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5"/>
        <w:gridCol w:w="2609"/>
        <w:gridCol w:w="238"/>
        <w:gridCol w:w="1476"/>
        <w:gridCol w:w="1960"/>
        <w:gridCol w:w="489"/>
        <w:gridCol w:w="2447"/>
        <w:gridCol w:w="1960"/>
      </w:tblGrid>
      <w:tr w:rsidR="0009749B" w:rsidRPr="004F5FC6" w:rsidTr="00833F69">
        <w:trPr>
          <w:cantSplit/>
          <w:jc w:val="center"/>
        </w:trPr>
        <w:tc>
          <w:tcPr>
            <w:tcW w:w="72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D049D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Compañía</w:t>
            </w:r>
          </w:p>
        </w:tc>
        <w:tc>
          <w:tcPr>
            <w:tcW w:w="9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D049D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7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AA6045" w:rsidP="00D049DB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4F5FC6">
              <w:rPr>
                <w:rFonts w:ascii="Arial" w:hAnsi="Arial" w:cs="Arial"/>
                <w:bCs/>
                <w:color w:val="FFFFFF" w:themeColor="background1"/>
              </w:rPr>
              <w:t>Consecutivo</w:t>
            </w:r>
          </w:p>
        </w:tc>
        <w:tc>
          <w:tcPr>
            <w:tcW w:w="7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9749B" w:rsidRPr="004F5FC6" w:rsidRDefault="0009749B" w:rsidP="00D049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pStyle w:val="Textoindependiente"/>
        <w:rPr>
          <w:rFonts w:ascii="Arial" w:hAnsi="Arial" w:cs="Arial"/>
          <w:color w:val="0000FF"/>
          <w:sz w:val="20"/>
          <w:lang w:val="es-ES"/>
        </w:rPr>
      </w:pPr>
    </w:p>
    <w:tbl>
      <w:tblPr>
        <w:tblW w:w="13076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2200"/>
        <w:gridCol w:w="485"/>
        <w:gridCol w:w="2200"/>
        <w:gridCol w:w="485"/>
        <w:gridCol w:w="1466"/>
        <w:gridCol w:w="485"/>
        <w:gridCol w:w="1220"/>
        <w:gridCol w:w="3121"/>
      </w:tblGrid>
      <w:tr w:rsidR="00833F69" w:rsidRPr="004F5FC6" w:rsidTr="00833F69">
        <w:trPr>
          <w:cantSplit/>
          <w:trHeight w:val="355"/>
          <w:jc w:val="center"/>
        </w:trPr>
        <w:tc>
          <w:tcPr>
            <w:tcW w:w="1414" w:type="dxa"/>
            <w:shd w:val="clear" w:color="auto" w:fill="1F497D"/>
            <w:vAlign w:val="center"/>
          </w:tcPr>
          <w:p w:rsidR="0009749B" w:rsidRPr="004F5FC6" w:rsidRDefault="0009749B" w:rsidP="00BF1D2A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2200" w:type="dxa"/>
            <w:shd w:val="clear" w:color="auto" w:fill="auto"/>
          </w:tcPr>
          <w:p w:rsidR="0009749B" w:rsidRPr="004F5FC6" w:rsidRDefault="00AA6045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Ambiental</w:t>
            </w:r>
          </w:p>
        </w:tc>
        <w:tc>
          <w:tcPr>
            <w:tcW w:w="485" w:type="dxa"/>
            <w:shd w:val="clear" w:color="auto" w:fill="auto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</w:tcPr>
          <w:p w:rsidR="0009749B" w:rsidRPr="004F5FC6" w:rsidRDefault="00AA6045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Calidad</w:t>
            </w:r>
          </w:p>
        </w:tc>
        <w:tc>
          <w:tcPr>
            <w:tcW w:w="485" w:type="dxa"/>
            <w:shd w:val="clear" w:color="auto" w:fill="auto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</w:tcPr>
          <w:p w:rsidR="0009749B" w:rsidRPr="004F5FC6" w:rsidRDefault="00AA6045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SI&amp;SO</w:t>
            </w:r>
          </w:p>
        </w:tc>
        <w:tc>
          <w:tcPr>
            <w:tcW w:w="485" w:type="dxa"/>
            <w:shd w:val="clear" w:color="auto" w:fill="auto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Otro</w:t>
            </w:r>
          </w:p>
        </w:tc>
        <w:tc>
          <w:tcPr>
            <w:tcW w:w="3121" w:type="dxa"/>
            <w:vAlign w:val="center"/>
          </w:tcPr>
          <w:p w:rsidR="0009749B" w:rsidRPr="004F5FC6" w:rsidRDefault="0009749B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3041" w:type="dxa"/>
        <w:jc w:val="center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4"/>
        <w:gridCol w:w="1776"/>
        <w:gridCol w:w="678"/>
        <w:gridCol w:w="2684"/>
        <w:gridCol w:w="626"/>
        <w:gridCol w:w="1969"/>
        <w:gridCol w:w="580"/>
        <w:gridCol w:w="1343"/>
        <w:gridCol w:w="1587"/>
        <w:gridCol w:w="744"/>
      </w:tblGrid>
      <w:tr w:rsidR="0009749B" w:rsidRPr="004F5FC6" w:rsidTr="00833F69">
        <w:trPr>
          <w:trHeight w:val="280"/>
          <w:jc w:val="center"/>
        </w:trPr>
        <w:tc>
          <w:tcPr>
            <w:tcW w:w="13041" w:type="dxa"/>
            <w:gridSpan w:val="10"/>
            <w:shd w:val="clear" w:color="auto" w:fill="1F497D"/>
            <w:vAlign w:val="center"/>
          </w:tcPr>
          <w:p w:rsidR="0009749B" w:rsidRPr="004F5FC6" w:rsidRDefault="0009749B" w:rsidP="00F82C8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IDENTIFICACIÓN</w:t>
            </w:r>
          </w:p>
        </w:tc>
      </w:tr>
      <w:tr w:rsidR="0009749B" w:rsidRPr="004F5FC6" w:rsidTr="00833F69">
        <w:trPr>
          <w:cantSplit/>
          <w:trHeight w:val="256"/>
          <w:jc w:val="center"/>
        </w:trPr>
        <w:tc>
          <w:tcPr>
            <w:tcW w:w="2830" w:type="dxa"/>
            <w:gridSpan w:val="2"/>
            <w:vMerge w:val="restart"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42FFC" w:rsidP="00042FFC">
            <w:pPr>
              <w:pStyle w:val="Ttulo4"/>
              <w:jc w:val="center"/>
              <w:rPr>
                <w:rFonts w:ascii="Arial" w:hAnsi="Arial" w:cs="Arial"/>
                <w:sz w:val="20"/>
              </w:rPr>
            </w:pPr>
            <w:r w:rsidRPr="004F5FC6">
              <w:rPr>
                <w:rFonts w:ascii="Arial" w:hAnsi="Arial" w:cs="Arial"/>
                <w:sz w:val="20"/>
              </w:rPr>
              <w:t>Nombre del Evento</w:t>
            </w:r>
            <w:r w:rsidR="00AA6045" w:rsidRPr="004F5FC6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957" w:type="dxa"/>
            <w:gridSpan w:val="4"/>
            <w:vMerge w:val="restart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 w:rsidP="00D049DB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923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BF1D2A">
            <w:pPr>
              <w:pStyle w:val="Ttulo5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sz w:val="20"/>
                <w:szCs w:val="20"/>
              </w:rPr>
              <w:t>Lugar</w:t>
            </w:r>
          </w:p>
        </w:tc>
        <w:tc>
          <w:tcPr>
            <w:tcW w:w="2329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749B" w:rsidRPr="004F5FC6" w:rsidTr="00833F69">
        <w:trPr>
          <w:cantSplit/>
          <w:trHeight w:val="99"/>
          <w:jc w:val="center"/>
        </w:trPr>
        <w:tc>
          <w:tcPr>
            <w:tcW w:w="2830" w:type="dxa"/>
            <w:gridSpan w:val="2"/>
            <w:vMerge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pStyle w:val="Ttulo4"/>
              <w:rPr>
                <w:rFonts w:ascii="Arial" w:hAnsi="Arial" w:cs="Arial"/>
                <w:sz w:val="20"/>
              </w:rPr>
            </w:pPr>
          </w:p>
        </w:tc>
        <w:tc>
          <w:tcPr>
            <w:tcW w:w="5957" w:type="dxa"/>
            <w:gridSpan w:val="4"/>
            <w:vMerge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923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BF1D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329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749B" w:rsidRPr="004F5FC6" w:rsidTr="00833F69">
        <w:trPr>
          <w:cantSplit/>
          <w:trHeight w:val="289"/>
          <w:jc w:val="center"/>
        </w:trPr>
        <w:tc>
          <w:tcPr>
            <w:tcW w:w="1054" w:type="dxa"/>
            <w:vMerge w:val="restart"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AA60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775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 w:rsidP="00BF1D2A">
            <w:pPr>
              <w:pStyle w:val="Ttulo3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Inducción</w:t>
            </w:r>
          </w:p>
        </w:tc>
        <w:tc>
          <w:tcPr>
            <w:tcW w:w="678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9749B" w:rsidRPr="004F5FC6" w:rsidRDefault="0009749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84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42FFC" w:rsidP="00042FFC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Charla 5-Min</w:t>
            </w:r>
          </w:p>
        </w:tc>
        <w:tc>
          <w:tcPr>
            <w:tcW w:w="626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8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42FFC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Capacitación</w:t>
            </w:r>
          </w:p>
        </w:tc>
        <w:tc>
          <w:tcPr>
            <w:tcW w:w="580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30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AA6045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Entrenamiento</w:t>
            </w:r>
          </w:p>
        </w:tc>
        <w:tc>
          <w:tcPr>
            <w:tcW w:w="741" w:type="dxa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9749B" w:rsidRPr="004F5FC6" w:rsidRDefault="0009749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42FFC" w:rsidRPr="004F5FC6" w:rsidTr="00833F69">
        <w:trPr>
          <w:cantSplit/>
          <w:trHeight w:val="289"/>
          <w:jc w:val="center"/>
        </w:trPr>
        <w:tc>
          <w:tcPr>
            <w:tcW w:w="1054" w:type="dxa"/>
            <w:vMerge/>
            <w:tcBorders>
              <w:right w:val="single" w:sz="6" w:space="0" w:color="808080" w:themeColor="background1" w:themeShade="80"/>
            </w:tcBorders>
            <w:shd w:val="clear" w:color="auto" w:fill="D9D9D9"/>
            <w:vAlign w:val="center"/>
          </w:tcPr>
          <w:p w:rsidR="00042FFC" w:rsidRPr="004F5FC6" w:rsidRDefault="00042F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5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 w:rsidP="00042FFC">
            <w:pPr>
              <w:pStyle w:val="Ttulo3"/>
              <w:jc w:val="center"/>
              <w:rPr>
                <w:rFonts w:ascii="Arial" w:hAnsi="Arial" w:cs="Arial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Auditoria</w:t>
            </w:r>
          </w:p>
        </w:tc>
        <w:tc>
          <w:tcPr>
            <w:tcW w:w="678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42FFC" w:rsidRPr="004F5FC6" w:rsidRDefault="00042FFC">
            <w:pPr>
              <w:pStyle w:val="Ttulo3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684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 w:rsidP="00042FFC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Otro</w:t>
            </w:r>
          </w:p>
        </w:tc>
        <w:tc>
          <w:tcPr>
            <w:tcW w:w="626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>
            <w:pPr>
              <w:pStyle w:val="Ttulo3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6220" w:type="dxa"/>
            <w:gridSpan w:val="5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042FFC" w:rsidRPr="004F5FC6" w:rsidRDefault="00042FF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rPr>
          <w:rFonts w:ascii="Arial" w:hAnsi="Arial" w:cs="Arial"/>
          <w:sz w:val="20"/>
          <w:szCs w:val="20"/>
        </w:rPr>
      </w:pPr>
    </w:p>
    <w:tbl>
      <w:tblPr>
        <w:tblW w:w="130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33"/>
      </w:tblGrid>
      <w:tr w:rsidR="0009749B" w:rsidRPr="004F5FC6" w:rsidTr="00833F69">
        <w:trPr>
          <w:trHeight w:val="252"/>
          <w:jc w:val="center"/>
        </w:trPr>
        <w:tc>
          <w:tcPr>
            <w:tcW w:w="1303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auto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09749B" w:rsidRPr="004F5FC6" w:rsidRDefault="0009749B" w:rsidP="00FC122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BREVE DESCRIPCIÓN DE LOS TEMAS TRATADOS</w:t>
            </w:r>
          </w:p>
        </w:tc>
      </w:tr>
      <w:tr w:rsidR="0009749B" w:rsidRPr="004F5FC6" w:rsidTr="00833F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72"/>
          <w:jc w:val="center"/>
        </w:trPr>
        <w:tc>
          <w:tcPr>
            <w:tcW w:w="13033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211955" w:rsidRPr="004F5FC6" w:rsidRDefault="00211955" w:rsidP="00D049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rPr>
          <w:rFonts w:ascii="Arial" w:hAnsi="Arial" w:cs="Arial"/>
          <w:sz w:val="20"/>
          <w:szCs w:val="20"/>
        </w:rPr>
      </w:pPr>
    </w:p>
    <w:tbl>
      <w:tblPr>
        <w:tblW w:w="150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"/>
        <w:gridCol w:w="3807"/>
        <w:gridCol w:w="1559"/>
        <w:gridCol w:w="1701"/>
        <w:gridCol w:w="1824"/>
        <w:gridCol w:w="1807"/>
        <w:gridCol w:w="1804"/>
        <w:gridCol w:w="944"/>
        <w:gridCol w:w="992"/>
      </w:tblGrid>
      <w:tr w:rsidR="00833F69" w:rsidRPr="004F5FC6" w:rsidTr="00031494">
        <w:trPr>
          <w:trHeight w:val="255"/>
          <w:jc w:val="center"/>
        </w:trPr>
        <w:tc>
          <w:tcPr>
            <w:tcW w:w="15018" w:type="dxa"/>
            <w:gridSpan w:val="9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833F69" w:rsidRPr="004F5FC6" w:rsidRDefault="00833F69" w:rsidP="00F82C8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ASISTENTES</w:t>
            </w:r>
          </w:p>
        </w:tc>
      </w:tr>
      <w:tr w:rsidR="00F61111" w:rsidRPr="004F5FC6" w:rsidTr="00031494">
        <w:trPr>
          <w:cantSplit/>
          <w:trHeight w:val="365"/>
          <w:jc w:val="center"/>
        </w:trPr>
        <w:tc>
          <w:tcPr>
            <w:tcW w:w="580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3807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 w:rsidP="00905EA3">
            <w:pPr>
              <w:pStyle w:val="Ttulo5"/>
              <w:jc w:val="center"/>
              <w:rPr>
                <w:rFonts w:ascii="Arial" w:hAnsi="Arial" w:cs="Arial"/>
                <w:b w:val="0"/>
                <w:caps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Nombre</w:t>
            </w:r>
          </w:p>
        </w:tc>
        <w:tc>
          <w:tcPr>
            <w:tcW w:w="15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 w:rsidP="00AA6045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Teléfono</w:t>
            </w:r>
          </w:p>
        </w:tc>
        <w:tc>
          <w:tcPr>
            <w:tcW w:w="1701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Cargo</w:t>
            </w:r>
          </w:p>
        </w:tc>
        <w:tc>
          <w:tcPr>
            <w:tcW w:w="1824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Empresa</w:t>
            </w:r>
          </w:p>
        </w:tc>
        <w:tc>
          <w:tcPr>
            <w:tcW w:w="1807" w:type="dxa"/>
            <w:vMerge w:val="restart"/>
            <w:tcBorders>
              <w:top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Correo electrónico</w:t>
            </w:r>
          </w:p>
        </w:tc>
        <w:tc>
          <w:tcPr>
            <w:tcW w:w="1804" w:type="dxa"/>
            <w:vMerge w:val="restart"/>
            <w:tcBorders>
              <w:top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Obsequio</w:t>
            </w:r>
          </w:p>
        </w:tc>
        <w:tc>
          <w:tcPr>
            <w:tcW w:w="1936" w:type="dxa"/>
            <w:gridSpan w:val="2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</w:tcPr>
          <w:p w:rsidR="00F61111" w:rsidRPr="00F61111" w:rsidRDefault="0003149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¿</w:t>
            </w:r>
            <w:r w:rsidR="00F61111"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Desea recibir información de nuestros </w:t>
            </w:r>
            <w:r w:rsid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servicio</w:t>
            </w:r>
            <w:r w:rsidR="00F61111"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?</w:t>
            </w:r>
          </w:p>
        </w:tc>
      </w:tr>
      <w:tr w:rsidR="00F61111" w:rsidRPr="004F5FC6" w:rsidTr="00031494">
        <w:trPr>
          <w:cantSplit/>
          <w:trHeight w:val="365"/>
          <w:jc w:val="center"/>
        </w:trPr>
        <w:tc>
          <w:tcPr>
            <w:tcW w:w="580" w:type="dxa"/>
            <w:vMerge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07" w:type="dxa"/>
            <w:vMerge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 w:rsidP="00905EA3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 w:rsidP="00AA6045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4" w:type="dxa"/>
            <w:vMerge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top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  <w:vAlign w:val="center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SI</w:t>
            </w:r>
          </w:p>
        </w:tc>
        <w:tc>
          <w:tcPr>
            <w:tcW w:w="992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1F497D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61111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F61111" w:rsidRDefault="00F61111" w:rsidP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F61111" w:rsidRDefault="00F6111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F61111" w:rsidRPr="004F5FC6" w:rsidTr="00031494">
        <w:trPr>
          <w:cantSplit/>
          <w:trHeight w:val="303"/>
          <w:jc w:val="center"/>
        </w:trPr>
        <w:tc>
          <w:tcPr>
            <w:tcW w:w="5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3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  <w:vAlign w:val="center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Pr="004F5FC6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 w:rsidP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pct25" w:color="FFFFFF" w:fill="auto"/>
          </w:tcPr>
          <w:p w:rsidR="00F61111" w:rsidRDefault="00F61111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</w:tbl>
    <w:p w:rsidR="0009749B" w:rsidRPr="004F5FC6" w:rsidRDefault="0009749B">
      <w:pPr>
        <w:pStyle w:val="Ttulo2"/>
        <w:rPr>
          <w:rFonts w:cs="Arial"/>
          <w:sz w:val="20"/>
        </w:rPr>
      </w:pPr>
    </w:p>
    <w:p w:rsidR="00ED1CAD" w:rsidRPr="004F5FC6" w:rsidRDefault="00ED1CAD" w:rsidP="00ED1CAD">
      <w:pPr>
        <w:rPr>
          <w:rFonts w:ascii="Arial" w:hAnsi="Arial" w:cs="Arial"/>
          <w:sz w:val="20"/>
          <w:szCs w:val="20"/>
        </w:rPr>
      </w:pPr>
      <w:r w:rsidRPr="004F5FC6">
        <w:rPr>
          <w:rFonts w:ascii="Arial" w:hAnsi="Arial" w:cs="Arial"/>
          <w:sz w:val="20"/>
          <w:szCs w:val="20"/>
        </w:rPr>
        <w:t xml:space="preserve">    Conferencista(s) Responsable(s)</w:t>
      </w:r>
    </w:p>
    <w:p w:rsidR="00B32263" w:rsidRPr="004F5FC6" w:rsidRDefault="00B32263" w:rsidP="00ED1CAD">
      <w:pPr>
        <w:rPr>
          <w:rFonts w:ascii="Arial" w:hAnsi="Arial" w:cs="Arial"/>
          <w:sz w:val="20"/>
          <w:szCs w:val="20"/>
        </w:rPr>
      </w:pPr>
    </w:p>
    <w:tbl>
      <w:tblPr>
        <w:tblW w:w="48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1"/>
        <w:gridCol w:w="4048"/>
        <w:gridCol w:w="409"/>
        <w:gridCol w:w="2623"/>
        <w:gridCol w:w="3876"/>
      </w:tblGrid>
      <w:tr w:rsidR="00ED1CAD" w:rsidRPr="004F5FC6" w:rsidTr="005A49FE">
        <w:trPr>
          <w:cantSplit/>
          <w:trHeight w:val="405"/>
          <w:jc w:val="center"/>
        </w:trPr>
        <w:tc>
          <w:tcPr>
            <w:tcW w:w="68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4F5FC6" w:rsidRDefault="00ED1CAD" w:rsidP="00BF1D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159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2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AE5353" w:rsidRDefault="00935EA3" w:rsidP="00252E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E535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  <w:tc>
          <w:tcPr>
            <w:tcW w:w="1525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1CAD" w:rsidRPr="004F5FC6" w:rsidTr="005A49FE">
        <w:trPr>
          <w:cantSplit/>
          <w:trHeight w:val="413"/>
          <w:jc w:val="center"/>
        </w:trPr>
        <w:tc>
          <w:tcPr>
            <w:tcW w:w="68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4F5FC6" w:rsidRDefault="00935EA3" w:rsidP="00BF1D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CARGO / ESPECIALIDAD</w:t>
            </w:r>
          </w:p>
        </w:tc>
        <w:tc>
          <w:tcPr>
            <w:tcW w:w="159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2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ED1CAD" w:rsidRPr="004F5FC6" w:rsidRDefault="00ED1CAD" w:rsidP="0012107F">
            <w:pPr>
              <w:pStyle w:val="Ttulo9"/>
              <w:jc w:val="left"/>
              <w:rPr>
                <w:rFonts w:ascii="Arial" w:hAnsi="Arial" w:cs="Arial"/>
                <w:b w:val="0"/>
                <w:bCs/>
                <w:color w:val="auto"/>
              </w:rPr>
            </w:pPr>
          </w:p>
        </w:tc>
        <w:tc>
          <w:tcPr>
            <w:tcW w:w="1525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D1CAD" w:rsidRPr="004F5FC6" w:rsidRDefault="00ED1CAD" w:rsidP="001210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9749B" w:rsidRPr="004F5FC6" w:rsidRDefault="0009749B" w:rsidP="00B32263">
      <w:pPr>
        <w:pStyle w:val="Ttulo2"/>
        <w:rPr>
          <w:rFonts w:cs="Arial"/>
          <w:sz w:val="20"/>
        </w:rPr>
      </w:pPr>
    </w:p>
    <w:sectPr w:rsidR="0009749B" w:rsidRPr="004F5FC6" w:rsidSect="009F2709">
      <w:headerReference w:type="first" r:id="rId6"/>
      <w:pgSz w:w="15842" w:h="12242" w:orient="landscape" w:code="1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3AD" w:rsidRDefault="004E53AD">
      <w:r>
        <w:separator/>
      </w:r>
    </w:p>
  </w:endnote>
  <w:endnote w:type="continuationSeparator" w:id="0">
    <w:p w:rsidR="004E53AD" w:rsidRDefault="004E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3AD" w:rsidRDefault="004E53AD">
      <w:r>
        <w:separator/>
      </w:r>
    </w:p>
  </w:footnote>
  <w:footnote w:type="continuationSeparator" w:id="0">
    <w:p w:rsidR="004E53AD" w:rsidRDefault="004E5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7F3491" w:rsidRPr="00320B7C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7F3491" w:rsidRPr="005244DE" w:rsidRDefault="00F35EE2" w:rsidP="00F35EE2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5F5C949A" wp14:editId="7DBDC33D">
                <wp:extent cx="904875" cy="733425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7F3491" w:rsidRPr="007478D8" w:rsidRDefault="007F3491" w:rsidP="00833F6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PROCESO </w:t>
          </w:r>
          <w:r w:rsidR="00833F69">
            <w:rPr>
              <w:rFonts w:ascii="Arial" w:hAnsi="Arial" w:cs="Arial"/>
              <w:b/>
              <w:sz w:val="20"/>
              <w:szCs w:val="20"/>
              <w:lang w:val="es-ES_tradnl"/>
            </w:rPr>
            <w:t>GESTIÓN COMERCIAL</w:t>
          </w:r>
        </w:p>
      </w:tc>
      <w:tc>
        <w:tcPr>
          <w:tcW w:w="2526" w:type="dxa"/>
          <w:vAlign w:val="center"/>
        </w:tcPr>
        <w:p w:rsidR="007F3491" w:rsidRPr="007478D8" w:rsidRDefault="00153779" w:rsidP="007F3491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G</w:t>
          </w:r>
          <w:r w:rsidR="00833F69">
            <w:rPr>
              <w:rFonts w:ascii="Arial" w:hAnsi="Arial" w:cs="Arial"/>
              <w:b/>
              <w:sz w:val="20"/>
              <w:szCs w:val="20"/>
              <w:lang w:val="es-ES_tradnl"/>
            </w:rPr>
            <w:t>CO-FO-04</w:t>
          </w:r>
        </w:p>
      </w:tc>
    </w:tr>
    <w:tr w:rsidR="007F3491" w:rsidRPr="00320B7C">
      <w:trPr>
        <w:trHeight w:val="306"/>
        <w:jc w:val="center"/>
      </w:trPr>
      <w:tc>
        <w:tcPr>
          <w:tcW w:w="1716" w:type="dxa"/>
          <w:vMerge/>
          <w:vAlign w:val="center"/>
        </w:tcPr>
        <w:p w:rsidR="007F3491" w:rsidRPr="005244DE" w:rsidRDefault="007F3491" w:rsidP="000219F7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5762" w:type="dxa"/>
          <w:gridSpan w:val="2"/>
          <w:vAlign w:val="center"/>
        </w:tcPr>
        <w:p w:rsidR="007F3491" w:rsidRPr="007478D8" w:rsidRDefault="007F3491" w:rsidP="00042FFC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REGISTRO DE </w:t>
          </w:r>
          <w:r w:rsidR="00042FFC"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ASISTENCIA</w:t>
          </w:r>
          <w:r w:rsidR="00833F69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EVENTOS</w:t>
          </w:r>
        </w:p>
      </w:tc>
      <w:tc>
        <w:tcPr>
          <w:tcW w:w="2526" w:type="dxa"/>
          <w:vAlign w:val="center"/>
        </w:tcPr>
        <w:p w:rsidR="007F3491" w:rsidRPr="007478D8" w:rsidRDefault="007F3491" w:rsidP="000219F7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478D8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7F3491" w:rsidRPr="007478D8" w:rsidRDefault="00F61111" w:rsidP="000219F7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¿?</w:t>
          </w:r>
        </w:p>
      </w:tc>
    </w:tr>
    <w:tr w:rsidR="007F3491" w:rsidRPr="00320B7C">
      <w:trPr>
        <w:trHeight w:val="343"/>
        <w:jc w:val="center"/>
      </w:trPr>
      <w:tc>
        <w:tcPr>
          <w:tcW w:w="1716" w:type="dxa"/>
          <w:vMerge/>
          <w:vAlign w:val="center"/>
        </w:tcPr>
        <w:p w:rsidR="007F3491" w:rsidRPr="005244DE" w:rsidRDefault="007F3491" w:rsidP="000219F7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7F3491" w:rsidRPr="008E7448" w:rsidRDefault="00F35EE2" w:rsidP="000219F7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8E7448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833F6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861" w:type="dxa"/>
          <w:vAlign w:val="center"/>
        </w:tcPr>
        <w:p w:rsidR="007F3491" w:rsidRPr="008E7448" w:rsidRDefault="00833F69" w:rsidP="00F35EE2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Fecha:28/08/2015</w:t>
          </w:r>
        </w:p>
      </w:tc>
      <w:tc>
        <w:tcPr>
          <w:tcW w:w="2526" w:type="dxa"/>
          <w:vAlign w:val="center"/>
        </w:tcPr>
        <w:p w:rsidR="007F3491" w:rsidRPr="008E7448" w:rsidRDefault="007F3491" w:rsidP="000219F7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8E7448">
            <w:rPr>
              <w:rFonts w:ascii="Arial" w:hAnsi="Arial" w:cs="Arial"/>
              <w:sz w:val="20"/>
              <w:szCs w:val="20"/>
            </w:rPr>
            <w:t xml:space="preserve">PAG. 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3453FC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8E7448">
            <w:rPr>
              <w:rFonts w:ascii="Arial" w:hAnsi="Arial" w:cs="Arial"/>
              <w:sz w:val="20"/>
              <w:szCs w:val="20"/>
            </w:rPr>
            <w:t xml:space="preserve">DE 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3453FC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8E74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7F3491" w:rsidRPr="00600633" w:rsidRDefault="007F3491" w:rsidP="008B66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F7"/>
    <w:rsid w:val="00003887"/>
    <w:rsid w:val="000219F7"/>
    <w:rsid w:val="00031494"/>
    <w:rsid w:val="00042FFC"/>
    <w:rsid w:val="00096A27"/>
    <w:rsid w:val="0009749B"/>
    <w:rsid w:val="000C25E7"/>
    <w:rsid w:val="000D42C1"/>
    <w:rsid w:val="0012107F"/>
    <w:rsid w:val="00153779"/>
    <w:rsid w:val="001621B0"/>
    <w:rsid w:val="001639A8"/>
    <w:rsid w:val="0016468A"/>
    <w:rsid w:val="00166BB8"/>
    <w:rsid w:val="001B0425"/>
    <w:rsid w:val="001F1FC5"/>
    <w:rsid w:val="00205053"/>
    <w:rsid w:val="00211955"/>
    <w:rsid w:val="002204EB"/>
    <w:rsid w:val="00221297"/>
    <w:rsid w:val="00252E1F"/>
    <w:rsid w:val="00280FBB"/>
    <w:rsid w:val="002A55BD"/>
    <w:rsid w:val="002C244A"/>
    <w:rsid w:val="002E7F16"/>
    <w:rsid w:val="0030022F"/>
    <w:rsid w:val="003341C0"/>
    <w:rsid w:val="003453FC"/>
    <w:rsid w:val="00352B72"/>
    <w:rsid w:val="003B7D0F"/>
    <w:rsid w:val="003E2796"/>
    <w:rsid w:val="003E6843"/>
    <w:rsid w:val="004357C7"/>
    <w:rsid w:val="004759E2"/>
    <w:rsid w:val="00495FEA"/>
    <w:rsid w:val="004A3A8C"/>
    <w:rsid w:val="004E53AD"/>
    <w:rsid w:val="004F5FC6"/>
    <w:rsid w:val="00503B6D"/>
    <w:rsid w:val="00522AE1"/>
    <w:rsid w:val="005406FC"/>
    <w:rsid w:val="00556DF7"/>
    <w:rsid w:val="005A49FE"/>
    <w:rsid w:val="005C6DB1"/>
    <w:rsid w:val="00600633"/>
    <w:rsid w:val="006264F8"/>
    <w:rsid w:val="00641949"/>
    <w:rsid w:val="006A554E"/>
    <w:rsid w:val="006D7268"/>
    <w:rsid w:val="006E4453"/>
    <w:rsid w:val="006E5C6A"/>
    <w:rsid w:val="00743DF7"/>
    <w:rsid w:val="0074477B"/>
    <w:rsid w:val="007478D8"/>
    <w:rsid w:val="00762CE6"/>
    <w:rsid w:val="007959D9"/>
    <w:rsid w:val="007F3491"/>
    <w:rsid w:val="00833F69"/>
    <w:rsid w:val="008B661E"/>
    <w:rsid w:val="008E7448"/>
    <w:rsid w:val="00905EA3"/>
    <w:rsid w:val="00935EA3"/>
    <w:rsid w:val="009A302F"/>
    <w:rsid w:val="009A41CA"/>
    <w:rsid w:val="009C21C1"/>
    <w:rsid w:val="009D68A5"/>
    <w:rsid w:val="009E3CBB"/>
    <w:rsid w:val="009F2709"/>
    <w:rsid w:val="00A27186"/>
    <w:rsid w:val="00A53152"/>
    <w:rsid w:val="00A821CE"/>
    <w:rsid w:val="00A87BD0"/>
    <w:rsid w:val="00AA6045"/>
    <w:rsid w:val="00AD1FD4"/>
    <w:rsid w:val="00AE5353"/>
    <w:rsid w:val="00AF0388"/>
    <w:rsid w:val="00B068A1"/>
    <w:rsid w:val="00B27E6A"/>
    <w:rsid w:val="00B32263"/>
    <w:rsid w:val="00B429FA"/>
    <w:rsid w:val="00BB330D"/>
    <w:rsid w:val="00BC6EA7"/>
    <w:rsid w:val="00BF1D2A"/>
    <w:rsid w:val="00C31AE4"/>
    <w:rsid w:val="00CA12C6"/>
    <w:rsid w:val="00D049DB"/>
    <w:rsid w:val="00E01F50"/>
    <w:rsid w:val="00E450F4"/>
    <w:rsid w:val="00E77F31"/>
    <w:rsid w:val="00E949F9"/>
    <w:rsid w:val="00ED1CAD"/>
    <w:rsid w:val="00F13382"/>
    <w:rsid w:val="00F17554"/>
    <w:rsid w:val="00F35EE2"/>
    <w:rsid w:val="00F378DA"/>
    <w:rsid w:val="00F526F3"/>
    <w:rsid w:val="00F61111"/>
    <w:rsid w:val="00F80347"/>
    <w:rsid w:val="00F82C83"/>
    <w:rsid w:val="00FC1225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5E2752B-382E-47F8-A7C1-B6B0E29E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905E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05EA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0%20Registro%20de%20Asistencia%20V0%2020091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GCS-FO-10 Registro de Asistencia V0 20091012</Template>
  <TotalTime>1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mforero</cp:lastModifiedBy>
  <cp:revision>2</cp:revision>
  <cp:lastPrinted>2014-09-03T14:11:00Z</cp:lastPrinted>
  <dcterms:created xsi:type="dcterms:W3CDTF">2016-02-02T12:59:00Z</dcterms:created>
  <dcterms:modified xsi:type="dcterms:W3CDTF">2016-02-02T12:59:00Z</dcterms:modified>
</cp:coreProperties>
</file>