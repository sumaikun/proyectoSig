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2"/>
        <w:gridCol w:w="2000"/>
        <w:gridCol w:w="185"/>
        <w:gridCol w:w="1132"/>
        <w:gridCol w:w="1503"/>
        <w:gridCol w:w="378"/>
        <w:gridCol w:w="1877"/>
        <w:gridCol w:w="1499"/>
      </w:tblGrid>
      <w:tr w:rsidR="005E7355" w:rsidRPr="004F5FC6" w:rsidTr="00DE6A6B">
        <w:trPr>
          <w:cantSplit/>
          <w:jc w:val="center"/>
        </w:trPr>
        <w:tc>
          <w:tcPr>
            <w:tcW w:w="96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AC3E9E" w:rsidRPr="004F5FC6" w:rsidRDefault="00AC3E9E" w:rsidP="00FB79A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bookmarkStart w:id="0" w:name="_GoBack" w:colFirst="6" w:colLast="6"/>
            <w:r w:rsidRPr="004F5FC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Compañía</w:t>
            </w:r>
          </w:p>
        </w:tc>
        <w:tc>
          <w:tcPr>
            <w:tcW w:w="94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C3E9E" w:rsidRPr="004F5FC6" w:rsidRDefault="00AC3E9E" w:rsidP="00FB79A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7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:rsidR="00AC3E9E" w:rsidRPr="004F5FC6" w:rsidRDefault="00AC3E9E" w:rsidP="00FB79A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3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AC3E9E" w:rsidRPr="004F5FC6" w:rsidRDefault="00AC3E9E" w:rsidP="00FB79A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70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C3E9E" w:rsidRPr="004F5FC6" w:rsidRDefault="00AC3E9E" w:rsidP="00FB79A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:rsidR="00AC3E9E" w:rsidRPr="004F5FC6" w:rsidRDefault="00AC3E9E" w:rsidP="00FB79A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8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AC3E9E" w:rsidRPr="004F5FC6" w:rsidRDefault="00AC3E9E" w:rsidP="00FB79A0">
            <w:pPr>
              <w:pStyle w:val="Ttulo9"/>
              <w:rPr>
                <w:rFonts w:ascii="Arial" w:hAnsi="Arial" w:cs="Arial"/>
                <w:bCs/>
                <w:color w:val="FFFFFF" w:themeColor="background1"/>
              </w:rPr>
            </w:pPr>
            <w:r w:rsidRPr="004F5FC6">
              <w:rPr>
                <w:rFonts w:ascii="Arial" w:hAnsi="Arial" w:cs="Arial"/>
                <w:bCs/>
                <w:color w:val="FFFFFF" w:themeColor="background1"/>
              </w:rPr>
              <w:t>Consecutivo</w:t>
            </w:r>
          </w:p>
        </w:tc>
        <w:tc>
          <w:tcPr>
            <w:tcW w:w="70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C3E9E" w:rsidRPr="004F5FC6" w:rsidRDefault="00AC3E9E" w:rsidP="00FB79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:rsidR="00AC3E9E" w:rsidRPr="004F5FC6" w:rsidRDefault="00AC3E9E" w:rsidP="00FB79A0">
      <w:pPr>
        <w:pStyle w:val="Textoindependiente"/>
        <w:rPr>
          <w:rFonts w:ascii="Arial" w:hAnsi="Arial" w:cs="Arial"/>
          <w:color w:val="0000FF"/>
          <w:sz w:val="20"/>
          <w:lang w:val="es-ES"/>
        </w:rPr>
      </w:pPr>
    </w:p>
    <w:tbl>
      <w:tblPr>
        <w:tblW w:w="10642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  <w:gridCol w:w="1620"/>
        <w:gridCol w:w="360"/>
        <w:gridCol w:w="1620"/>
        <w:gridCol w:w="360"/>
        <w:gridCol w:w="1080"/>
        <w:gridCol w:w="360"/>
        <w:gridCol w:w="900"/>
        <w:gridCol w:w="2570"/>
      </w:tblGrid>
      <w:tr w:rsidR="00AC3E9E" w:rsidRPr="004F5FC6" w:rsidTr="00DE6A6B">
        <w:trPr>
          <w:cantSplit/>
          <w:jc w:val="center"/>
        </w:trPr>
        <w:tc>
          <w:tcPr>
            <w:tcW w:w="1772" w:type="dxa"/>
            <w:shd w:val="clear" w:color="auto" w:fill="1F497D"/>
            <w:vAlign w:val="center"/>
          </w:tcPr>
          <w:p w:rsidR="00AC3E9E" w:rsidRPr="004F5FC6" w:rsidRDefault="00AC3E9E" w:rsidP="00FB79A0">
            <w:pPr>
              <w:pStyle w:val="Ttulo5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Área</w:t>
            </w:r>
          </w:p>
        </w:tc>
        <w:tc>
          <w:tcPr>
            <w:tcW w:w="1620" w:type="dxa"/>
            <w:shd w:val="clear" w:color="auto" w:fill="auto"/>
          </w:tcPr>
          <w:p w:rsidR="00AC3E9E" w:rsidRPr="004F5FC6" w:rsidRDefault="00AC3E9E" w:rsidP="00FB79A0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4F5FC6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Ambiental</w:t>
            </w:r>
          </w:p>
        </w:tc>
        <w:tc>
          <w:tcPr>
            <w:tcW w:w="360" w:type="dxa"/>
            <w:shd w:val="clear" w:color="auto" w:fill="auto"/>
          </w:tcPr>
          <w:p w:rsidR="00AC3E9E" w:rsidRPr="004F5FC6" w:rsidRDefault="00AC3E9E" w:rsidP="00FB79A0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AC3E9E" w:rsidRPr="004F5FC6" w:rsidRDefault="00AC3E9E" w:rsidP="00FB79A0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4F5FC6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Calidad</w:t>
            </w:r>
          </w:p>
        </w:tc>
        <w:tc>
          <w:tcPr>
            <w:tcW w:w="360" w:type="dxa"/>
            <w:shd w:val="clear" w:color="auto" w:fill="auto"/>
          </w:tcPr>
          <w:p w:rsidR="00AC3E9E" w:rsidRPr="004F5FC6" w:rsidRDefault="00AC3E9E" w:rsidP="00FB79A0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AC3E9E" w:rsidRPr="004F5FC6" w:rsidRDefault="00AC3E9E" w:rsidP="00FB79A0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4F5FC6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SI&amp;SO</w:t>
            </w:r>
          </w:p>
        </w:tc>
        <w:tc>
          <w:tcPr>
            <w:tcW w:w="360" w:type="dxa"/>
            <w:shd w:val="clear" w:color="auto" w:fill="auto"/>
          </w:tcPr>
          <w:p w:rsidR="00AC3E9E" w:rsidRPr="004F5FC6" w:rsidRDefault="00AC3E9E" w:rsidP="00FB79A0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C3E9E" w:rsidRPr="004F5FC6" w:rsidRDefault="00AC3E9E" w:rsidP="00FB79A0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4F5FC6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Otro</w:t>
            </w:r>
          </w:p>
        </w:tc>
        <w:tc>
          <w:tcPr>
            <w:tcW w:w="2570" w:type="dxa"/>
            <w:vAlign w:val="center"/>
          </w:tcPr>
          <w:p w:rsidR="00AC3E9E" w:rsidRPr="004F5FC6" w:rsidRDefault="00AC3E9E" w:rsidP="00FB79A0">
            <w:pPr>
              <w:pStyle w:val="Ttulo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</w:tbl>
    <w:p w:rsidR="00D16F0A" w:rsidRPr="00CF55A5" w:rsidRDefault="00D16F0A" w:rsidP="00FB79A0">
      <w:pPr>
        <w:pStyle w:val="Textoindependiente"/>
        <w:rPr>
          <w:rFonts w:ascii="Arial" w:hAnsi="Arial" w:cs="Arial"/>
          <w:color w:val="000000"/>
          <w:sz w:val="20"/>
        </w:rPr>
      </w:pPr>
    </w:p>
    <w:tbl>
      <w:tblPr>
        <w:tblW w:w="10632" w:type="dxa"/>
        <w:jc w:val="center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1699"/>
        <w:gridCol w:w="567"/>
        <w:gridCol w:w="1551"/>
        <w:gridCol w:w="1851"/>
        <w:gridCol w:w="567"/>
        <w:gridCol w:w="882"/>
        <w:gridCol w:w="1244"/>
        <w:gridCol w:w="851"/>
      </w:tblGrid>
      <w:tr w:rsidR="00AC3E9E" w:rsidRPr="004F5FC6" w:rsidTr="00DE6A6B">
        <w:trPr>
          <w:trHeight w:val="253"/>
          <w:jc w:val="center"/>
        </w:trPr>
        <w:tc>
          <w:tcPr>
            <w:tcW w:w="10632" w:type="dxa"/>
            <w:gridSpan w:val="9"/>
            <w:shd w:val="clear" w:color="auto" w:fill="1F497D"/>
            <w:vAlign w:val="center"/>
          </w:tcPr>
          <w:p w:rsidR="00AC3E9E" w:rsidRPr="004F5FC6" w:rsidRDefault="00AC3E9E" w:rsidP="00FB79A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IDENTIFICACIÓN</w:t>
            </w:r>
          </w:p>
        </w:tc>
      </w:tr>
      <w:tr w:rsidR="00AC3E9E" w:rsidRPr="004F5FC6" w:rsidTr="00DE6A6B">
        <w:trPr>
          <w:cantSplit/>
          <w:trHeight w:val="232"/>
          <w:jc w:val="center"/>
        </w:trPr>
        <w:tc>
          <w:tcPr>
            <w:tcW w:w="3119" w:type="dxa"/>
            <w:gridSpan w:val="2"/>
            <w:vMerge w:val="restart"/>
            <w:tcBorders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AC3E9E" w:rsidRPr="004F5FC6" w:rsidRDefault="00AC3E9E" w:rsidP="00FB79A0">
            <w:pPr>
              <w:pStyle w:val="Ttulo4"/>
              <w:jc w:val="center"/>
              <w:rPr>
                <w:rFonts w:ascii="Arial" w:hAnsi="Arial" w:cs="Arial"/>
                <w:sz w:val="20"/>
              </w:rPr>
            </w:pPr>
            <w:r w:rsidRPr="004F5FC6">
              <w:rPr>
                <w:rFonts w:ascii="Arial" w:hAnsi="Arial" w:cs="Arial"/>
                <w:sz w:val="20"/>
              </w:rPr>
              <w:t>Nombre del Evento:</w:t>
            </w:r>
          </w:p>
        </w:tc>
        <w:tc>
          <w:tcPr>
            <w:tcW w:w="3969" w:type="dxa"/>
            <w:gridSpan w:val="3"/>
            <w:vMerge w:val="restart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AC3E9E" w:rsidRPr="004F5FC6" w:rsidRDefault="00AC3E9E" w:rsidP="00FB79A0">
            <w:pPr>
              <w:pStyle w:val="Ttulo4"/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449" w:type="dxa"/>
            <w:gridSpan w:val="2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AC3E9E" w:rsidRPr="004F5FC6" w:rsidRDefault="00AC3E9E" w:rsidP="00FB79A0">
            <w:pPr>
              <w:pStyle w:val="Ttulo5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F5FC6">
              <w:rPr>
                <w:rFonts w:ascii="Arial" w:hAnsi="Arial" w:cs="Arial"/>
                <w:bCs/>
                <w:sz w:val="20"/>
                <w:szCs w:val="20"/>
              </w:rPr>
              <w:t>Lugar</w:t>
            </w:r>
          </w:p>
        </w:tc>
        <w:tc>
          <w:tcPr>
            <w:tcW w:w="2095" w:type="dxa"/>
            <w:gridSpan w:val="2"/>
            <w:tcBorders>
              <w:left w:val="single" w:sz="6" w:space="0" w:color="808080" w:themeColor="background1" w:themeShade="80"/>
            </w:tcBorders>
            <w:shd w:val="clear" w:color="auto" w:fill="auto"/>
            <w:vAlign w:val="center"/>
          </w:tcPr>
          <w:p w:rsidR="00AC3E9E" w:rsidRPr="004F5FC6" w:rsidRDefault="00AC3E9E" w:rsidP="00FB79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3E9E" w:rsidRPr="004F5FC6" w:rsidTr="00DE6A6B">
        <w:trPr>
          <w:cantSplit/>
          <w:trHeight w:val="90"/>
          <w:jc w:val="center"/>
        </w:trPr>
        <w:tc>
          <w:tcPr>
            <w:tcW w:w="3119" w:type="dxa"/>
            <w:gridSpan w:val="2"/>
            <w:vMerge/>
            <w:tcBorders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AC3E9E" w:rsidRPr="004F5FC6" w:rsidRDefault="00AC3E9E" w:rsidP="00FB79A0">
            <w:pPr>
              <w:pStyle w:val="Ttulo4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  <w:gridSpan w:val="3"/>
            <w:vMerge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AC3E9E" w:rsidRPr="004F5FC6" w:rsidRDefault="00AC3E9E" w:rsidP="00FB79A0">
            <w:pPr>
              <w:pStyle w:val="Ttulo4"/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449" w:type="dxa"/>
            <w:gridSpan w:val="2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AC3E9E" w:rsidRPr="004F5FC6" w:rsidRDefault="00AC3E9E" w:rsidP="00FB79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bCs/>
                <w:sz w:val="20"/>
                <w:szCs w:val="20"/>
              </w:rPr>
              <w:t>Duración</w:t>
            </w:r>
          </w:p>
        </w:tc>
        <w:tc>
          <w:tcPr>
            <w:tcW w:w="2095" w:type="dxa"/>
            <w:gridSpan w:val="2"/>
            <w:tcBorders>
              <w:left w:val="single" w:sz="6" w:space="0" w:color="808080" w:themeColor="background1" w:themeShade="80"/>
            </w:tcBorders>
            <w:shd w:val="clear" w:color="auto" w:fill="auto"/>
            <w:vAlign w:val="center"/>
          </w:tcPr>
          <w:p w:rsidR="00AC3E9E" w:rsidRPr="004F5FC6" w:rsidRDefault="00AC3E9E" w:rsidP="00FB79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5E72" w:rsidRPr="004F5FC6" w:rsidTr="00DE6A6B">
        <w:trPr>
          <w:cantSplit/>
          <w:trHeight w:val="261"/>
          <w:jc w:val="center"/>
        </w:trPr>
        <w:tc>
          <w:tcPr>
            <w:tcW w:w="1420" w:type="dxa"/>
            <w:vMerge w:val="restart"/>
            <w:tcBorders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465E72" w:rsidRPr="004F5FC6" w:rsidRDefault="00465E72" w:rsidP="00FB79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699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465E72" w:rsidRPr="004F5FC6" w:rsidRDefault="00465E72" w:rsidP="00FB79A0">
            <w:pPr>
              <w:pStyle w:val="Ttulo3"/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  <w:r w:rsidRPr="004F5FC6">
              <w:rPr>
                <w:rFonts w:ascii="Arial" w:hAnsi="Arial" w:cs="Arial"/>
                <w:b w:val="0"/>
                <w:bCs/>
                <w:sz w:val="20"/>
              </w:rPr>
              <w:t>Capacitación</w:t>
            </w:r>
          </w:p>
        </w:tc>
        <w:tc>
          <w:tcPr>
            <w:tcW w:w="567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65E72" w:rsidRPr="004F5FC6" w:rsidRDefault="00465E72" w:rsidP="00FB79A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1" w:type="dxa"/>
            <w:vMerge w:val="restart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465E72" w:rsidRPr="009657E0" w:rsidRDefault="00465E72" w:rsidP="00FB79A0">
            <w:pPr>
              <w:pStyle w:val="Ttulo6"/>
              <w:rPr>
                <w:rFonts w:ascii="Arial" w:hAnsi="Arial" w:cs="Arial"/>
                <w:bCs/>
                <w:sz w:val="20"/>
              </w:rPr>
            </w:pPr>
            <w:r w:rsidRPr="009657E0">
              <w:rPr>
                <w:rFonts w:ascii="Arial" w:hAnsi="Arial" w:cs="Arial"/>
                <w:bCs/>
                <w:sz w:val="20"/>
              </w:rPr>
              <w:t>Modalidad</w:t>
            </w:r>
          </w:p>
        </w:tc>
        <w:tc>
          <w:tcPr>
            <w:tcW w:w="1851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465E72" w:rsidRPr="004F5FC6" w:rsidRDefault="00465E72" w:rsidP="00FB79A0">
            <w:pPr>
              <w:pStyle w:val="Ttulo6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Abierta</w:t>
            </w:r>
          </w:p>
        </w:tc>
        <w:tc>
          <w:tcPr>
            <w:tcW w:w="567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465E72" w:rsidRPr="004F5FC6" w:rsidRDefault="00465E72" w:rsidP="00DE6A6B">
            <w:pPr>
              <w:pStyle w:val="Ttulo6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126" w:type="dxa"/>
            <w:gridSpan w:val="2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465E72" w:rsidRPr="00DE6A6B" w:rsidRDefault="00465E72" w:rsidP="00DE6A6B">
            <w:pPr>
              <w:pStyle w:val="Ttulo6"/>
              <w:rPr>
                <w:rFonts w:ascii="Arial" w:hAnsi="Arial" w:cs="Arial"/>
                <w:bCs/>
                <w:sz w:val="20"/>
              </w:rPr>
            </w:pPr>
            <w:r w:rsidRPr="00DE6A6B">
              <w:rPr>
                <w:rFonts w:ascii="Arial" w:hAnsi="Arial" w:cs="Arial"/>
                <w:bCs/>
                <w:sz w:val="20"/>
              </w:rPr>
              <w:t xml:space="preserve">In </w:t>
            </w:r>
            <w:proofErr w:type="spellStart"/>
            <w:r w:rsidRPr="00DE6A6B">
              <w:rPr>
                <w:rFonts w:ascii="Arial" w:hAnsi="Arial" w:cs="Arial"/>
                <w:bCs/>
                <w:sz w:val="20"/>
              </w:rPr>
              <w:t>House</w:t>
            </w:r>
            <w:proofErr w:type="spellEnd"/>
          </w:p>
        </w:tc>
        <w:tc>
          <w:tcPr>
            <w:tcW w:w="851" w:type="dxa"/>
            <w:tcBorders>
              <w:left w:val="single" w:sz="6" w:space="0" w:color="808080" w:themeColor="background1" w:themeShade="80"/>
            </w:tcBorders>
            <w:shd w:val="clear" w:color="auto" w:fill="auto"/>
            <w:vAlign w:val="center"/>
          </w:tcPr>
          <w:p w:rsidR="00465E72" w:rsidRPr="004F5FC6" w:rsidRDefault="00465E72" w:rsidP="00DE6A6B">
            <w:pPr>
              <w:pStyle w:val="Ttulo6"/>
              <w:rPr>
                <w:rFonts w:ascii="Arial" w:hAnsi="Arial" w:cs="Arial"/>
                <w:bCs/>
                <w:sz w:val="20"/>
              </w:rPr>
            </w:pPr>
          </w:p>
        </w:tc>
      </w:tr>
      <w:tr w:rsidR="00EB6563" w:rsidRPr="004F5FC6" w:rsidTr="00DE6A6B">
        <w:trPr>
          <w:cantSplit/>
          <w:trHeight w:val="261"/>
          <w:jc w:val="center"/>
        </w:trPr>
        <w:tc>
          <w:tcPr>
            <w:tcW w:w="1420" w:type="dxa"/>
            <w:vMerge/>
            <w:tcBorders>
              <w:right w:val="single" w:sz="6" w:space="0" w:color="808080" w:themeColor="background1" w:themeShade="80"/>
            </w:tcBorders>
            <w:shd w:val="clear" w:color="auto" w:fill="D9D9D9"/>
            <w:vAlign w:val="center"/>
          </w:tcPr>
          <w:p w:rsidR="00EB6563" w:rsidRPr="004F5FC6" w:rsidRDefault="00EB6563" w:rsidP="00FB79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EB6563" w:rsidRPr="004F5FC6" w:rsidRDefault="00EB6563" w:rsidP="00FB79A0">
            <w:pPr>
              <w:pStyle w:val="Ttulo3"/>
              <w:jc w:val="center"/>
              <w:rPr>
                <w:rFonts w:ascii="Arial" w:hAnsi="Arial" w:cs="Arial"/>
                <w:bCs/>
                <w:sz w:val="20"/>
              </w:rPr>
            </w:pPr>
            <w:r w:rsidRPr="004F5FC6">
              <w:rPr>
                <w:rFonts w:ascii="Arial" w:hAnsi="Arial" w:cs="Arial"/>
                <w:b w:val="0"/>
                <w:bCs/>
                <w:sz w:val="20"/>
              </w:rPr>
              <w:t>Entrenamiento</w:t>
            </w:r>
          </w:p>
        </w:tc>
        <w:tc>
          <w:tcPr>
            <w:tcW w:w="567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EB6563" w:rsidRPr="004F5FC6" w:rsidRDefault="00EB6563" w:rsidP="00FB79A0">
            <w:pPr>
              <w:pStyle w:val="Ttulo3"/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1551" w:type="dxa"/>
            <w:vMerge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EB6563" w:rsidRPr="004F5FC6" w:rsidRDefault="00EB6563" w:rsidP="00FB79A0">
            <w:pPr>
              <w:pStyle w:val="Ttulo6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1851" w:type="dxa"/>
            <w:tcBorders>
              <w:left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vAlign w:val="center"/>
          </w:tcPr>
          <w:p w:rsidR="00EB6563" w:rsidRPr="004F5FC6" w:rsidRDefault="00EB6563" w:rsidP="00FB79A0">
            <w:pPr>
              <w:pStyle w:val="Ttulo3"/>
              <w:jc w:val="center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Interno</w:t>
            </w:r>
          </w:p>
        </w:tc>
        <w:tc>
          <w:tcPr>
            <w:tcW w:w="567" w:type="dxa"/>
            <w:tcBorders>
              <w:left w:val="single" w:sz="6" w:space="0" w:color="808080" w:themeColor="background1" w:themeShade="80"/>
            </w:tcBorders>
            <w:shd w:val="clear" w:color="auto" w:fill="auto"/>
            <w:vAlign w:val="center"/>
          </w:tcPr>
          <w:p w:rsidR="00EB6563" w:rsidRPr="004F5FC6" w:rsidRDefault="00EB6563" w:rsidP="00DE6A6B">
            <w:pPr>
              <w:pStyle w:val="Ttulo6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2126" w:type="dxa"/>
            <w:gridSpan w:val="2"/>
            <w:tcBorders>
              <w:left w:val="single" w:sz="6" w:space="0" w:color="808080" w:themeColor="background1" w:themeShade="80"/>
            </w:tcBorders>
            <w:shd w:val="clear" w:color="auto" w:fill="auto"/>
            <w:vAlign w:val="center"/>
          </w:tcPr>
          <w:p w:rsidR="00EB6563" w:rsidRPr="004F5FC6" w:rsidRDefault="00EB6563" w:rsidP="00DE6A6B">
            <w:pPr>
              <w:pStyle w:val="Ttulo6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Empresarial</w:t>
            </w:r>
          </w:p>
        </w:tc>
        <w:tc>
          <w:tcPr>
            <w:tcW w:w="851" w:type="dxa"/>
            <w:tcBorders>
              <w:left w:val="single" w:sz="6" w:space="0" w:color="808080" w:themeColor="background1" w:themeShade="80"/>
            </w:tcBorders>
            <w:shd w:val="clear" w:color="auto" w:fill="auto"/>
            <w:vAlign w:val="center"/>
          </w:tcPr>
          <w:p w:rsidR="00EB6563" w:rsidRPr="004F5FC6" w:rsidRDefault="00EB6563" w:rsidP="00DE6A6B">
            <w:pPr>
              <w:pStyle w:val="Ttulo6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AC3E9E" w:rsidRDefault="00AC3E9E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10627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2977"/>
        <w:gridCol w:w="3180"/>
        <w:gridCol w:w="1392"/>
        <w:gridCol w:w="2516"/>
      </w:tblGrid>
      <w:tr w:rsidR="00346A38" w:rsidRPr="00CF55A5" w:rsidTr="00637350">
        <w:trPr>
          <w:cantSplit/>
          <w:trHeight w:val="234"/>
          <w:jc w:val="center"/>
        </w:trPr>
        <w:tc>
          <w:tcPr>
            <w:tcW w:w="10627" w:type="dxa"/>
            <w:gridSpan w:val="5"/>
            <w:shd w:val="clear" w:color="auto" w:fill="1F497D"/>
            <w:vAlign w:val="center"/>
          </w:tcPr>
          <w:p w:rsidR="00346A38" w:rsidRPr="00CF55A5" w:rsidRDefault="0016621A" w:rsidP="003008E3">
            <w:pPr>
              <w:pStyle w:val="Encabezad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PARTICIPANTES</w:t>
            </w:r>
          </w:p>
        </w:tc>
      </w:tr>
      <w:tr w:rsidR="00346A38" w:rsidRPr="00CF55A5" w:rsidTr="005E7355">
        <w:trPr>
          <w:cantSplit/>
          <w:trHeight w:val="234"/>
          <w:jc w:val="center"/>
        </w:trPr>
        <w:tc>
          <w:tcPr>
            <w:tcW w:w="562" w:type="dxa"/>
            <w:shd w:val="clear" w:color="auto" w:fill="1F497D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2977" w:type="dxa"/>
            <w:shd w:val="clear" w:color="auto" w:fill="1F497D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3180" w:type="dxa"/>
            <w:shd w:val="clear" w:color="auto" w:fill="1F497D"/>
            <w:vAlign w:val="center"/>
          </w:tcPr>
          <w:p w:rsidR="00346A38" w:rsidRPr="00CF55A5" w:rsidRDefault="00B97EF5" w:rsidP="003008E3">
            <w:pPr>
              <w:pStyle w:val="Encabezad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Cedula </w:t>
            </w:r>
          </w:p>
        </w:tc>
        <w:tc>
          <w:tcPr>
            <w:tcW w:w="1392" w:type="dxa"/>
            <w:shd w:val="clear" w:color="auto" w:fill="1F497D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Empresa</w:t>
            </w:r>
          </w:p>
        </w:tc>
        <w:tc>
          <w:tcPr>
            <w:tcW w:w="2516" w:type="dxa"/>
            <w:shd w:val="clear" w:color="auto" w:fill="1F497D"/>
            <w:vAlign w:val="center"/>
          </w:tcPr>
          <w:p w:rsidR="00346A38" w:rsidRPr="00CF55A5" w:rsidRDefault="00346A38" w:rsidP="003008E3">
            <w:pPr>
              <w:pStyle w:val="Encabezad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B97EF5" w:rsidRPr="00CF55A5" w:rsidTr="005E7355">
        <w:trPr>
          <w:cantSplit/>
          <w:trHeight w:val="197"/>
          <w:jc w:val="center"/>
        </w:trPr>
        <w:tc>
          <w:tcPr>
            <w:tcW w:w="562" w:type="dxa"/>
            <w:vAlign w:val="center"/>
          </w:tcPr>
          <w:p w:rsidR="00B97EF5" w:rsidRPr="00B97EF5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  <w:lang w:val="es-CO" w:eastAsia="es-CO"/>
              </w:rPr>
            </w:pPr>
          </w:p>
        </w:tc>
        <w:tc>
          <w:tcPr>
            <w:tcW w:w="3180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  <w:lang w:val="es-CO" w:eastAsia="es-CO"/>
              </w:rPr>
            </w:pPr>
          </w:p>
        </w:tc>
        <w:tc>
          <w:tcPr>
            <w:tcW w:w="1392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B97EF5" w:rsidRPr="00CF55A5" w:rsidTr="005E7355">
        <w:trPr>
          <w:cantSplit/>
          <w:trHeight w:val="215"/>
          <w:jc w:val="center"/>
        </w:trPr>
        <w:tc>
          <w:tcPr>
            <w:tcW w:w="562" w:type="dxa"/>
            <w:vAlign w:val="center"/>
          </w:tcPr>
          <w:p w:rsidR="00B97EF5" w:rsidRPr="00B97EF5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B97EF5" w:rsidRPr="00CF55A5" w:rsidTr="005E7355">
        <w:trPr>
          <w:cantSplit/>
          <w:trHeight w:val="233"/>
          <w:jc w:val="center"/>
        </w:trPr>
        <w:tc>
          <w:tcPr>
            <w:tcW w:w="562" w:type="dxa"/>
            <w:vAlign w:val="center"/>
          </w:tcPr>
          <w:p w:rsidR="00B97EF5" w:rsidRPr="00B97EF5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B97EF5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B97EF5" w:rsidRPr="00B97EF5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B97EF5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B97EF5" w:rsidRPr="00B97EF5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B97EF5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B97EF5" w:rsidRPr="00B97EF5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B97EF5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B97EF5" w:rsidRPr="00B97EF5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B97EF5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B97EF5" w:rsidRPr="00B97EF5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B97EF5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B97EF5" w:rsidRPr="00B97EF5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B97EF5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B97EF5" w:rsidRPr="00B97EF5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B97EF5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B97EF5" w:rsidRPr="00B97EF5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B97EF5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B97EF5" w:rsidRPr="00B97EF5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B97EF5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B97EF5" w:rsidRPr="00B97EF5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B97EF5" w:rsidRPr="00A13BE9" w:rsidRDefault="00B97EF5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B97EF5" w:rsidRPr="00A13BE9" w:rsidRDefault="00B97EF5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8436E6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8436E6" w:rsidRPr="00B97EF5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8436E6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8436E6" w:rsidRPr="00B97EF5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8436E6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8436E6" w:rsidRPr="00B97EF5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8436E6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8436E6" w:rsidRPr="00B97EF5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8436E6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8436E6" w:rsidRPr="00B97EF5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8436E6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8436E6" w:rsidRPr="00B97EF5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8436E6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8436E6" w:rsidRPr="00B97EF5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8436E6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8436E6" w:rsidRPr="00B97EF5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8436E6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8436E6" w:rsidRPr="00B97EF5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8436E6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8436E6" w:rsidRPr="00B97EF5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8436E6" w:rsidRPr="00CF55A5" w:rsidTr="005E7355">
        <w:trPr>
          <w:cantSplit/>
          <w:trHeight w:val="251"/>
          <w:jc w:val="center"/>
        </w:trPr>
        <w:tc>
          <w:tcPr>
            <w:tcW w:w="562" w:type="dxa"/>
            <w:vAlign w:val="center"/>
          </w:tcPr>
          <w:p w:rsidR="008436E6" w:rsidRPr="00B97EF5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3180" w:type="dxa"/>
            <w:vAlign w:val="center"/>
          </w:tcPr>
          <w:p w:rsidR="008436E6" w:rsidRPr="00A13BE9" w:rsidRDefault="008436E6" w:rsidP="007668BA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436E6" w:rsidRPr="00A13BE9" w:rsidRDefault="008436E6" w:rsidP="007668BA">
            <w:pPr>
              <w:pStyle w:val="Encabezado"/>
              <w:jc w:val="center"/>
              <w:rPr>
                <w:rFonts w:ascii="Arial" w:hAnsi="Arial" w:cs="Arial"/>
                <w:color w:val="000000"/>
                <w:szCs w:val="20"/>
              </w:rPr>
            </w:pPr>
          </w:p>
        </w:tc>
      </w:tr>
    </w:tbl>
    <w:p w:rsidR="00D16F0A" w:rsidRPr="00CF55A5" w:rsidRDefault="00D16F0A" w:rsidP="007668BA">
      <w:pPr>
        <w:pStyle w:val="Ttulo2"/>
        <w:jc w:val="center"/>
        <w:rPr>
          <w:rFonts w:cs="Arial"/>
          <w:color w:val="000000"/>
          <w:sz w:val="20"/>
        </w:rPr>
      </w:pPr>
    </w:p>
    <w:tbl>
      <w:tblPr>
        <w:tblW w:w="10637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5"/>
        <w:gridCol w:w="3402"/>
      </w:tblGrid>
      <w:tr w:rsidR="005E7355" w:rsidRPr="00CF55A5" w:rsidTr="005E7355">
        <w:trPr>
          <w:trHeight w:val="177"/>
          <w:jc w:val="center"/>
        </w:trPr>
        <w:tc>
          <w:tcPr>
            <w:tcW w:w="7235" w:type="dxa"/>
            <w:shd w:val="clear" w:color="auto" w:fill="1F497D"/>
            <w:vAlign w:val="center"/>
          </w:tcPr>
          <w:p w:rsidR="005E7355" w:rsidRPr="00CF55A5" w:rsidRDefault="005E7355" w:rsidP="005E735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BREVE DESCRIPCIÓN DEL TEMA</w:t>
            </w:r>
          </w:p>
        </w:tc>
        <w:tc>
          <w:tcPr>
            <w:tcW w:w="3402" w:type="dxa"/>
            <w:shd w:val="clear" w:color="auto" w:fill="1F497D"/>
          </w:tcPr>
          <w:p w:rsidR="005E7355" w:rsidRDefault="005E7355" w:rsidP="005E735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F55A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5E7355" w:rsidRPr="00CF55A5" w:rsidTr="006200DB">
        <w:trPr>
          <w:trHeight w:val="770"/>
          <w:jc w:val="center"/>
        </w:trPr>
        <w:tc>
          <w:tcPr>
            <w:tcW w:w="7235" w:type="dxa"/>
            <w:vAlign w:val="center"/>
          </w:tcPr>
          <w:p w:rsidR="005E7355" w:rsidRPr="00CF55A5" w:rsidRDefault="005E7355" w:rsidP="006200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5E7355" w:rsidRDefault="005E7355" w:rsidP="008436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16F0A" w:rsidRPr="00CF55A5" w:rsidRDefault="00D16F0A" w:rsidP="006758E3">
      <w:pPr>
        <w:jc w:val="center"/>
        <w:rPr>
          <w:rFonts w:ascii="Arial" w:hAnsi="Arial" w:cs="Arial"/>
          <w:color w:val="000000"/>
          <w:sz w:val="20"/>
          <w:szCs w:val="20"/>
        </w:rPr>
      </w:pPr>
    </w:p>
    <w:p w:rsidR="005E7355" w:rsidRPr="004F5FC6" w:rsidRDefault="005E7355" w:rsidP="005E7355">
      <w:pPr>
        <w:rPr>
          <w:rFonts w:ascii="Arial" w:hAnsi="Arial" w:cs="Arial"/>
          <w:sz w:val="20"/>
          <w:szCs w:val="20"/>
        </w:rPr>
      </w:pPr>
      <w:r w:rsidRPr="004F5FC6">
        <w:rPr>
          <w:rFonts w:ascii="Arial" w:hAnsi="Arial" w:cs="Arial"/>
          <w:sz w:val="20"/>
          <w:szCs w:val="20"/>
        </w:rPr>
        <w:t xml:space="preserve">    Conferencista(s) Responsable(s)</w:t>
      </w:r>
    </w:p>
    <w:tbl>
      <w:tblPr>
        <w:tblpPr w:leftFromText="141" w:rightFromText="141" w:vertAnchor="text" w:horzAnchor="margin" w:tblpX="-289" w:tblpY="87"/>
        <w:tblW w:w="53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0"/>
        <w:gridCol w:w="2907"/>
        <w:gridCol w:w="217"/>
        <w:gridCol w:w="1850"/>
        <w:gridCol w:w="3738"/>
      </w:tblGrid>
      <w:tr w:rsidR="005E7355" w:rsidRPr="004F5FC6" w:rsidTr="0018061F">
        <w:trPr>
          <w:cantSplit/>
          <w:trHeight w:val="405"/>
        </w:trPr>
        <w:tc>
          <w:tcPr>
            <w:tcW w:w="90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5E7355" w:rsidRPr="004F5FC6" w:rsidRDefault="005E7355" w:rsidP="001806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NOMBRE:</w:t>
            </w:r>
          </w:p>
        </w:tc>
        <w:tc>
          <w:tcPr>
            <w:tcW w:w="136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E7355" w:rsidRPr="004F5FC6" w:rsidRDefault="005E7355" w:rsidP="001806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2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:rsidR="005E7355" w:rsidRPr="004F5FC6" w:rsidRDefault="005E7355" w:rsidP="001806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0" w:type="pct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5E7355" w:rsidRPr="00AE5353" w:rsidRDefault="005E7355" w:rsidP="001806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E535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  <w:tc>
          <w:tcPr>
            <w:tcW w:w="1758" w:type="pct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E7355" w:rsidRPr="004F5FC6" w:rsidRDefault="005E7355" w:rsidP="001806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E7355" w:rsidRPr="004F5FC6" w:rsidTr="0018061F">
        <w:trPr>
          <w:cantSplit/>
          <w:trHeight w:val="413"/>
        </w:trPr>
        <w:tc>
          <w:tcPr>
            <w:tcW w:w="90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5E7355" w:rsidRPr="004F5FC6" w:rsidRDefault="005E7355" w:rsidP="0018061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F5FC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CARGO / ESPECIALIDAD</w:t>
            </w:r>
          </w:p>
        </w:tc>
        <w:tc>
          <w:tcPr>
            <w:tcW w:w="136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E7355" w:rsidRPr="004F5FC6" w:rsidRDefault="005E7355" w:rsidP="001806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" w:type="pc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:rsidR="005E7355" w:rsidRPr="004F5FC6" w:rsidRDefault="005E7355" w:rsidP="001806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0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F497D"/>
            <w:vAlign w:val="center"/>
          </w:tcPr>
          <w:p w:rsidR="005E7355" w:rsidRPr="004F5FC6" w:rsidRDefault="005E7355" w:rsidP="0018061F">
            <w:pPr>
              <w:pStyle w:val="Ttulo9"/>
              <w:jc w:val="left"/>
              <w:rPr>
                <w:rFonts w:ascii="Arial" w:hAnsi="Arial" w:cs="Arial"/>
                <w:b w:val="0"/>
                <w:bCs/>
                <w:color w:val="auto"/>
              </w:rPr>
            </w:pPr>
          </w:p>
        </w:tc>
        <w:tc>
          <w:tcPr>
            <w:tcW w:w="1758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E7355" w:rsidRPr="004F5FC6" w:rsidRDefault="005E7355" w:rsidP="001806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E7355" w:rsidRPr="004F5FC6" w:rsidRDefault="005E7355" w:rsidP="005E7355">
      <w:pPr>
        <w:rPr>
          <w:rFonts w:ascii="Arial" w:hAnsi="Arial" w:cs="Arial"/>
          <w:sz w:val="20"/>
          <w:szCs w:val="20"/>
        </w:rPr>
      </w:pPr>
    </w:p>
    <w:p w:rsidR="00D1066E" w:rsidRPr="00CF55A5" w:rsidRDefault="00D1066E" w:rsidP="005E7355">
      <w:pPr>
        <w:pStyle w:val="Encabezado"/>
        <w:tabs>
          <w:tab w:val="clear" w:pos="4252"/>
          <w:tab w:val="clear" w:pos="8504"/>
        </w:tabs>
        <w:rPr>
          <w:rFonts w:ascii="Arial" w:hAnsi="Arial" w:cs="Arial"/>
          <w:color w:val="000000"/>
          <w:sz w:val="20"/>
          <w:szCs w:val="20"/>
        </w:rPr>
      </w:pPr>
    </w:p>
    <w:sectPr w:rsidR="00D1066E" w:rsidRPr="00CF55A5" w:rsidSect="00567EF5">
      <w:headerReference w:type="default" r:id="rId7"/>
      <w:headerReference w:type="first" r:id="rId8"/>
      <w:pgSz w:w="12242" w:h="15842" w:code="1"/>
      <w:pgMar w:top="0" w:right="1134" w:bottom="0" w:left="1134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FCB" w:rsidRDefault="00EF1FCB">
      <w:r>
        <w:separator/>
      </w:r>
    </w:p>
  </w:endnote>
  <w:endnote w:type="continuationSeparator" w:id="0">
    <w:p w:rsidR="00EF1FCB" w:rsidRDefault="00EF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FCB" w:rsidRDefault="00EF1FCB">
      <w:r>
        <w:separator/>
      </w:r>
    </w:p>
  </w:footnote>
  <w:footnote w:type="continuationSeparator" w:id="0">
    <w:p w:rsidR="00EF1FCB" w:rsidRDefault="00EF1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8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94"/>
      <w:gridCol w:w="2901"/>
      <w:gridCol w:w="2861"/>
      <w:gridCol w:w="2526"/>
    </w:tblGrid>
    <w:tr w:rsidR="0016621A" w:rsidRPr="00CF55A5" w:rsidTr="00DE6A6B">
      <w:trPr>
        <w:trHeight w:val="306"/>
        <w:jc w:val="center"/>
      </w:trPr>
      <w:tc>
        <w:tcPr>
          <w:tcW w:w="2294" w:type="dxa"/>
          <w:vMerge w:val="restart"/>
          <w:vAlign w:val="center"/>
        </w:tcPr>
        <w:p w:rsidR="0016621A" w:rsidRPr="00CF55A5" w:rsidRDefault="009F4BC6" w:rsidP="00DE6A6B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CF55A5">
            <w:rPr>
              <w:rFonts w:ascii="Arial" w:hAnsi="Arial" w:cs="Arial"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4049C54A" wp14:editId="692276C8">
                <wp:extent cx="838200" cy="685800"/>
                <wp:effectExtent l="0" t="0" r="0" b="0"/>
                <wp:docPr id="1" name="Imagen 1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r="68661" b="243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2" w:type="dxa"/>
          <w:gridSpan w:val="2"/>
          <w:vAlign w:val="center"/>
        </w:tcPr>
        <w:p w:rsidR="00DE6A6B" w:rsidRPr="00DE6A6B" w:rsidRDefault="00DE6A6B" w:rsidP="00DE6A6B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DE6A6B">
            <w:rPr>
              <w:rFonts w:ascii="Arial" w:hAnsi="Arial" w:cs="Arial"/>
              <w:b/>
              <w:sz w:val="20"/>
              <w:szCs w:val="20"/>
              <w:lang w:val="es-ES_tradnl"/>
            </w:rPr>
            <w:t>PROCESO GESTIÓN OPERACIÓN LÍNEAS DE SERVICIO</w:t>
          </w:r>
        </w:p>
        <w:p w:rsidR="0016621A" w:rsidRPr="00DE6A6B" w:rsidRDefault="00DE6A6B" w:rsidP="00DE6A6B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DE6A6B">
            <w:rPr>
              <w:rFonts w:ascii="Arial" w:hAnsi="Arial" w:cs="Arial"/>
              <w:b/>
              <w:sz w:val="20"/>
              <w:szCs w:val="20"/>
              <w:lang w:val="es-ES_tradnl"/>
            </w:rPr>
            <w:t>ESCUELA DE FORMACIÓN</w:t>
          </w:r>
        </w:p>
      </w:tc>
      <w:tc>
        <w:tcPr>
          <w:tcW w:w="2526" w:type="dxa"/>
          <w:vAlign w:val="center"/>
        </w:tcPr>
        <w:p w:rsidR="0016621A" w:rsidRPr="00CF55A5" w:rsidRDefault="006E47E3" w:rsidP="0016621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GO-</w:t>
          </w:r>
          <w:r w:rsidR="00AA5423">
            <w:rPr>
              <w:rFonts w:ascii="Arial" w:hAnsi="Arial" w:cs="Arial"/>
              <w:b/>
              <w:sz w:val="20"/>
              <w:szCs w:val="20"/>
              <w:lang w:val="es-ES_tradnl"/>
            </w:rPr>
            <w:t>TS</w:t>
          </w:r>
          <w:r w:rsidR="00E7438D">
            <w:rPr>
              <w:rFonts w:ascii="Arial" w:hAnsi="Arial" w:cs="Arial"/>
              <w:b/>
              <w:sz w:val="20"/>
              <w:szCs w:val="20"/>
              <w:lang w:val="es-ES_tradnl"/>
            </w:rPr>
            <w:t>S-FO-14</w:t>
          </w:r>
        </w:p>
      </w:tc>
    </w:tr>
    <w:tr w:rsidR="0016621A" w:rsidRPr="00CF55A5" w:rsidTr="00DE6A6B">
      <w:trPr>
        <w:trHeight w:val="662"/>
        <w:jc w:val="center"/>
      </w:trPr>
      <w:tc>
        <w:tcPr>
          <w:tcW w:w="2294" w:type="dxa"/>
          <w:vMerge/>
          <w:vAlign w:val="center"/>
        </w:tcPr>
        <w:p w:rsidR="0016621A" w:rsidRPr="00CF55A5" w:rsidRDefault="0016621A" w:rsidP="0016621A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  <w:tc>
        <w:tcPr>
          <w:tcW w:w="5762" w:type="dxa"/>
          <w:gridSpan w:val="2"/>
          <w:vAlign w:val="center"/>
        </w:tcPr>
        <w:p w:rsidR="0016621A" w:rsidRPr="00DE6A6B" w:rsidRDefault="00DE6A6B" w:rsidP="0016621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ACTA ENTREGA DE CERTIFICADOS</w:t>
          </w:r>
        </w:p>
      </w:tc>
      <w:tc>
        <w:tcPr>
          <w:tcW w:w="2526" w:type="dxa"/>
          <w:vAlign w:val="center"/>
        </w:tcPr>
        <w:p w:rsidR="00DE6A6B" w:rsidRPr="00DE6A6B" w:rsidRDefault="00DE6A6B" w:rsidP="00DE6A6B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DE6A6B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:rsidR="0016621A" w:rsidRPr="00CF55A5" w:rsidRDefault="00DE6A6B" w:rsidP="00DE6A6B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DE6A6B">
            <w:rPr>
              <w:rFonts w:ascii="Arial" w:hAnsi="Arial" w:cs="Arial"/>
              <w:b/>
              <w:sz w:val="20"/>
              <w:szCs w:val="20"/>
              <w:lang w:val="es-ES_tradnl"/>
            </w:rPr>
            <w:t>COORD. ESCUELA DE FORMACIÓN</w:t>
          </w:r>
        </w:p>
      </w:tc>
    </w:tr>
    <w:tr w:rsidR="0016621A" w:rsidRPr="00CF55A5" w:rsidTr="00DE6A6B">
      <w:trPr>
        <w:trHeight w:val="343"/>
        <w:jc w:val="center"/>
      </w:trPr>
      <w:tc>
        <w:tcPr>
          <w:tcW w:w="2294" w:type="dxa"/>
          <w:vMerge/>
          <w:vAlign w:val="center"/>
        </w:tcPr>
        <w:p w:rsidR="0016621A" w:rsidRPr="00CF55A5" w:rsidRDefault="0016621A" w:rsidP="0016621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</w:p>
      </w:tc>
      <w:tc>
        <w:tcPr>
          <w:tcW w:w="2901" w:type="dxa"/>
          <w:vAlign w:val="center"/>
        </w:tcPr>
        <w:p w:rsidR="0016621A" w:rsidRPr="0062256B" w:rsidRDefault="007D42EF" w:rsidP="009F4BC6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62256B">
            <w:rPr>
              <w:rFonts w:ascii="Arial" w:hAnsi="Arial" w:cs="Arial"/>
              <w:sz w:val="20"/>
              <w:szCs w:val="20"/>
            </w:rPr>
            <w:t xml:space="preserve">Versión  </w:t>
          </w:r>
          <w:r w:rsidR="00DE6A6B">
            <w:rPr>
              <w:rFonts w:ascii="Arial" w:hAnsi="Arial" w:cs="Arial"/>
              <w:sz w:val="20"/>
              <w:szCs w:val="20"/>
            </w:rPr>
            <w:t>0</w:t>
          </w:r>
        </w:p>
      </w:tc>
      <w:tc>
        <w:tcPr>
          <w:tcW w:w="2861" w:type="dxa"/>
          <w:vAlign w:val="center"/>
        </w:tcPr>
        <w:p w:rsidR="0016621A" w:rsidRPr="0062256B" w:rsidRDefault="0016621A" w:rsidP="009F4BC6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62256B">
            <w:rPr>
              <w:rFonts w:ascii="Arial" w:hAnsi="Arial" w:cs="Arial"/>
              <w:sz w:val="20"/>
              <w:szCs w:val="20"/>
            </w:rPr>
            <w:t xml:space="preserve">Fecha:   </w:t>
          </w:r>
          <w:r w:rsidR="00AC3E9E">
            <w:rPr>
              <w:rFonts w:ascii="Arial" w:hAnsi="Arial" w:cs="Arial"/>
              <w:sz w:val="20"/>
              <w:szCs w:val="20"/>
            </w:rPr>
            <w:t>7</w:t>
          </w:r>
          <w:r w:rsidRPr="0062256B">
            <w:rPr>
              <w:rFonts w:ascii="Arial" w:hAnsi="Arial" w:cs="Arial"/>
              <w:sz w:val="20"/>
              <w:szCs w:val="20"/>
            </w:rPr>
            <w:t>/</w:t>
          </w:r>
          <w:r w:rsidR="00AC3E9E">
            <w:rPr>
              <w:rFonts w:ascii="Arial" w:hAnsi="Arial" w:cs="Arial"/>
              <w:sz w:val="20"/>
              <w:szCs w:val="20"/>
            </w:rPr>
            <w:t>03</w:t>
          </w:r>
          <w:r w:rsidRPr="0062256B">
            <w:rPr>
              <w:rFonts w:ascii="Arial" w:hAnsi="Arial" w:cs="Arial"/>
              <w:sz w:val="20"/>
              <w:szCs w:val="20"/>
            </w:rPr>
            <w:t>/20</w:t>
          </w:r>
          <w:r w:rsidR="009F4BC6" w:rsidRPr="0062256B">
            <w:rPr>
              <w:rFonts w:ascii="Arial" w:hAnsi="Arial" w:cs="Arial"/>
              <w:sz w:val="20"/>
              <w:szCs w:val="20"/>
            </w:rPr>
            <w:t>1</w:t>
          </w:r>
          <w:r w:rsidR="00AC3E9E">
            <w:rPr>
              <w:rFonts w:ascii="Arial" w:hAnsi="Arial" w:cs="Arial"/>
              <w:sz w:val="20"/>
              <w:szCs w:val="20"/>
            </w:rPr>
            <w:t>6</w:t>
          </w:r>
        </w:p>
      </w:tc>
      <w:tc>
        <w:tcPr>
          <w:tcW w:w="2526" w:type="dxa"/>
          <w:vAlign w:val="center"/>
        </w:tcPr>
        <w:p w:rsidR="0016621A" w:rsidRPr="0062256B" w:rsidRDefault="0016621A" w:rsidP="00AC3E9E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62256B">
            <w:rPr>
              <w:rFonts w:ascii="Arial" w:hAnsi="Arial" w:cs="Arial"/>
              <w:sz w:val="20"/>
              <w:szCs w:val="20"/>
            </w:rPr>
            <w:t xml:space="preserve">PAG. </w: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E7438D">
            <w:rPr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62256B">
            <w:rPr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62256B">
            <w:rPr>
              <w:rFonts w:ascii="Arial" w:hAnsi="Arial" w:cs="Arial"/>
              <w:sz w:val="20"/>
              <w:szCs w:val="20"/>
            </w:rPr>
            <w:t xml:space="preserve">DE </w:t>
          </w:r>
          <w:r w:rsidR="00AC3E9E">
            <w:rPr>
              <w:rFonts w:ascii="Arial" w:hAnsi="Arial" w:cs="Arial"/>
              <w:sz w:val="20"/>
              <w:szCs w:val="20"/>
              <w:lang w:val="es-ES_tradnl"/>
            </w:rPr>
            <w:t>1</w:t>
          </w:r>
        </w:p>
      </w:tc>
    </w:tr>
  </w:tbl>
  <w:p w:rsidR="0016621A" w:rsidRPr="008D687C" w:rsidRDefault="0016621A" w:rsidP="0016621A">
    <w:pPr>
      <w:pStyle w:val="Encabezado"/>
      <w:rPr>
        <w:sz w:val="16"/>
        <w:szCs w:val="16"/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text" w:tblpXSpec="center" w:tblpY="1"/>
      <w:tblOverlap w:val="never"/>
      <w:tblW w:w="103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1912"/>
      <w:gridCol w:w="2127"/>
      <w:gridCol w:w="2126"/>
      <w:gridCol w:w="2024"/>
    </w:tblGrid>
    <w:tr w:rsidR="000A6F0A" w:rsidRPr="001D6D1C">
      <w:trPr>
        <w:cantSplit/>
        <w:trHeight w:val="356"/>
      </w:trPr>
      <w:tc>
        <w:tcPr>
          <w:tcW w:w="2127" w:type="dxa"/>
          <w:vMerge w:val="restart"/>
          <w:vAlign w:val="center"/>
        </w:tcPr>
        <w:p w:rsidR="000A6F0A" w:rsidRPr="001D6D1C" w:rsidRDefault="009F4BC6" w:rsidP="003221E7">
          <w:pPr>
            <w:pStyle w:val="Encabezado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0FA9B9A0" wp14:editId="7D42F854">
                <wp:simplePos x="0" y="0"/>
                <wp:positionH relativeFrom="column">
                  <wp:posOffset>26035</wp:posOffset>
                </wp:positionH>
                <wp:positionV relativeFrom="paragraph">
                  <wp:posOffset>145415</wp:posOffset>
                </wp:positionV>
                <wp:extent cx="1193165" cy="563245"/>
                <wp:effectExtent l="19050" t="0" r="6985" b="0"/>
                <wp:wrapNone/>
                <wp:docPr id="3" name="Imagen 16" descr="LOGO_G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" descr="LOGO_GM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5833" t="14648" r="8264" b="1848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16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A6F0A" w:rsidRPr="001D6D1C" w:rsidRDefault="000A6F0A" w:rsidP="003221E7">
          <w:pPr>
            <w:pStyle w:val="Encabezado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ind w:left="72"/>
            <w:jc w:val="center"/>
            <w:rPr>
              <w:rFonts w:ascii="Arial" w:hAnsi="Arial" w:cs="Arial"/>
              <w:b/>
              <w:bCs/>
              <w:lang w:val="es-MX"/>
            </w:rPr>
          </w:pPr>
        </w:p>
      </w:tc>
      <w:tc>
        <w:tcPr>
          <w:tcW w:w="8189" w:type="dxa"/>
          <w:gridSpan w:val="4"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s-MX"/>
            </w:rPr>
            <w:t>ACTA DE RE</w:t>
          </w:r>
          <w:r w:rsidR="003E4FDC">
            <w:rPr>
              <w:rFonts w:ascii="Arial" w:hAnsi="Arial" w:cs="Arial"/>
              <w:b/>
              <w:bCs/>
              <w:lang w:val="es-MX"/>
            </w:rPr>
            <w:t>UNIÓN</w:t>
          </w:r>
        </w:p>
      </w:tc>
    </w:tr>
    <w:tr w:rsidR="000A6F0A" w:rsidRPr="001D6D1C">
      <w:trPr>
        <w:cantSplit/>
        <w:trHeight w:hRule="exact" w:val="356"/>
      </w:trPr>
      <w:tc>
        <w:tcPr>
          <w:tcW w:w="2127" w:type="dxa"/>
          <w:vMerge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</w:tc>
      <w:tc>
        <w:tcPr>
          <w:tcW w:w="8189" w:type="dxa"/>
          <w:gridSpan w:val="4"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  <w:r w:rsidRPr="001D6D1C">
            <w:rPr>
              <w:rFonts w:ascii="Arial" w:hAnsi="Arial" w:cs="Arial"/>
              <w:b/>
              <w:bCs/>
              <w:lang w:val="es-MX"/>
            </w:rPr>
            <w:t>PROCESO SISOMAC</w:t>
          </w:r>
        </w:p>
      </w:tc>
    </w:tr>
    <w:tr w:rsidR="000A6F0A" w:rsidRPr="001D6D1C">
      <w:trPr>
        <w:cantSplit/>
        <w:trHeight w:val="557"/>
      </w:trPr>
      <w:tc>
        <w:tcPr>
          <w:tcW w:w="2127" w:type="dxa"/>
          <w:vMerge/>
          <w:tcBorders>
            <w:right w:val="single" w:sz="4" w:space="0" w:color="auto"/>
          </w:tcBorders>
          <w:vAlign w:val="center"/>
        </w:tcPr>
        <w:p w:rsidR="000A6F0A" w:rsidRPr="001D6D1C" w:rsidRDefault="000A6F0A" w:rsidP="003221E7">
          <w:pPr>
            <w:ind w:left="72"/>
            <w:jc w:val="center"/>
            <w:rPr>
              <w:rFonts w:ascii="Arial" w:hAnsi="Arial" w:cs="Arial"/>
              <w:bCs/>
              <w:sz w:val="20"/>
              <w:szCs w:val="20"/>
            </w:rPr>
          </w:pPr>
        </w:p>
      </w:tc>
      <w:tc>
        <w:tcPr>
          <w:tcW w:w="191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bCs/>
              <w:sz w:val="22"/>
              <w:szCs w:val="22"/>
            </w:rPr>
          </w:pPr>
          <w:r w:rsidRPr="00B55EC4">
            <w:rPr>
              <w:rFonts w:ascii="Arial" w:hAnsi="Arial" w:cs="Arial"/>
              <w:b/>
              <w:bCs/>
              <w:sz w:val="22"/>
              <w:szCs w:val="22"/>
            </w:rPr>
            <w:t xml:space="preserve">Versión:                                                                                             </w:t>
          </w:r>
          <w:r w:rsidRPr="00B55EC4">
            <w:rPr>
              <w:rFonts w:ascii="Arial" w:hAnsi="Arial" w:cs="Arial"/>
              <w:bCs/>
              <w:sz w:val="22"/>
              <w:szCs w:val="22"/>
            </w:rPr>
            <w:t>0</w:t>
          </w:r>
        </w:p>
      </w:tc>
      <w:tc>
        <w:tcPr>
          <w:tcW w:w="2127" w:type="dxa"/>
          <w:tcBorders>
            <w:left w:val="single" w:sz="4" w:space="0" w:color="auto"/>
          </w:tcBorders>
          <w:vAlign w:val="center"/>
        </w:tcPr>
        <w:p w:rsidR="000A6F0A" w:rsidRPr="00B55EC4" w:rsidRDefault="000A6F0A" w:rsidP="003221E7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Fecha:                           </w:t>
          </w:r>
        </w:p>
        <w:p w:rsidR="000A6F0A" w:rsidRPr="00B55EC4" w:rsidRDefault="001F2AE8" w:rsidP="001F2AE8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02</w:t>
          </w:r>
          <w:r w:rsidR="000A6F0A" w:rsidRPr="00B55EC4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</w:rPr>
            <w:t>10</w:t>
          </w:r>
          <w:r w:rsidR="000A6F0A" w:rsidRPr="00B55EC4">
            <w:rPr>
              <w:rFonts w:ascii="Arial" w:hAnsi="Arial" w:cs="Arial"/>
              <w:sz w:val="22"/>
              <w:szCs w:val="22"/>
            </w:rPr>
            <w:t>/2008</w:t>
          </w:r>
        </w:p>
      </w:tc>
      <w:tc>
        <w:tcPr>
          <w:tcW w:w="2126" w:type="dxa"/>
          <w:vAlign w:val="center"/>
        </w:tcPr>
        <w:p w:rsidR="000A6F0A" w:rsidRPr="00B55EC4" w:rsidRDefault="000A6F0A" w:rsidP="003221E7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Página                                                                   </w:t>
          </w:r>
          <w:r w:rsidRPr="00B55EC4">
            <w:rPr>
              <w:rFonts w:ascii="Arial" w:hAnsi="Arial" w:cs="Arial"/>
              <w:sz w:val="22"/>
              <w:szCs w:val="22"/>
            </w:rPr>
            <w:fldChar w:fldCharType="begin"/>
          </w:r>
          <w:r w:rsidRPr="00B55EC4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Pr="00B55EC4">
            <w:rPr>
              <w:rFonts w:ascii="Arial" w:hAnsi="Arial" w:cs="Arial"/>
              <w:sz w:val="22"/>
              <w:szCs w:val="22"/>
            </w:rPr>
            <w:fldChar w:fldCharType="separate"/>
          </w:r>
          <w:r w:rsidR="001F2AE8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B55EC4">
            <w:rPr>
              <w:rFonts w:ascii="Arial" w:hAnsi="Arial" w:cs="Arial"/>
              <w:sz w:val="22"/>
              <w:szCs w:val="22"/>
            </w:rPr>
            <w:fldChar w:fldCharType="end"/>
          </w:r>
          <w:r w:rsidRPr="00B55EC4">
            <w:rPr>
              <w:rFonts w:ascii="Arial" w:hAnsi="Arial" w:cs="Arial"/>
              <w:sz w:val="22"/>
              <w:szCs w:val="22"/>
            </w:rPr>
            <w:t xml:space="preserve"> de </w:t>
          </w:r>
          <w:r w:rsidRPr="00B55EC4">
            <w:rPr>
              <w:rFonts w:ascii="Arial" w:hAnsi="Arial" w:cs="Arial"/>
              <w:sz w:val="22"/>
              <w:szCs w:val="22"/>
            </w:rPr>
            <w:fldChar w:fldCharType="begin"/>
          </w:r>
          <w:r w:rsidRPr="00B55EC4">
            <w:rPr>
              <w:rFonts w:ascii="Arial" w:hAnsi="Arial" w:cs="Arial"/>
              <w:sz w:val="22"/>
              <w:szCs w:val="22"/>
            </w:rPr>
            <w:instrText xml:space="preserve"> NUMPAGES  </w:instrText>
          </w:r>
          <w:r w:rsidRPr="00B55EC4">
            <w:rPr>
              <w:rFonts w:ascii="Arial" w:hAnsi="Arial" w:cs="Arial"/>
              <w:sz w:val="22"/>
              <w:szCs w:val="22"/>
            </w:rPr>
            <w:fldChar w:fldCharType="separate"/>
          </w:r>
          <w:r w:rsidR="00DE6A6B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B55EC4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2024" w:type="dxa"/>
          <w:vAlign w:val="center"/>
        </w:tcPr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Código:                                           </w:t>
          </w:r>
        </w:p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GSS-FO</w:t>
          </w:r>
          <w:r w:rsidR="00A82B82">
            <w:rPr>
              <w:rFonts w:ascii="Arial" w:hAnsi="Arial" w:cs="Arial"/>
              <w:sz w:val="22"/>
              <w:szCs w:val="22"/>
            </w:rPr>
            <w:t>- 003</w:t>
          </w:r>
        </w:p>
      </w:tc>
    </w:tr>
  </w:tbl>
  <w:p w:rsidR="00D16F0A" w:rsidRDefault="00D1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Pr="000A6F0A" w:rsidRDefault="000A6F0A">
    <w:pPr>
      <w:pStyle w:val="Encabezado"/>
      <w:rPr>
        <w:sz w:val="16"/>
        <w:szCs w:val="16"/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03B5B"/>
    <w:multiLevelType w:val="hybridMultilevel"/>
    <w:tmpl w:val="B79ED3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A1"/>
    <w:rsid w:val="000720AC"/>
    <w:rsid w:val="00093D66"/>
    <w:rsid w:val="00095441"/>
    <w:rsid w:val="00097A00"/>
    <w:rsid w:val="000A6F0A"/>
    <w:rsid w:val="000D0300"/>
    <w:rsid w:val="000E1057"/>
    <w:rsid w:val="0011072E"/>
    <w:rsid w:val="0016621A"/>
    <w:rsid w:val="0018061F"/>
    <w:rsid w:val="001B5C25"/>
    <w:rsid w:val="001E2C48"/>
    <w:rsid w:val="001E5BB0"/>
    <w:rsid w:val="001F2AE8"/>
    <w:rsid w:val="001F47A8"/>
    <w:rsid w:val="001F78E6"/>
    <w:rsid w:val="00200C04"/>
    <w:rsid w:val="0021739C"/>
    <w:rsid w:val="00250157"/>
    <w:rsid w:val="00297173"/>
    <w:rsid w:val="002A0E6A"/>
    <w:rsid w:val="002E48CE"/>
    <w:rsid w:val="002F25D9"/>
    <w:rsid w:val="0030089A"/>
    <w:rsid w:val="003008E3"/>
    <w:rsid w:val="00320B7C"/>
    <w:rsid w:val="00320F78"/>
    <w:rsid w:val="003221E7"/>
    <w:rsid w:val="00324AAC"/>
    <w:rsid w:val="00346A38"/>
    <w:rsid w:val="00397A7E"/>
    <w:rsid w:val="003B087C"/>
    <w:rsid w:val="003E4FDC"/>
    <w:rsid w:val="003F268B"/>
    <w:rsid w:val="00416364"/>
    <w:rsid w:val="00430A0D"/>
    <w:rsid w:val="00465E72"/>
    <w:rsid w:val="004D591B"/>
    <w:rsid w:val="005041EE"/>
    <w:rsid w:val="0051302C"/>
    <w:rsid w:val="0053451B"/>
    <w:rsid w:val="00567EF5"/>
    <w:rsid w:val="00572A59"/>
    <w:rsid w:val="0059307A"/>
    <w:rsid w:val="005D3574"/>
    <w:rsid w:val="005E7355"/>
    <w:rsid w:val="00606641"/>
    <w:rsid w:val="0061102E"/>
    <w:rsid w:val="006200DB"/>
    <w:rsid w:val="0062256B"/>
    <w:rsid w:val="00632EE8"/>
    <w:rsid w:val="00637350"/>
    <w:rsid w:val="006758E3"/>
    <w:rsid w:val="00685D66"/>
    <w:rsid w:val="006A7FC8"/>
    <w:rsid w:val="006E47E3"/>
    <w:rsid w:val="006F4ECB"/>
    <w:rsid w:val="006F4FA4"/>
    <w:rsid w:val="006F5682"/>
    <w:rsid w:val="00714748"/>
    <w:rsid w:val="007668BA"/>
    <w:rsid w:val="00772855"/>
    <w:rsid w:val="007800D4"/>
    <w:rsid w:val="0079092E"/>
    <w:rsid w:val="007D42EF"/>
    <w:rsid w:val="007E5F5A"/>
    <w:rsid w:val="007F0972"/>
    <w:rsid w:val="008436E6"/>
    <w:rsid w:val="00865365"/>
    <w:rsid w:val="008809D8"/>
    <w:rsid w:val="00884ABA"/>
    <w:rsid w:val="008D687C"/>
    <w:rsid w:val="008E4ED3"/>
    <w:rsid w:val="008F0A37"/>
    <w:rsid w:val="008F589E"/>
    <w:rsid w:val="0090651E"/>
    <w:rsid w:val="00912626"/>
    <w:rsid w:val="009228D5"/>
    <w:rsid w:val="00932452"/>
    <w:rsid w:val="00936BA1"/>
    <w:rsid w:val="009657E0"/>
    <w:rsid w:val="00981675"/>
    <w:rsid w:val="00982A56"/>
    <w:rsid w:val="009A0811"/>
    <w:rsid w:val="009A376A"/>
    <w:rsid w:val="009D351B"/>
    <w:rsid w:val="009F4BC6"/>
    <w:rsid w:val="00A13BE9"/>
    <w:rsid w:val="00A25B11"/>
    <w:rsid w:val="00A307A1"/>
    <w:rsid w:val="00A82B82"/>
    <w:rsid w:val="00A97B44"/>
    <w:rsid w:val="00AA5423"/>
    <w:rsid w:val="00AA5613"/>
    <w:rsid w:val="00AB3A63"/>
    <w:rsid w:val="00AB735A"/>
    <w:rsid w:val="00AC35AC"/>
    <w:rsid w:val="00AC3E9E"/>
    <w:rsid w:val="00AC54EF"/>
    <w:rsid w:val="00AD1CB7"/>
    <w:rsid w:val="00AE2EF4"/>
    <w:rsid w:val="00B04589"/>
    <w:rsid w:val="00B102AD"/>
    <w:rsid w:val="00B27160"/>
    <w:rsid w:val="00B60621"/>
    <w:rsid w:val="00B83AE5"/>
    <w:rsid w:val="00B97EF5"/>
    <w:rsid w:val="00BA05D7"/>
    <w:rsid w:val="00BA3FD4"/>
    <w:rsid w:val="00BB3BB7"/>
    <w:rsid w:val="00BB3D41"/>
    <w:rsid w:val="00BC08A5"/>
    <w:rsid w:val="00BF5344"/>
    <w:rsid w:val="00C87C61"/>
    <w:rsid w:val="00C9650E"/>
    <w:rsid w:val="00CB27DF"/>
    <w:rsid w:val="00CB39A1"/>
    <w:rsid w:val="00CC54EE"/>
    <w:rsid w:val="00CF55A5"/>
    <w:rsid w:val="00D1066E"/>
    <w:rsid w:val="00D16F0A"/>
    <w:rsid w:val="00D1786D"/>
    <w:rsid w:val="00DA13D9"/>
    <w:rsid w:val="00DB3A33"/>
    <w:rsid w:val="00DB4E7E"/>
    <w:rsid w:val="00DD0246"/>
    <w:rsid w:val="00DE0D50"/>
    <w:rsid w:val="00DE6A6B"/>
    <w:rsid w:val="00E26888"/>
    <w:rsid w:val="00E3462A"/>
    <w:rsid w:val="00E3715E"/>
    <w:rsid w:val="00E41503"/>
    <w:rsid w:val="00E7438D"/>
    <w:rsid w:val="00EB1D16"/>
    <w:rsid w:val="00EB6563"/>
    <w:rsid w:val="00EF1FCB"/>
    <w:rsid w:val="00EF6E67"/>
    <w:rsid w:val="00F10AC7"/>
    <w:rsid w:val="00F27D46"/>
    <w:rsid w:val="00F46417"/>
    <w:rsid w:val="00F67D6E"/>
    <w:rsid w:val="00F71C09"/>
    <w:rsid w:val="00F7385F"/>
    <w:rsid w:val="00F8187C"/>
    <w:rsid w:val="00FA5555"/>
    <w:rsid w:val="00FB79A0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00346DEF-2D60-4F27-9E9D-87406AE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sz w:val="18"/>
      <w:szCs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 w:cs="Tahoma"/>
      <w:b/>
      <w:sz w:val="18"/>
      <w:szCs w:val="20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 Black" w:hAnsi="Arial Black"/>
      <w:b/>
      <w:color w:val="0000F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rFonts w:ascii="Arial Black" w:hAnsi="Arial Black"/>
      <w:b/>
      <w:color w:val="008000"/>
      <w:szCs w:val="20"/>
      <w:lang w:val="es-CO"/>
    </w:rPr>
  </w:style>
  <w:style w:type="paragraph" w:styleId="Textoindependiente2">
    <w:name w:val="Body Text 2"/>
    <w:basedOn w:val="Normal"/>
    <w:pPr>
      <w:jc w:val="right"/>
    </w:pPr>
    <w:rPr>
      <w:b/>
      <w:sz w:val="16"/>
      <w:szCs w:val="20"/>
      <w:lang w:val="en-US"/>
    </w:rPr>
  </w:style>
  <w:style w:type="paragraph" w:styleId="Puesto">
    <w:name w:val="Title"/>
    <w:basedOn w:val="Normal"/>
    <w:qFormat/>
    <w:pPr>
      <w:jc w:val="center"/>
    </w:pPr>
    <w:rPr>
      <w:rFonts w:ascii="Arial MT Black" w:hAnsi="Arial MT Black"/>
      <w:b/>
      <w:color w:val="008000"/>
      <w:sz w:val="28"/>
      <w:szCs w:val="20"/>
    </w:r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basedOn w:val="Fuentedeprrafopredeter"/>
    <w:link w:val="Encabezado"/>
    <w:rsid w:val="000A6F0A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0157"/>
    <w:rPr>
      <w:sz w:val="24"/>
      <w:szCs w:val="24"/>
    </w:rPr>
  </w:style>
  <w:style w:type="paragraph" w:styleId="Textodeglobo">
    <w:name w:val="Balloon Text"/>
    <w:basedOn w:val="Normal"/>
    <w:link w:val="TextodegloboCar"/>
    <w:rsid w:val="007147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474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-2012\5.%20Formatos\Gesti&#243;n%20CASSIMA\GCS-FO-11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GCS-FO-11 Acta de Reunión</Template>
  <TotalTime>2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COMPAÑIA</vt:lpstr>
    </vt:vector>
  </TitlesOfParts>
  <Company>Hewlett-Packard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COMPAÑIA</dc:title>
  <dc:creator>SIG Ltda</dc:creator>
  <cp:lastModifiedBy>griano</cp:lastModifiedBy>
  <cp:revision>5</cp:revision>
  <cp:lastPrinted>2016-03-03T20:18:00Z</cp:lastPrinted>
  <dcterms:created xsi:type="dcterms:W3CDTF">2016-03-07T15:39:00Z</dcterms:created>
  <dcterms:modified xsi:type="dcterms:W3CDTF">2016-03-07T19:21:00Z</dcterms:modified>
</cp:coreProperties>
</file>