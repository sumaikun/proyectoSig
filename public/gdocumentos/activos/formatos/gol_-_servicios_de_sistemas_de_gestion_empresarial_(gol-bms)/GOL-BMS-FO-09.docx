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3"/>
        <w:gridCol w:w="7189"/>
      </w:tblGrid>
      <w:tr w:rsidR="004A5AF2" w:rsidRPr="003A51A3" w:rsidTr="00086F3B">
        <w:trPr>
          <w:cantSplit/>
          <w:trHeight w:val="417"/>
          <w:jc w:val="center"/>
        </w:trPr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4A5AF2" w:rsidRPr="003A51A3" w:rsidRDefault="004A5AF2" w:rsidP="00086F3B">
            <w:pPr>
              <w:rPr>
                <w:rFonts w:asciiTheme="minorHAnsi" w:hAnsiTheme="minorHAnsi" w:cstheme="minorHAnsi"/>
                <w:bCs/>
              </w:rPr>
            </w:pPr>
            <w:bookmarkStart w:id="0" w:name="_GoBack" w:colFirst="2" w:colLast="2"/>
            <w:r w:rsidRPr="003A51A3">
              <w:rPr>
                <w:rFonts w:asciiTheme="minorHAnsi" w:hAnsiTheme="minorHAnsi" w:cstheme="minorHAnsi"/>
                <w:bCs/>
              </w:rPr>
              <w:t>Fecha</w:t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AF2" w:rsidRPr="007939FC" w:rsidRDefault="004A5AF2" w:rsidP="00265A54">
            <w:pPr>
              <w:rPr>
                <w:rFonts w:asciiTheme="minorHAnsi" w:hAnsiTheme="minorHAnsi" w:cstheme="minorHAnsi"/>
                <w:bCs/>
              </w:rPr>
            </w:pPr>
          </w:p>
        </w:tc>
      </w:tr>
      <w:bookmarkEnd w:id="0"/>
      <w:tr w:rsidR="004A5AF2" w:rsidRPr="003A51A3" w:rsidTr="00086F3B">
        <w:trPr>
          <w:cantSplit/>
          <w:trHeight w:val="417"/>
          <w:jc w:val="center"/>
        </w:trPr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4A5AF2" w:rsidRPr="003A51A3" w:rsidRDefault="004A5AF2" w:rsidP="00086F3B">
            <w:pPr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Cs/>
              </w:rPr>
              <w:t>Empresa / Cliente</w:t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AF2" w:rsidRPr="003A51A3" w:rsidRDefault="004A5AF2" w:rsidP="008070C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A5AF2" w:rsidRPr="008C3AD4" w:rsidTr="00086F3B">
        <w:trPr>
          <w:cantSplit/>
          <w:trHeight w:val="417"/>
          <w:jc w:val="center"/>
        </w:trPr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4A5AF2" w:rsidRPr="003A51A3" w:rsidRDefault="004A5AF2" w:rsidP="00086F3B">
            <w:pPr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Cs/>
              </w:rPr>
              <w:t>Responsable de la Interpretación del requisito</w:t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AF2" w:rsidRPr="007939FC" w:rsidRDefault="003E1087" w:rsidP="003E1087">
            <w:pPr>
              <w:rPr>
                <w:rFonts w:asciiTheme="minorHAnsi" w:hAnsiTheme="minorHAnsi" w:cstheme="minorHAnsi"/>
                <w:b/>
                <w:bCs/>
                <w:color w:val="000099"/>
                <w:lang w:val="en-US"/>
              </w:rPr>
            </w:pPr>
            <w:r w:rsidRPr="007939FC">
              <w:rPr>
                <w:rFonts w:asciiTheme="minorHAnsi" w:hAnsiTheme="minorHAnsi" w:cstheme="minorHAnsi"/>
                <w:b/>
                <w:bCs/>
                <w:color w:val="000099"/>
                <w:lang w:val="en-US"/>
              </w:rPr>
              <w:t>System Integral Group S</w:t>
            </w:r>
            <w:r w:rsidR="00E2378A" w:rsidRPr="007939FC">
              <w:rPr>
                <w:rFonts w:asciiTheme="minorHAnsi" w:hAnsiTheme="minorHAnsi" w:cstheme="minorHAnsi"/>
                <w:b/>
                <w:bCs/>
                <w:color w:val="000099"/>
                <w:lang w:val="en-US"/>
              </w:rPr>
              <w:t>.</w:t>
            </w:r>
            <w:r w:rsidRPr="007939FC">
              <w:rPr>
                <w:rFonts w:asciiTheme="minorHAnsi" w:hAnsiTheme="minorHAnsi" w:cstheme="minorHAnsi"/>
                <w:b/>
                <w:bCs/>
                <w:color w:val="000099"/>
                <w:lang w:val="en-US"/>
              </w:rPr>
              <w:t>A.S</w:t>
            </w:r>
          </w:p>
        </w:tc>
      </w:tr>
    </w:tbl>
    <w:p w:rsidR="005D3282" w:rsidRPr="007939FC" w:rsidRDefault="005D3282">
      <w:pPr>
        <w:rPr>
          <w:rFonts w:asciiTheme="minorHAnsi" w:hAnsiTheme="minorHAnsi" w:cstheme="minorHAnsi"/>
          <w:lang w:val="en-US"/>
        </w:rPr>
      </w:pPr>
    </w:p>
    <w:p w:rsidR="00284156" w:rsidRPr="00AB57BC" w:rsidRDefault="00284156" w:rsidP="00284156">
      <w:pPr>
        <w:jc w:val="center"/>
        <w:rPr>
          <w:rFonts w:ascii="Calibri" w:hAnsi="Calibri" w:cs="Calibri"/>
          <w:b/>
          <w:i/>
          <w:color w:val="002060"/>
        </w:rPr>
      </w:pPr>
      <w:r w:rsidRPr="00AB57BC">
        <w:rPr>
          <w:rFonts w:ascii="Calibri" w:hAnsi="Calibri" w:cs="Calibri"/>
          <w:b/>
          <w:i/>
          <w:color w:val="002060"/>
        </w:rPr>
        <w:t>CONTENIDO</w:t>
      </w:r>
    </w:p>
    <w:p w:rsidR="00137698" w:rsidRDefault="00137698" w:rsidP="00137698">
      <w:pPr>
        <w:jc w:val="both"/>
        <w:rPr>
          <w:rFonts w:asciiTheme="minorHAnsi" w:hAnsiTheme="minorHAnsi" w:cstheme="minorHAnsi"/>
          <w:color w:val="002060"/>
        </w:rPr>
      </w:pPr>
    </w:p>
    <w:p w:rsidR="003E0E3A" w:rsidRPr="003A51A3" w:rsidRDefault="003E0E3A" w:rsidP="00137698">
      <w:pPr>
        <w:jc w:val="both"/>
        <w:rPr>
          <w:rFonts w:asciiTheme="minorHAnsi" w:hAnsiTheme="minorHAnsi" w:cstheme="minorHAnsi"/>
          <w:color w:val="002060"/>
        </w:rPr>
      </w:pPr>
    </w:p>
    <w:p w:rsidR="00137698" w:rsidRPr="003A51A3" w:rsidRDefault="00137698" w:rsidP="00137698">
      <w:pPr>
        <w:pStyle w:val="Prrafodelista"/>
        <w:numPr>
          <w:ilvl w:val="0"/>
          <w:numId w:val="17"/>
        </w:numPr>
        <w:ind w:left="284"/>
        <w:rPr>
          <w:rFonts w:asciiTheme="minorHAnsi" w:hAnsiTheme="minorHAnsi" w:cstheme="minorHAnsi"/>
          <w:b/>
          <w:bCs/>
        </w:rPr>
      </w:pPr>
      <w:r w:rsidRPr="003A51A3">
        <w:rPr>
          <w:rFonts w:asciiTheme="minorHAnsi" w:hAnsiTheme="minorHAnsi" w:cstheme="minorHAnsi"/>
          <w:b/>
          <w:bCs/>
        </w:rPr>
        <w:t>Normas aplicables:</w:t>
      </w:r>
    </w:p>
    <w:p w:rsidR="00AC1E39" w:rsidRPr="00D2180E" w:rsidRDefault="00AC1E39" w:rsidP="00D2180E">
      <w:pPr>
        <w:pStyle w:val="Prrafodelista"/>
        <w:ind w:left="284"/>
        <w:jc w:val="both"/>
        <w:rPr>
          <w:rFonts w:asciiTheme="minorHAnsi" w:hAnsiTheme="minorHAnsi" w:cstheme="minorHAnsi"/>
        </w:rPr>
      </w:pPr>
    </w:p>
    <w:p w:rsidR="00137698" w:rsidRPr="003A51A3" w:rsidRDefault="00137698" w:rsidP="00137698">
      <w:pPr>
        <w:pStyle w:val="Prrafodelista"/>
        <w:rPr>
          <w:rFonts w:asciiTheme="minorHAnsi" w:hAnsiTheme="minorHAnsi" w:cstheme="minorHAnsi"/>
          <w:bCs/>
        </w:rPr>
      </w:pPr>
    </w:p>
    <w:p w:rsidR="004B48A9" w:rsidRDefault="00137698" w:rsidP="004B48A9">
      <w:pPr>
        <w:pStyle w:val="Prrafodelista"/>
        <w:numPr>
          <w:ilvl w:val="0"/>
          <w:numId w:val="17"/>
        </w:numPr>
        <w:ind w:left="284"/>
        <w:rPr>
          <w:rFonts w:asciiTheme="minorHAnsi" w:hAnsiTheme="minorHAnsi" w:cstheme="minorHAnsi"/>
          <w:b/>
          <w:bCs/>
        </w:rPr>
      </w:pPr>
      <w:r w:rsidRPr="003A51A3">
        <w:rPr>
          <w:rFonts w:asciiTheme="minorHAnsi" w:hAnsiTheme="minorHAnsi" w:cstheme="minorHAnsi"/>
          <w:b/>
          <w:bCs/>
        </w:rPr>
        <w:t>Normas de carácter informativo:</w:t>
      </w:r>
    </w:p>
    <w:p w:rsidR="00852F63" w:rsidRDefault="00852F63" w:rsidP="00852F63">
      <w:pPr>
        <w:pStyle w:val="Prrafodelista"/>
        <w:ind w:left="284"/>
        <w:rPr>
          <w:rFonts w:asciiTheme="minorHAnsi" w:hAnsiTheme="minorHAnsi" w:cstheme="minorHAnsi"/>
          <w:b/>
          <w:bCs/>
        </w:rPr>
      </w:pPr>
    </w:p>
    <w:p w:rsidR="00AB57BC" w:rsidRDefault="00AB57BC" w:rsidP="00AB57BC">
      <w:pPr>
        <w:ind w:left="284"/>
        <w:jc w:val="both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>Norma XXX (fecha)</w:t>
      </w:r>
      <w:r w:rsidRPr="008E7E87">
        <w:rPr>
          <w:rFonts w:ascii="Calibri" w:hAnsi="Calibri" w:cs="Calibri"/>
          <w:b/>
          <w:color w:val="002060"/>
        </w:rPr>
        <w:t xml:space="preserve"> (</w:t>
      </w:r>
      <w:r>
        <w:rPr>
          <w:rFonts w:ascii="Calibri" w:hAnsi="Calibri" w:cs="Calibri"/>
          <w:b/>
          <w:color w:val="002060"/>
        </w:rPr>
        <w:t>Diario Oficial fecha</w:t>
      </w:r>
      <w:r w:rsidRPr="008E7E87">
        <w:rPr>
          <w:rFonts w:ascii="Calibri" w:hAnsi="Calibri" w:cs="Calibri"/>
          <w:b/>
          <w:color w:val="002060"/>
        </w:rPr>
        <w:t xml:space="preserve">). </w:t>
      </w:r>
    </w:p>
    <w:p w:rsidR="00AB57BC" w:rsidRPr="009C675C" w:rsidRDefault="00AB57BC" w:rsidP="00AB57BC">
      <w:pPr>
        <w:ind w:left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Descripción de la norma </w:t>
      </w:r>
    </w:p>
    <w:p w:rsidR="004F118E" w:rsidRPr="003A51A3" w:rsidRDefault="004F118E" w:rsidP="00675871">
      <w:pPr>
        <w:pStyle w:val="Prrafodelista"/>
        <w:rPr>
          <w:rFonts w:asciiTheme="minorHAnsi" w:hAnsiTheme="minorHAnsi" w:cstheme="minorHAnsi"/>
          <w:bCs/>
        </w:rPr>
      </w:pPr>
    </w:p>
    <w:p w:rsidR="00137698" w:rsidRDefault="00994E83" w:rsidP="004F118E">
      <w:pPr>
        <w:pStyle w:val="Prrafodelista"/>
        <w:numPr>
          <w:ilvl w:val="0"/>
          <w:numId w:val="17"/>
        </w:numPr>
        <w:ind w:left="284"/>
        <w:rPr>
          <w:rFonts w:asciiTheme="minorHAnsi" w:hAnsiTheme="minorHAnsi" w:cstheme="minorHAnsi"/>
          <w:b/>
          <w:bCs/>
        </w:rPr>
      </w:pPr>
      <w:r w:rsidRPr="003A51A3">
        <w:rPr>
          <w:rFonts w:asciiTheme="minorHAnsi" w:hAnsiTheme="minorHAnsi" w:cstheme="minorHAnsi"/>
          <w:b/>
          <w:bCs/>
        </w:rPr>
        <w:t>Normas adicionales que se revisan y no aplican:</w:t>
      </w:r>
    </w:p>
    <w:p w:rsidR="004F118E" w:rsidRDefault="00B17552" w:rsidP="004F118E">
      <w:pPr>
        <w:pStyle w:val="Prrafodelista"/>
        <w:ind w:left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N/A</w:t>
      </w:r>
    </w:p>
    <w:p w:rsidR="00AB57BC" w:rsidRDefault="00AB57BC" w:rsidP="004F118E">
      <w:pPr>
        <w:pStyle w:val="Prrafodelista"/>
        <w:ind w:left="284"/>
        <w:rPr>
          <w:rFonts w:asciiTheme="minorHAnsi" w:hAnsiTheme="minorHAnsi" w:cstheme="minorHAnsi"/>
          <w:b/>
          <w:bCs/>
        </w:rPr>
      </w:pPr>
    </w:p>
    <w:p w:rsidR="00AB57BC" w:rsidRDefault="00AB57BC" w:rsidP="00AB57BC">
      <w:pPr>
        <w:ind w:left="284"/>
        <w:jc w:val="both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>Norma XXX (fecha)</w:t>
      </w:r>
      <w:r w:rsidRPr="008E7E87">
        <w:rPr>
          <w:rFonts w:ascii="Calibri" w:hAnsi="Calibri" w:cs="Calibri"/>
          <w:b/>
          <w:color w:val="002060"/>
        </w:rPr>
        <w:t xml:space="preserve"> (</w:t>
      </w:r>
      <w:r>
        <w:rPr>
          <w:rFonts w:ascii="Calibri" w:hAnsi="Calibri" w:cs="Calibri"/>
          <w:b/>
          <w:color w:val="002060"/>
        </w:rPr>
        <w:t>Diario Oficial fecha</w:t>
      </w:r>
      <w:r w:rsidRPr="008E7E87">
        <w:rPr>
          <w:rFonts w:ascii="Calibri" w:hAnsi="Calibri" w:cs="Calibri"/>
          <w:b/>
          <w:color w:val="002060"/>
        </w:rPr>
        <w:t xml:space="preserve">). </w:t>
      </w:r>
    </w:p>
    <w:p w:rsidR="00AB57BC" w:rsidRPr="009C675C" w:rsidRDefault="00AB57BC" w:rsidP="00AB57BC">
      <w:pPr>
        <w:ind w:left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Descripción de la norma </w:t>
      </w:r>
    </w:p>
    <w:p w:rsidR="00AB57BC" w:rsidRPr="004F118E" w:rsidRDefault="00AB57BC" w:rsidP="004F118E">
      <w:pPr>
        <w:pStyle w:val="Prrafodelista"/>
        <w:ind w:left="284"/>
        <w:rPr>
          <w:rFonts w:asciiTheme="minorHAnsi" w:hAnsiTheme="minorHAnsi" w:cstheme="minorHAnsi"/>
          <w:b/>
          <w:bCs/>
        </w:rPr>
      </w:pPr>
    </w:p>
    <w:tbl>
      <w:tblPr>
        <w:tblW w:w="10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4"/>
        <w:gridCol w:w="6451"/>
      </w:tblGrid>
      <w:tr w:rsidR="0094149D" w:rsidRPr="003A51A3" w:rsidTr="00826E24">
        <w:trPr>
          <w:cantSplit/>
          <w:trHeight w:val="188"/>
          <w:jc w:val="center"/>
        </w:trPr>
        <w:tc>
          <w:tcPr>
            <w:tcW w:w="10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NORMA LEGAL</w:t>
            </w:r>
          </w:p>
        </w:tc>
      </w:tr>
      <w:tr w:rsidR="0094149D" w:rsidRPr="003A51A3" w:rsidTr="00826E24">
        <w:trPr>
          <w:cantSplit/>
          <w:trHeight w:val="715"/>
          <w:jc w:val="center"/>
        </w:trPr>
        <w:tc>
          <w:tcPr>
            <w:tcW w:w="10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09E" w:rsidRDefault="0056409E" w:rsidP="0056409E">
            <w:pPr>
              <w:ind w:left="284"/>
              <w:jc w:val="both"/>
              <w:rPr>
                <w:rFonts w:ascii="Calibri" w:hAnsi="Calibri" w:cs="Calibri"/>
                <w:b/>
                <w:color w:val="002060"/>
              </w:rPr>
            </w:pPr>
            <w:r>
              <w:rPr>
                <w:rFonts w:ascii="Calibri" w:hAnsi="Calibri" w:cs="Calibri"/>
                <w:b/>
                <w:color w:val="002060"/>
              </w:rPr>
              <w:t>Norma XXX (fecha)</w:t>
            </w:r>
            <w:r w:rsidRPr="008E7E87">
              <w:rPr>
                <w:rFonts w:ascii="Calibri" w:hAnsi="Calibri" w:cs="Calibri"/>
                <w:b/>
                <w:color w:val="002060"/>
              </w:rPr>
              <w:t xml:space="preserve"> (</w:t>
            </w:r>
            <w:r>
              <w:rPr>
                <w:rFonts w:ascii="Calibri" w:hAnsi="Calibri" w:cs="Calibri"/>
                <w:b/>
                <w:color w:val="002060"/>
              </w:rPr>
              <w:t>Diario Oficial fecha</w:t>
            </w:r>
            <w:r w:rsidRPr="008E7E87">
              <w:rPr>
                <w:rFonts w:ascii="Calibri" w:hAnsi="Calibri" w:cs="Calibri"/>
                <w:b/>
                <w:color w:val="002060"/>
              </w:rPr>
              <w:t xml:space="preserve">). </w:t>
            </w:r>
          </w:p>
          <w:p w:rsidR="0094149D" w:rsidRPr="0056409E" w:rsidRDefault="0056409E" w:rsidP="0056409E">
            <w:pPr>
              <w:ind w:left="28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Descripción de la norma </w:t>
            </w:r>
          </w:p>
        </w:tc>
      </w:tr>
      <w:tr w:rsidR="0094149D" w:rsidRPr="003A51A3" w:rsidTr="00826E24">
        <w:trPr>
          <w:cantSplit/>
          <w:trHeight w:val="321"/>
          <w:jc w:val="center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Cs/>
              </w:rPr>
              <w:t>ÁREAS A LAS QUE LE APLICA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49D" w:rsidRPr="003A51A3" w:rsidRDefault="0094149D" w:rsidP="00826E24">
            <w:pPr>
              <w:shd w:val="clear" w:color="auto" w:fill="FFFFFF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94149D" w:rsidRPr="003A51A3" w:rsidTr="00826E24">
        <w:trPr>
          <w:cantSplit/>
          <w:trHeight w:val="299"/>
          <w:jc w:val="center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Cs/>
              </w:rPr>
              <w:t>RESPONSABLES DE APLICACIÓN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49D" w:rsidRPr="003A51A3" w:rsidRDefault="0094149D" w:rsidP="00826E24">
            <w:pPr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94149D" w:rsidRPr="003A51A3" w:rsidTr="00826E24">
        <w:trPr>
          <w:cantSplit/>
          <w:trHeight w:val="299"/>
          <w:jc w:val="center"/>
        </w:trPr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Cs/>
              </w:rPr>
              <w:t>CARÁCTER DEL REQUISITO LEGAL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9D" w:rsidRPr="003A51A3" w:rsidRDefault="0094149D" w:rsidP="00D44B64">
            <w:pPr>
              <w:rPr>
                <w:rFonts w:asciiTheme="minorHAnsi" w:hAnsiTheme="minorHAnsi" w:cstheme="minorHAnsi"/>
                <w:bCs/>
              </w:rPr>
            </w:pPr>
          </w:p>
        </w:tc>
      </w:tr>
    </w:tbl>
    <w:p w:rsidR="0094149D" w:rsidRPr="003A51A3" w:rsidRDefault="0094149D" w:rsidP="0094149D">
      <w:pPr>
        <w:widowControl w:val="0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7"/>
      </w:tblGrid>
      <w:tr w:rsidR="0094149D" w:rsidRPr="003A51A3" w:rsidTr="00826E24">
        <w:trPr>
          <w:jc w:val="center"/>
        </w:trPr>
        <w:tc>
          <w:tcPr>
            <w:tcW w:w="10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REQUISITO APLICABLE</w:t>
            </w:r>
          </w:p>
        </w:tc>
      </w:tr>
      <w:tr w:rsidR="0094149D" w:rsidRPr="003A51A3" w:rsidTr="00826E24">
        <w:trPr>
          <w:trHeight w:val="744"/>
          <w:jc w:val="center"/>
        </w:trPr>
        <w:tc>
          <w:tcPr>
            <w:tcW w:w="10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6A8" w:rsidRPr="00D44B64" w:rsidRDefault="00F516A8" w:rsidP="00D44B64">
            <w:pPr>
              <w:shd w:val="clear" w:color="auto" w:fill="FFFFFF"/>
              <w:tabs>
                <w:tab w:val="left" w:pos="1713"/>
                <w:tab w:val="center" w:pos="5476"/>
              </w:tabs>
              <w:ind w:right="2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94149D" w:rsidRPr="003A51A3" w:rsidRDefault="0094149D" w:rsidP="0094149D">
      <w:pPr>
        <w:widowControl w:val="0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</w:rPr>
      </w:pPr>
    </w:p>
    <w:tbl>
      <w:tblPr>
        <w:tblW w:w="10473" w:type="dxa"/>
        <w:tblInd w:w="-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3"/>
      </w:tblGrid>
      <w:tr w:rsidR="0094149D" w:rsidRPr="003A51A3" w:rsidTr="004A6D63">
        <w:trPr>
          <w:trHeight w:val="299"/>
        </w:trPr>
        <w:tc>
          <w:tcPr>
            <w:tcW w:w="10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INTERPRETACIÓN DEL REQUISITO</w:t>
            </w:r>
          </w:p>
        </w:tc>
      </w:tr>
      <w:tr w:rsidR="0094149D" w:rsidRPr="003A51A3" w:rsidTr="004A6D63">
        <w:trPr>
          <w:trHeight w:val="299"/>
        </w:trPr>
        <w:tc>
          <w:tcPr>
            <w:tcW w:w="10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9D" w:rsidRPr="003A51A3" w:rsidRDefault="0094149D" w:rsidP="00D44B64">
            <w:pPr>
              <w:shd w:val="clear" w:color="auto" w:fill="FFFFFF"/>
              <w:tabs>
                <w:tab w:val="left" w:pos="1713"/>
                <w:tab w:val="center" w:pos="5476"/>
              </w:tabs>
              <w:ind w:right="20"/>
              <w:jc w:val="both"/>
              <w:rPr>
                <w:rFonts w:asciiTheme="minorHAnsi" w:hAnsiTheme="minorHAnsi" w:cstheme="minorHAnsi"/>
                <w:lang w:eastAsia="es-CO"/>
              </w:rPr>
            </w:pPr>
          </w:p>
        </w:tc>
      </w:tr>
    </w:tbl>
    <w:p w:rsidR="0094149D" w:rsidRPr="003A51A3" w:rsidRDefault="0094149D" w:rsidP="0094149D">
      <w:pPr>
        <w:widowControl w:val="0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5"/>
        <w:gridCol w:w="5562"/>
      </w:tblGrid>
      <w:tr w:rsidR="0094149D" w:rsidRPr="003A51A3" w:rsidTr="00826E24">
        <w:trPr>
          <w:cantSplit/>
          <w:trHeight w:val="142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VERIFICACIÓN DE CUMPLIMIENTO</w:t>
            </w:r>
          </w:p>
        </w:tc>
      </w:tr>
      <w:tr w:rsidR="0094149D" w:rsidRPr="003A51A3" w:rsidTr="00826E24">
        <w:trPr>
          <w:cantSplit/>
          <w:trHeight w:val="142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FRECUENCIA DE VERIFICACIÓN 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49D" w:rsidRPr="003A51A3" w:rsidRDefault="0094149D" w:rsidP="00826E24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NA</w:t>
            </w:r>
          </w:p>
        </w:tc>
      </w:tr>
      <w:tr w:rsidR="0094149D" w:rsidRPr="003A51A3" w:rsidTr="00826E24">
        <w:trPr>
          <w:cantSplit/>
          <w:trHeight w:val="142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3A51A3">
              <w:rPr>
                <w:rFonts w:asciiTheme="minorHAnsi" w:hAnsiTheme="minorHAnsi" w:cstheme="minorHAnsi"/>
                <w:b/>
                <w:bCs/>
              </w:rPr>
              <w:t>OBSERVACIONES AVANCE</w:t>
            </w:r>
          </w:p>
        </w:tc>
      </w:tr>
      <w:tr w:rsidR="0094149D" w:rsidRPr="003A51A3" w:rsidTr="00826E24">
        <w:trPr>
          <w:cantSplit/>
          <w:trHeight w:val="64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NA</w:t>
            </w:r>
          </w:p>
        </w:tc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49D" w:rsidRPr="003A51A3" w:rsidRDefault="0094149D" w:rsidP="00826E24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NA</w:t>
            </w:r>
          </w:p>
        </w:tc>
      </w:tr>
    </w:tbl>
    <w:p w:rsidR="0092182A" w:rsidRPr="00FA0EF0" w:rsidRDefault="0092182A" w:rsidP="00D44B6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:rsidR="0092182A" w:rsidRDefault="0092182A" w:rsidP="0092182A">
      <w:pPr>
        <w:autoSpaceDE w:val="0"/>
        <w:autoSpaceDN w:val="0"/>
        <w:adjustRightInd w:val="0"/>
        <w:ind w:left="284"/>
        <w:jc w:val="both"/>
        <w:rPr>
          <w:rFonts w:asciiTheme="minorHAnsi" w:hAnsiTheme="minorHAnsi" w:cstheme="minorHAnsi"/>
          <w:i/>
          <w:color w:val="000000"/>
        </w:rPr>
      </w:pPr>
    </w:p>
    <w:p w:rsidR="0092182A" w:rsidRDefault="0092182A" w:rsidP="0092182A">
      <w:pPr>
        <w:autoSpaceDE w:val="0"/>
        <w:autoSpaceDN w:val="0"/>
        <w:adjustRightInd w:val="0"/>
        <w:ind w:left="284"/>
        <w:jc w:val="both"/>
        <w:rPr>
          <w:rFonts w:asciiTheme="minorHAnsi" w:hAnsiTheme="minorHAnsi" w:cstheme="minorHAnsi"/>
          <w:i/>
          <w:color w:val="000000"/>
        </w:rPr>
      </w:pPr>
    </w:p>
    <w:p w:rsidR="009011EC" w:rsidRDefault="009011EC" w:rsidP="009011EC">
      <w:pPr>
        <w:autoSpaceDE w:val="0"/>
        <w:autoSpaceDN w:val="0"/>
        <w:adjustRightInd w:val="0"/>
        <w:ind w:left="284"/>
        <w:jc w:val="both"/>
        <w:rPr>
          <w:rFonts w:asciiTheme="minorHAnsi" w:hAnsiTheme="minorHAnsi" w:cstheme="minorHAnsi"/>
          <w:i/>
          <w:color w:val="000000"/>
        </w:rPr>
      </w:pPr>
    </w:p>
    <w:sectPr w:rsidR="009011EC" w:rsidSect="0053062D">
      <w:headerReference w:type="default" r:id="rId8"/>
      <w:pgSz w:w="12242" w:h="15842" w:code="1"/>
      <w:pgMar w:top="851" w:right="1701" w:bottom="1260" w:left="1701" w:header="912" w:footer="709" w:gutter="113"/>
      <w:pgBorders w:offsetFrom="page">
        <w:bottom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2B" w:rsidRDefault="0018382B">
      <w:r>
        <w:separator/>
      </w:r>
    </w:p>
  </w:endnote>
  <w:endnote w:type="continuationSeparator" w:id="0">
    <w:p w:rsidR="0018382B" w:rsidRDefault="0018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2B" w:rsidRDefault="0018382B">
      <w:r>
        <w:separator/>
      </w:r>
    </w:p>
  </w:footnote>
  <w:footnote w:type="continuationSeparator" w:id="0">
    <w:p w:rsidR="0018382B" w:rsidRDefault="00183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8"/>
      <w:gridCol w:w="2901"/>
      <w:gridCol w:w="2861"/>
      <w:gridCol w:w="2553"/>
    </w:tblGrid>
    <w:tr w:rsidR="004571C3" w:rsidRPr="009E1DF4" w:rsidTr="00B85FFE">
      <w:trPr>
        <w:trHeight w:val="558"/>
        <w:jc w:val="center"/>
      </w:trPr>
      <w:tc>
        <w:tcPr>
          <w:tcW w:w="1928" w:type="dxa"/>
          <w:vMerge w:val="restart"/>
          <w:vAlign w:val="center"/>
        </w:tcPr>
        <w:p w:rsidR="004571C3" w:rsidRPr="009E1DF4" w:rsidRDefault="004571C3" w:rsidP="00DF72D9">
          <w:pPr>
            <w:jc w:val="center"/>
            <w:rPr>
              <w:rFonts w:ascii="Arial" w:hAnsi="Arial" w:cs="Arial"/>
              <w:lang w:val="es-ES_tradnl"/>
            </w:rPr>
          </w:pPr>
          <w:r w:rsidRPr="000E608A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71F196A2" wp14:editId="5C2CCABF">
                <wp:extent cx="800100" cy="758190"/>
                <wp:effectExtent l="0" t="0" r="0" b="3810"/>
                <wp:docPr id="1" name="Picture 2" descr="D:\Documents\SYSTEM\LOGO EMPRESAS\2011\LOGO SIMBOLO 20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D:\Documents\SYSTEM\LOGO EMPRESAS\2011\LOGO SIMBOLO 201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05" r="70189" b="20557"/>
                        <a:stretch/>
                      </pic:blipFill>
                      <pic:spPr bwMode="auto">
                        <a:xfrm>
                          <a:off x="0" y="0"/>
                          <a:ext cx="800741" cy="758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4571C3" w:rsidRPr="009E1DF4" w:rsidRDefault="00B85FFE" w:rsidP="00DF72D9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950484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553" w:type="dxa"/>
          <w:vAlign w:val="center"/>
        </w:tcPr>
        <w:p w:rsidR="004571C3" w:rsidRPr="009E1DF4" w:rsidRDefault="004571C3" w:rsidP="00B63591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9E1DF4">
            <w:rPr>
              <w:rFonts w:ascii="Arial" w:hAnsi="Arial" w:cs="Arial"/>
              <w:b/>
              <w:sz w:val="22"/>
              <w:szCs w:val="22"/>
              <w:lang w:val="es-ES_tradnl"/>
            </w:rPr>
            <w:t>GOL-</w:t>
          </w:r>
          <w:r w:rsidR="00B63591">
            <w:rPr>
              <w:rFonts w:ascii="Arial" w:hAnsi="Arial" w:cs="Arial"/>
              <w:b/>
              <w:sz w:val="22"/>
              <w:szCs w:val="22"/>
              <w:lang w:val="es-ES_tradnl"/>
            </w:rPr>
            <w:t>BMS-</w:t>
          </w:r>
          <w:r w:rsidRPr="009E1DF4">
            <w:rPr>
              <w:rFonts w:ascii="Arial" w:hAnsi="Arial" w:cs="Arial"/>
              <w:b/>
              <w:sz w:val="22"/>
              <w:szCs w:val="22"/>
              <w:lang w:val="es-ES_tradnl"/>
            </w:rPr>
            <w:t>FO-</w:t>
          </w:r>
          <w:r w:rsidR="00B63591">
            <w:rPr>
              <w:rFonts w:ascii="Arial" w:hAnsi="Arial" w:cs="Arial"/>
              <w:b/>
              <w:sz w:val="22"/>
              <w:szCs w:val="22"/>
              <w:lang w:val="es-ES_tradnl"/>
            </w:rPr>
            <w:t>09</w:t>
          </w:r>
        </w:p>
      </w:tc>
    </w:tr>
    <w:tr w:rsidR="004571C3" w:rsidRPr="009E1DF4">
      <w:trPr>
        <w:trHeight w:val="527"/>
        <w:jc w:val="center"/>
      </w:trPr>
      <w:tc>
        <w:tcPr>
          <w:tcW w:w="1928" w:type="dxa"/>
          <w:vMerge/>
          <w:vAlign w:val="center"/>
        </w:tcPr>
        <w:p w:rsidR="004571C3" w:rsidRPr="009E1DF4" w:rsidRDefault="004571C3" w:rsidP="00DF72D9">
          <w:pPr>
            <w:jc w:val="center"/>
            <w:rPr>
              <w:rFonts w:ascii="Arial" w:hAnsi="Arial" w:cs="Arial"/>
              <w:noProof/>
            </w:rPr>
          </w:pPr>
        </w:p>
      </w:tc>
      <w:tc>
        <w:tcPr>
          <w:tcW w:w="5762" w:type="dxa"/>
          <w:gridSpan w:val="2"/>
          <w:vAlign w:val="center"/>
        </w:tcPr>
        <w:p w:rsidR="004571C3" w:rsidRPr="009E1DF4" w:rsidRDefault="004571C3" w:rsidP="0093339C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9E1DF4">
            <w:rPr>
              <w:rFonts w:ascii="Arial" w:hAnsi="Arial" w:cs="Arial"/>
              <w:b/>
              <w:sz w:val="22"/>
              <w:szCs w:val="22"/>
              <w:lang w:val="es-ES_tradnl"/>
            </w:rPr>
            <w:t>INTERPRETACIÓN DE NORMAS</w:t>
          </w:r>
        </w:p>
      </w:tc>
      <w:tc>
        <w:tcPr>
          <w:tcW w:w="2553" w:type="dxa"/>
          <w:vAlign w:val="center"/>
        </w:tcPr>
        <w:p w:rsidR="008C3AD4" w:rsidRPr="009E1DF4" w:rsidRDefault="008C3AD4" w:rsidP="008C3AD4">
          <w:pPr>
            <w:jc w:val="center"/>
            <w:rPr>
              <w:rFonts w:ascii="Arial" w:hAnsi="Arial" w:cs="Arial"/>
              <w:lang w:val="es-ES_tradnl"/>
            </w:rPr>
          </w:pPr>
          <w:r w:rsidRPr="009E1DF4">
            <w:rPr>
              <w:rFonts w:ascii="Arial" w:hAnsi="Arial" w:cs="Arial"/>
              <w:sz w:val="22"/>
              <w:szCs w:val="22"/>
              <w:lang w:val="es-ES_tradnl"/>
            </w:rPr>
            <w:t>Aprobación:</w:t>
          </w:r>
        </w:p>
        <w:p w:rsidR="004571C3" w:rsidRPr="009E1DF4" w:rsidRDefault="008C3AD4" w:rsidP="008C3AD4">
          <w:pPr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sz w:val="22"/>
              <w:szCs w:val="22"/>
              <w:lang w:val="es-ES_tradnl"/>
            </w:rPr>
            <w:t>DIRECTOR DE OPERACIONES</w:t>
          </w:r>
        </w:p>
      </w:tc>
    </w:tr>
    <w:tr w:rsidR="004571C3" w:rsidRPr="009E1DF4">
      <w:trPr>
        <w:trHeight w:val="343"/>
        <w:jc w:val="center"/>
      </w:trPr>
      <w:tc>
        <w:tcPr>
          <w:tcW w:w="1928" w:type="dxa"/>
          <w:vMerge/>
          <w:vAlign w:val="center"/>
        </w:tcPr>
        <w:p w:rsidR="004571C3" w:rsidRPr="009E1DF4" w:rsidRDefault="004571C3" w:rsidP="00DF72D9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1" w:type="dxa"/>
          <w:vAlign w:val="center"/>
        </w:tcPr>
        <w:p w:rsidR="004571C3" w:rsidRPr="009E1DF4" w:rsidRDefault="004571C3" w:rsidP="009E1DF4">
          <w:pPr>
            <w:jc w:val="center"/>
            <w:rPr>
              <w:rFonts w:ascii="Arial" w:hAnsi="Arial" w:cs="Arial"/>
              <w:b/>
            </w:rPr>
          </w:pPr>
          <w:r w:rsidRPr="009E1DF4">
            <w:rPr>
              <w:rFonts w:ascii="Arial" w:hAnsi="Arial" w:cs="Arial"/>
              <w:sz w:val="22"/>
              <w:szCs w:val="22"/>
            </w:rPr>
            <w:t xml:space="preserve">Versión </w:t>
          </w:r>
          <w:r w:rsidR="00B63591">
            <w:rPr>
              <w:rFonts w:ascii="Arial" w:hAnsi="Arial" w:cs="Arial"/>
              <w:sz w:val="22"/>
              <w:szCs w:val="22"/>
            </w:rPr>
            <w:t>2</w:t>
          </w:r>
        </w:p>
      </w:tc>
      <w:tc>
        <w:tcPr>
          <w:tcW w:w="2861" w:type="dxa"/>
          <w:vAlign w:val="center"/>
        </w:tcPr>
        <w:p w:rsidR="004571C3" w:rsidRPr="009E1DF4" w:rsidRDefault="004571C3" w:rsidP="00B63591">
          <w:pPr>
            <w:jc w:val="center"/>
            <w:rPr>
              <w:rFonts w:ascii="Arial" w:hAnsi="Arial" w:cs="Arial"/>
              <w:b/>
            </w:rPr>
          </w:pPr>
          <w:r w:rsidRPr="009E1DF4">
            <w:rPr>
              <w:rFonts w:ascii="Arial" w:hAnsi="Arial" w:cs="Arial"/>
              <w:sz w:val="22"/>
              <w:szCs w:val="22"/>
            </w:rPr>
            <w:t xml:space="preserve">Fecha: </w:t>
          </w:r>
          <w:r w:rsidR="00B63591">
            <w:rPr>
              <w:rFonts w:ascii="Arial" w:hAnsi="Arial" w:cs="Arial"/>
              <w:sz w:val="22"/>
              <w:szCs w:val="22"/>
            </w:rPr>
            <w:t>09/02/2015</w:t>
          </w:r>
        </w:p>
      </w:tc>
      <w:tc>
        <w:tcPr>
          <w:tcW w:w="2553" w:type="dxa"/>
          <w:vAlign w:val="center"/>
        </w:tcPr>
        <w:p w:rsidR="004571C3" w:rsidRPr="009E1DF4" w:rsidRDefault="008C3AD4" w:rsidP="00DF72D9">
          <w:pPr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 xml:space="preserve">PAG. </w:t>
          </w:r>
          <w:r>
            <w:rPr>
              <w:rFonts w:ascii="Arial" w:hAnsi="Arial" w:cs="Arial"/>
              <w:lang w:val="es-ES_tradnl"/>
            </w:rPr>
            <w:fldChar w:fldCharType="begin"/>
          </w:r>
          <w:r>
            <w:rPr>
              <w:rFonts w:ascii="Arial" w:hAnsi="Arial" w:cs="Arial"/>
              <w:lang w:val="es-ES_tradnl"/>
            </w:rPr>
            <w:instrText xml:space="preserve"> PAGE   \* MERGEFORMAT </w:instrText>
          </w:r>
          <w:r>
            <w:rPr>
              <w:rFonts w:ascii="Arial" w:hAnsi="Arial" w:cs="Arial"/>
              <w:lang w:val="es-ES_tradnl"/>
            </w:rPr>
            <w:fldChar w:fldCharType="separate"/>
          </w:r>
          <w:r>
            <w:rPr>
              <w:rFonts w:ascii="Arial" w:hAnsi="Arial" w:cs="Arial"/>
              <w:noProof/>
              <w:lang w:val="es-ES_tradnl"/>
            </w:rPr>
            <w:t>1</w:t>
          </w:r>
          <w:r>
            <w:rPr>
              <w:rFonts w:ascii="Arial" w:hAnsi="Arial" w:cs="Arial"/>
              <w:lang w:val="es-ES_tradnl"/>
            </w:rPr>
            <w:fldChar w:fldCharType="end"/>
          </w:r>
          <w:r>
            <w:rPr>
              <w:rFonts w:ascii="Arial" w:hAnsi="Arial" w:cs="Arial"/>
              <w:lang w:val="es-ES_tradnl"/>
            </w:rPr>
            <w:t xml:space="preserve"> DE </w:t>
          </w:r>
          <w:r>
            <w:rPr>
              <w:rFonts w:ascii="Arial" w:hAnsi="Arial" w:cs="Arial"/>
              <w:lang w:val="es-ES_tradnl"/>
            </w:rPr>
            <w:fldChar w:fldCharType="begin"/>
          </w:r>
          <w:r>
            <w:rPr>
              <w:rFonts w:ascii="Arial" w:hAnsi="Arial" w:cs="Arial"/>
              <w:lang w:val="es-ES_tradnl"/>
            </w:rPr>
            <w:instrText xml:space="preserve"> NUMPAGES   \* MERGEFORMAT </w:instrText>
          </w:r>
          <w:r>
            <w:rPr>
              <w:rFonts w:ascii="Arial" w:hAnsi="Arial" w:cs="Arial"/>
              <w:lang w:val="es-ES_tradnl"/>
            </w:rPr>
            <w:fldChar w:fldCharType="separate"/>
          </w:r>
          <w:r>
            <w:rPr>
              <w:rFonts w:ascii="Arial" w:hAnsi="Arial" w:cs="Arial"/>
              <w:noProof/>
              <w:lang w:val="es-ES_tradnl"/>
            </w:rPr>
            <w:t>2</w:t>
          </w:r>
          <w:r>
            <w:rPr>
              <w:rFonts w:ascii="Arial" w:hAnsi="Arial" w:cs="Arial"/>
              <w:lang w:val="es-ES_tradnl"/>
            </w:rPr>
            <w:fldChar w:fldCharType="end"/>
          </w:r>
        </w:p>
      </w:tc>
    </w:tr>
  </w:tbl>
  <w:p w:rsidR="004571C3" w:rsidRPr="009E1DF4" w:rsidRDefault="004571C3" w:rsidP="00240DDB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75pt;height:10.75pt" o:bullet="t">
        <v:imagedata r:id="rId1" o:title="msoECA7"/>
      </v:shape>
    </w:pict>
  </w:numPicBullet>
  <w:numPicBullet w:numPicBulletId="1">
    <w:pict>
      <v:shape id="_x0000_i1047" type="#_x0000_t75" style="width:10.75pt;height:10.75pt" o:bullet="t">
        <v:imagedata r:id="rId2" o:title="BD21480_"/>
      </v:shape>
    </w:pict>
  </w:numPicBullet>
  <w:abstractNum w:abstractNumId="0">
    <w:nsid w:val="04BB1E26"/>
    <w:multiLevelType w:val="hybridMultilevel"/>
    <w:tmpl w:val="DF1AA748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C701C9"/>
    <w:multiLevelType w:val="hybridMultilevel"/>
    <w:tmpl w:val="287A2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E1847"/>
    <w:multiLevelType w:val="hybridMultilevel"/>
    <w:tmpl w:val="478C4C9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E655F"/>
    <w:multiLevelType w:val="hybridMultilevel"/>
    <w:tmpl w:val="7A4AD4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6E9"/>
    <w:multiLevelType w:val="hybridMultilevel"/>
    <w:tmpl w:val="20E20982"/>
    <w:lvl w:ilvl="0" w:tplc="59D6E428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6393A30"/>
    <w:multiLevelType w:val="hybridMultilevel"/>
    <w:tmpl w:val="FF5C08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669E3"/>
    <w:multiLevelType w:val="hybridMultilevel"/>
    <w:tmpl w:val="E66EC9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94B5C"/>
    <w:multiLevelType w:val="hybridMultilevel"/>
    <w:tmpl w:val="854E30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58753B8"/>
    <w:multiLevelType w:val="hybridMultilevel"/>
    <w:tmpl w:val="150A6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C01A1"/>
    <w:multiLevelType w:val="hybridMultilevel"/>
    <w:tmpl w:val="E7E4B07E"/>
    <w:lvl w:ilvl="0" w:tplc="3ED85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43B7B"/>
    <w:multiLevelType w:val="singleLevel"/>
    <w:tmpl w:val="3FE46EF6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11">
    <w:nsid w:val="32F76CC7"/>
    <w:multiLevelType w:val="hybridMultilevel"/>
    <w:tmpl w:val="671C3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273CE"/>
    <w:multiLevelType w:val="hybridMultilevel"/>
    <w:tmpl w:val="F0BA96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D57D0D"/>
    <w:multiLevelType w:val="hybridMultilevel"/>
    <w:tmpl w:val="4C548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14578"/>
    <w:multiLevelType w:val="hybridMultilevel"/>
    <w:tmpl w:val="0D3E4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4D4A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D2E5B"/>
    <w:multiLevelType w:val="hybridMultilevel"/>
    <w:tmpl w:val="0E96EC2E"/>
    <w:lvl w:ilvl="0" w:tplc="59D6E42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B3757"/>
    <w:multiLevelType w:val="hybridMultilevel"/>
    <w:tmpl w:val="EBDE33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F1403"/>
    <w:multiLevelType w:val="hybridMultilevel"/>
    <w:tmpl w:val="CCFC8CC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E4E9E"/>
    <w:multiLevelType w:val="hybridMultilevel"/>
    <w:tmpl w:val="B9AC6F54"/>
    <w:lvl w:ilvl="0" w:tplc="54F25DB0">
      <w:start w:val="1"/>
      <w:numFmt w:val="upperRoman"/>
      <w:lvlText w:val="%1."/>
      <w:lvlJc w:val="right"/>
      <w:pPr>
        <w:ind w:left="7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584B0644"/>
    <w:multiLevelType w:val="hybridMultilevel"/>
    <w:tmpl w:val="01464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82174"/>
    <w:multiLevelType w:val="hybridMultilevel"/>
    <w:tmpl w:val="321CA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A7C21"/>
    <w:multiLevelType w:val="hybridMultilevel"/>
    <w:tmpl w:val="84067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D6673"/>
    <w:multiLevelType w:val="hybridMultilevel"/>
    <w:tmpl w:val="99D28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8F78A2"/>
    <w:multiLevelType w:val="hybridMultilevel"/>
    <w:tmpl w:val="67246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16937"/>
    <w:multiLevelType w:val="hybridMultilevel"/>
    <w:tmpl w:val="55FAB8B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F884773"/>
    <w:multiLevelType w:val="hybridMultilevel"/>
    <w:tmpl w:val="F35EE48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15"/>
  </w:num>
  <w:num w:numId="5">
    <w:abstractNumId w:val="4"/>
  </w:num>
  <w:num w:numId="6">
    <w:abstractNumId w:val="19"/>
  </w:num>
  <w:num w:numId="7">
    <w:abstractNumId w:val="5"/>
  </w:num>
  <w:num w:numId="8">
    <w:abstractNumId w:val="14"/>
  </w:num>
  <w:num w:numId="9">
    <w:abstractNumId w:val="9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25"/>
  </w:num>
  <w:num w:numId="15">
    <w:abstractNumId w:val="22"/>
  </w:num>
  <w:num w:numId="16">
    <w:abstractNumId w:val="12"/>
  </w:num>
  <w:num w:numId="17">
    <w:abstractNumId w:val="0"/>
  </w:num>
  <w:num w:numId="18">
    <w:abstractNumId w:val="23"/>
  </w:num>
  <w:num w:numId="19">
    <w:abstractNumId w:val="18"/>
  </w:num>
  <w:num w:numId="20">
    <w:abstractNumId w:val="7"/>
  </w:num>
  <w:num w:numId="21">
    <w:abstractNumId w:val="3"/>
  </w:num>
  <w:num w:numId="22">
    <w:abstractNumId w:val="24"/>
  </w:num>
  <w:num w:numId="23">
    <w:abstractNumId w:val="13"/>
  </w:num>
  <w:num w:numId="24">
    <w:abstractNumId w:val="1"/>
  </w:num>
  <w:num w:numId="25">
    <w:abstractNumId w:val="21"/>
  </w:num>
  <w:num w:numId="2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FC"/>
    <w:rsid w:val="00000B54"/>
    <w:rsid w:val="00001D14"/>
    <w:rsid w:val="000026CA"/>
    <w:rsid w:val="000033F3"/>
    <w:rsid w:val="000063C8"/>
    <w:rsid w:val="00006A4B"/>
    <w:rsid w:val="0000711C"/>
    <w:rsid w:val="00010634"/>
    <w:rsid w:val="00011203"/>
    <w:rsid w:val="000136E9"/>
    <w:rsid w:val="00020125"/>
    <w:rsid w:val="00025B57"/>
    <w:rsid w:val="00026F37"/>
    <w:rsid w:val="00030488"/>
    <w:rsid w:val="0003220A"/>
    <w:rsid w:val="000328AD"/>
    <w:rsid w:val="00032B7E"/>
    <w:rsid w:val="00033EC5"/>
    <w:rsid w:val="0003463D"/>
    <w:rsid w:val="0003484C"/>
    <w:rsid w:val="00035934"/>
    <w:rsid w:val="00036EE9"/>
    <w:rsid w:val="00040640"/>
    <w:rsid w:val="000418EB"/>
    <w:rsid w:val="00042F69"/>
    <w:rsid w:val="000430A5"/>
    <w:rsid w:val="00043D16"/>
    <w:rsid w:val="000442E1"/>
    <w:rsid w:val="000477FF"/>
    <w:rsid w:val="00050DF4"/>
    <w:rsid w:val="000524F3"/>
    <w:rsid w:val="00060D27"/>
    <w:rsid w:val="00064851"/>
    <w:rsid w:val="000675E4"/>
    <w:rsid w:val="000705E2"/>
    <w:rsid w:val="00070B7E"/>
    <w:rsid w:val="0007202D"/>
    <w:rsid w:val="00076A0D"/>
    <w:rsid w:val="00077BF8"/>
    <w:rsid w:val="0008275F"/>
    <w:rsid w:val="00083179"/>
    <w:rsid w:val="00084279"/>
    <w:rsid w:val="00086F3B"/>
    <w:rsid w:val="000907AB"/>
    <w:rsid w:val="00091353"/>
    <w:rsid w:val="00091AED"/>
    <w:rsid w:val="0009356C"/>
    <w:rsid w:val="000941D3"/>
    <w:rsid w:val="00094B64"/>
    <w:rsid w:val="000959E0"/>
    <w:rsid w:val="00097744"/>
    <w:rsid w:val="00097C20"/>
    <w:rsid w:val="000A64B0"/>
    <w:rsid w:val="000A759F"/>
    <w:rsid w:val="000B15B7"/>
    <w:rsid w:val="000C1256"/>
    <w:rsid w:val="000C1EB9"/>
    <w:rsid w:val="000C71C6"/>
    <w:rsid w:val="000C7C63"/>
    <w:rsid w:val="000D1535"/>
    <w:rsid w:val="000D2FF9"/>
    <w:rsid w:val="000D3337"/>
    <w:rsid w:val="000D357E"/>
    <w:rsid w:val="000D4C1F"/>
    <w:rsid w:val="000D501C"/>
    <w:rsid w:val="000D58B3"/>
    <w:rsid w:val="000E0F69"/>
    <w:rsid w:val="000E1334"/>
    <w:rsid w:val="000E39DB"/>
    <w:rsid w:val="000E3B06"/>
    <w:rsid w:val="000E47C2"/>
    <w:rsid w:val="000E5131"/>
    <w:rsid w:val="000E5640"/>
    <w:rsid w:val="000E783B"/>
    <w:rsid w:val="000F28E2"/>
    <w:rsid w:val="000F373B"/>
    <w:rsid w:val="000F41B1"/>
    <w:rsid w:val="000F43E4"/>
    <w:rsid w:val="000F4FA5"/>
    <w:rsid w:val="000F501C"/>
    <w:rsid w:val="000F65D0"/>
    <w:rsid w:val="00100013"/>
    <w:rsid w:val="0010008E"/>
    <w:rsid w:val="00101445"/>
    <w:rsid w:val="0010287F"/>
    <w:rsid w:val="00104703"/>
    <w:rsid w:val="001072D5"/>
    <w:rsid w:val="0011020D"/>
    <w:rsid w:val="00111018"/>
    <w:rsid w:val="00111315"/>
    <w:rsid w:val="00112A4B"/>
    <w:rsid w:val="00112FF7"/>
    <w:rsid w:val="00113406"/>
    <w:rsid w:val="00113F89"/>
    <w:rsid w:val="001156C8"/>
    <w:rsid w:val="00116479"/>
    <w:rsid w:val="001166AF"/>
    <w:rsid w:val="00116859"/>
    <w:rsid w:val="00120872"/>
    <w:rsid w:val="001228D2"/>
    <w:rsid w:val="001229E1"/>
    <w:rsid w:val="00122CC9"/>
    <w:rsid w:val="00123467"/>
    <w:rsid w:val="00124E08"/>
    <w:rsid w:val="00126ACF"/>
    <w:rsid w:val="0012781C"/>
    <w:rsid w:val="00127ED8"/>
    <w:rsid w:val="0013000F"/>
    <w:rsid w:val="001319CC"/>
    <w:rsid w:val="00133395"/>
    <w:rsid w:val="0013408E"/>
    <w:rsid w:val="00134924"/>
    <w:rsid w:val="00135245"/>
    <w:rsid w:val="00137698"/>
    <w:rsid w:val="00140EFF"/>
    <w:rsid w:val="00143669"/>
    <w:rsid w:val="001465A9"/>
    <w:rsid w:val="001474AE"/>
    <w:rsid w:val="00152022"/>
    <w:rsid w:val="001579F8"/>
    <w:rsid w:val="00157BEF"/>
    <w:rsid w:val="00163BD4"/>
    <w:rsid w:val="00163C75"/>
    <w:rsid w:val="00163DC6"/>
    <w:rsid w:val="00164763"/>
    <w:rsid w:val="00171BBB"/>
    <w:rsid w:val="00173CD3"/>
    <w:rsid w:val="00175ADB"/>
    <w:rsid w:val="0017744E"/>
    <w:rsid w:val="00177D71"/>
    <w:rsid w:val="00180383"/>
    <w:rsid w:val="00181C47"/>
    <w:rsid w:val="00183378"/>
    <w:rsid w:val="0018382B"/>
    <w:rsid w:val="00195ACF"/>
    <w:rsid w:val="001967E5"/>
    <w:rsid w:val="00197FD9"/>
    <w:rsid w:val="001A0524"/>
    <w:rsid w:val="001A0C3A"/>
    <w:rsid w:val="001A1355"/>
    <w:rsid w:val="001A2054"/>
    <w:rsid w:val="001A266F"/>
    <w:rsid w:val="001A27B4"/>
    <w:rsid w:val="001A3A4F"/>
    <w:rsid w:val="001A4EEA"/>
    <w:rsid w:val="001A4FA8"/>
    <w:rsid w:val="001A5781"/>
    <w:rsid w:val="001B1025"/>
    <w:rsid w:val="001B10EC"/>
    <w:rsid w:val="001C089A"/>
    <w:rsid w:val="001C2D23"/>
    <w:rsid w:val="001C3D60"/>
    <w:rsid w:val="001C6798"/>
    <w:rsid w:val="001C6DAD"/>
    <w:rsid w:val="001D0468"/>
    <w:rsid w:val="001D42CA"/>
    <w:rsid w:val="001D442D"/>
    <w:rsid w:val="001D5069"/>
    <w:rsid w:val="001D63E1"/>
    <w:rsid w:val="001D7BD2"/>
    <w:rsid w:val="001E3138"/>
    <w:rsid w:val="001E3781"/>
    <w:rsid w:val="001E39B0"/>
    <w:rsid w:val="001E3BE7"/>
    <w:rsid w:val="001F04C4"/>
    <w:rsid w:val="001F17BC"/>
    <w:rsid w:val="001F1BE4"/>
    <w:rsid w:val="001F1EE4"/>
    <w:rsid w:val="001F21F7"/>
    <w:rsid w:val="001F2C30"/>
    <w:rsid w:val="001F49DC"/>
    <w:rsid w:val="001F4EFE"/>
    <w:rsid w:val="001F5120"/>
    <w:rsid w:val="001F6F30"/>
    <w:rsid w:val="00203D68"/>
    <w:rsid w:val="00205320"/>
    <w:rsid w:val="002104E1"/>
    <w:rsid w:val="00210FA4"/>
    <w:rsid w:val="002114B5"/>
    <w:rsid w:val="0021183B"/>
    <w:rsid w:val="00213FD1"/>
    <w:rsid w:val="00215099"/>
    <w:rsid w:val="00220F01"/>
    <w:rsid w:val="00222C94"/>
    <w:rsid w:val="00230060"/>
    <w:rsid w:val="00231698"/>
    <w:rsid w:val="00231898"/>
    <w:rsid w:val="00231E47"/>
    <w:rsid w:val="0023418D"/>
    <w:rsid w:val="002403FC"/>
    <w:rsid w:val="00240DDB"/>
    <w:rsid w:val="00241C1D"/>
    <w:rsid w:val="002427F9"/>
    <w:rsid w:val="00243A25"/>
    <w:rsid w:val="00244136"/>
    <w:rsid w:val="002475E3"/>
    <w:rsid w:val="00247EB6"/>
    <w:rsid w:val="002502BB"/>
    <w:rsid w:val="00250C7A"/>
    <w:rsid w:val="00253016"/>
    <w:rsid w:val="002578E6"/>
    <w:rsid w:val="00257C51"/>
    <w:rsid w:val="00260A1C"/>
    <w:rsid w:val="0026158E"/>
    <w:rsid w:val="0026173D"/>
    <w:rsid w:val="00265A54"/>
    <w:rsid w:val="00270128"/>
    <w:rsid w:val="002714DC"/>
    <w:rsid w:val="0027173D"/>
    <w:rsid w:val="002726A4"/>
    <w:rsid w:val="00274B6D"/>
    <w:rsid w:val="00274BA5"/>
    <w:rsid w:val="00276077"/>
    <w:rsid w:val="002774A9"/>
    <w:rsid w:val="0028102D"/>
    <w:rsid w:val="00282B7E"/>
    <w:rsid w:val="00284156"/>
    <w:rsid w:val="002913B8"/>
    <w:rsid w:val="0029158E"/>
    <w:rsid w:val="00291A65"/>
    <w:rsid w:val="00291C6F"/>
    <w:rsid w:val="0029480D"/>
    <w:rsid w:val="002961A6"/>
    <w:rsid w:val="00296793"/>
    <w:rsid w:val="002A29FE"/>
    <w:rsid w:val="002A4699"/>
    <w:rsid w:val="002A539C"/>
    <w:rsid w:val="002B207C"/>
    <w:rsid w:val="002B390D"/>
    <w:rsid w:val="002B48E1"/>
    <w:rsid w:val="002B56AB"/>
    <w:rsid w:val="002B792C"/>
    <w:rsid w:val="002C07E7"/>
    <w:rsid w:val="002C2089"/>
    <w:rsid w:val="002C324D"/>
    <w:rsid w:val="002C3857"/>
    <w:rsid w:val="002C51EE"/>
    <w:rsid w:val="002C5D7D"/>
    <w:rsid w:val="002C6D79"/>
    <w:rsid w:val="002C6E8B"/>
    <w:rsid w:val="002D08B0"/>
    <w:rsid w:val="002D0DF1"/>
    <w:rsid w:val="002D119F"/>
    <w:rsid w:val="002D2F68"/>
    <w:rsid w:val="002D679A"/>
    <w:rsid w:val="002E30A0"/>
    <w:rsid w:val="002E434C"/>
    <w:rsid w:val="002F3241"/>
    <w:rsid w:val="002F3C82"/>
    <w:rsid w:val="002F4688"/>
    <w:rsid w:val="002F5D0B"/>
    <w:rsid w:val="002F603C"/>
    <w:rsid w:val="002F7881"/>
    <w:rsid w:val="00300A2B"/>
    <w:rsid w:val="00301618"/>
    <w:rsid w:val="003033F5"/>
    <w:rsid w:val="0030583A"/>
    <w:rsid w:val="00307B7B"/>
    <w:rsid w:val="0031041A"/>
    <w:rsid w:val="00310FE3"/>
    <w:rsid w:val="003117C6"/>
    <w:rsid w:val="00311F8D"/>
    <w:rsid w:val="00313874"/>
    <w:rsid w:val="00317935"/>
    <w:rsid w:val="0032071C"/>
    <w:rsid w:val="00321183"/>
    <w:rsid w:val="00322593"/>
    <w:rsid w:val="003228DF"/>
    <w:rsid w:val="00322FF4"/>
    <w:rsid w:val="0032354E"/>
    <w:rsid w:val="003235A5"/>
    <w:rsid w:val="00323B5F"/>
    <w:rsid w:val="003241D5"/>
    <w:rsid w:val="0032433D"/>
    <w:rsid w:val="003252B2"/>
    <w:rsid w:val="00326553"/>
    <w:rsid w:val="00327311"/>
    <w:rsid w:val="003278BF"/>
    <w:rsid w:val="00331DFC"/>
    <w:rsid w:val="003343D1"/>
    <w:rsid w:val="0033512F"/>
    <w:rsid w:val="00336CA4"/>
    <w:rsid w:val="00341C4F"/>
    <w:rsid w:val="003436F5"/>
    <w:rsid w:val="00343991"/>
    <w:rsid w:val="003445FB"/>
    <w:rsid w:val="00353235"/>
    <w:rsid w:val="00355306"/>
    <w:rsid w:val="0035561A"/>
    <w:rsid w:val="00356DF3"/>
    <w:rsid w:val="00356EC8"/>
    <w:rsid w:val="00357B74"/>
    <w:rsid w:val="00364BDF"/>
    <w:rsid w:val="003658C1"/>
    <w:rsid w:val="00370097"/>
    <w:rsid w:val="00370C68"/>
    <w:rsid w:val="00373CBF"/>
    <w:rsid w:val="00377A70"/>
    <w:rsid w:val="00377F80"/>
    <w:rsid w:val="00381792"/>
    <w:rsid w:val="00381881"/>
    <w:rsid w:val="00381A71"/>
    <w:rsid w:val="003827D6"/>
    <w:rsid w:val="00383FFA"/>
    <w:rsid w:val="00390465"/>
    <w:rsid w:val="003935C6"/>
    <w:rsid w:val="00394582"/>
    <w:rsid w:val="00394DAC"/>
    <w:rsid w:val="0039501B"/>
    <w:rsid w:val="0039665D"/>
    <w:rsid w:val="003A33FD"/>
    <w:rsid w:val="003A51A3"/>
    <w:rsid w:val="003A5D6A"/>
    <w:rsid w:val="003B06BC"/>
    <w:rsid w:val="003B1C95"/>
    <w:rsid w:val="003B5319"/>
    <w:rsid w:val="003B7630"/>
    <w:rsid w:val="003C2A5A"/>
    <w:rsid w:val="003C2AEB"/>
    <w:rsid w:val="003C4F6E"/>
    <w:rsid w:val="003C6503"/>
    <w:rsid w:val="003C6A18"/>
    <w:rsid w:val="003D0A40"/>
    <w:rsid w:val="003D1000"/>
    <w:rsid w:val="003D25C6"/>
    <w:rsid w:val="003D2773"/>
    <w:rsid w:val="003D3633"/>
    <w:rsid w:val="003D4947"/>
    <w:rsid w:val="003D50C9"/>
    <w:rsid w:val="003E0E3A"/>
    <w:rsid w:val="003E1087"/>
    <w:rsid w:val="003E172C"/>
    <w:rsid w:val="003E24F7"/>
    <w:rsid w:val="003E6602"/>
    <w:rsid w:val="003F00CE"/>
    <w:rsid w:val="003F07FE"/>
    <w:rsid w:val="003F161F"/>
    <w:rsid w:val="003F1923"/>
    <w:rsid w:val="003F1E64"/>
    <w:rsid w:val="003F699D"/>
    <w:rsid w:val="004053EC"/>
    <w:rsid w:val="00406ED2"/>
    <w:rsid w:val="0041038F"/>
    <w:rsid w:val="00412971"/>
    <w:rsid w:val="004134A8"/>
    <w:rsid w:val="0041603D"/>
    <w:rsid w:val="00417207"/>
    <w:rsid w:val="00417573"/>
    <w:rsid w:val="00423ACC"/>
    <w:rsid w:val="004241DA"/>
    <w:rsid w:val="00425DC4"/>
    <w:rsid w:val="00426E32"/>
    <w:rsid w:val="004355AB"/>
    <w:rsid w:val="004436C6"/>
    <w:rsid w:val="0044432C"/>
    <w:rsid w:val="00444F83"/>
    <w:rsid w:val="00444FFD"/>
    <w:rsid w:val="00445742"/>
    <w:rsid w:val="00445A0E"/>
    <w:rsid w:val="00451941"/>
    <w:rsid w:val="00452EE6"/>
    <w:rsid w:val="00455602"/>
    <w:rsid w:val="00456BC3"/>
    <w:rsid w:val="004571C3"/>
    <w:rsid w:val="00461A18"/>
    <w:rsid w:val="00462B61"/>
    <w:rsid w:val="00462D48"/>
    <w:rsid w:val="00464034"/>
    <w:rsid w:val="00464FE8"/>
    <w:rsid w:val="00466682"/>
    <w:rsid w:val="004712F1"/>
    <w:rsid w:val="00471BA9"/>
    <w:rsid w:val="00473656"/>
    <w:rsid w:val="00475909"/>
    <w:rsid w:val="00480ACF"/>
    <w:rsid w:val="00485D3B"/>
    <w:rsid w:val="0048702C"/>
    <w:rsid w:val="00487AF8"/>
    <w:rsid w:val="00494303"/>
    <w:rsid w:val="004968B0"/>
    <w:rsid w:val="00497564"/>
    <w:rsid w:val="004A461B"/>
    <w:rsid w:val="004A5AF2"/>
    <w:rsid w:val="004A6D63"/>
    <w:rsid w:val="004A73B0"/>
    <w:rsid w:val="004B48A9"/>
    <w:rsid w:val="004B4BAF"/>
    <w:rsid w:val="004C1913"/>
    <w:rsid w:val="004C1D3C"/>
    <w:rsid w:val="004C4F45"/>
    <w:rsid w:val="004C59A1"/>
    <w:rsid w:val="004C6162"/>
    <w:rsid w:val="004C6FAB"/>
    <w:rsid w:val="004D0E40"/>
    <w:rsid w:val="004D1B8C"/>
    <w:rsid w:val="004D5B8E"/>
    <w:rsid w:val="004E06C4"/>
    <w:rsid w:val="004E25B4"/>
    <w:rsid w:val="004E4101"/>
    <w:rsid w:val="004E5A04"/>
    <w:rsid w:val="004E5D76"/>
    <w:rsid w:val="004E7EBD"/>
    <w:rsid w:val="004F0AEF"/>
    <w:rsid w:val="004F118E"/>
    <w:rsid w:val="004F1642"/>
    <w:rsid w:val="004F3DEA"/>
    <w:rsid w:val="004F3E1E"/>
    <w:rsid w:val="004F5374"/>
    <w:rsid w:val="005027FF"/>
    <w:rsid w:val="0050290B"/>
    <w:rsid w:val="00502F33"/>
    <w:rsid w:val="0050371E"/>
    <w:rsid w:val="00506088"/>
    <w:rsid w:val="00506CBB"/>
    <w:rsid w:val="00506DBD"/>
    <w:rsid w:val="005073FE"/>
    <w:rsid w:val="00516503"/>
    <w:rsid w:val="005256C2"/>
    <w:rsid w:val="0053062D"/>
    <w:rsid w:val="0053251A"/>
    <w:rsid w:val="00532A48"/>
    <w:rsid w:val="00533A2C"/>
    <w:rsid w:val="00534006"/>
    <w:rsid w:val="0054028D"/>
    <w:rsid w:val="0054034E"/>
    <w:rsid w:val="00540A4D"/>
    <w:rsid w:val="00541C67"/>
    <w:rsid w:val="0054261C"/>
    <w:rsid w:val="00542BB5"/>
    <w:rsid w:val="00542EA4"/>
    <w:rsid w:val="005437AE"/>
    <w:rsid w:val="00544380"/>
    <w:rsid w:val="00544666"/>
    <w:rsid w:val="00544C2A"/>
    <w:rsid w:val="00547FCC"/>
    <w:rsid w:val="00551BFC"/>
    <w:rsid w:val="005527FB"/>
    <w:rsid w:val="00554ADF"/>
    <w:rsid w:val="005573FE"/>
    <w:rsid w:val="00557BD8"/>
    <w:rsid w:val="005605A8"/>
    <w:rsid w:val="005620E1"/>
    <w:rsid w:val="0056409E"/>
    <w:rsid w:val="005647F7"/>
    <w:rsid w:val="0056626C"/>
    <w:rsid w:val="00567B20"/>
    <w:rsid w:val="00570018"/>
    <w:rsid w:val="0057032D"/>
    <w:rsid w:val="00570ABD"/>
    <w:rsid w:val="00570DF0"/>
    <w:rsid w:val="00571734"/>
    <w:rsid w:val="00571F05"/>
    <w:rsid w:val="00573CCB"/>
    <w:rsid w:val="00581D2D"/>
    <w:rsid w:val="00582188"/>
    <w:rsid w:val="00582662"/>
    <w:rsid w:val="00583C2F"/>
    <w:rsid w:val="00583EA3"/>
    <w:rsid w:val="00586AD5"/>
    <w:rsid w:val="005877FA"/>
    <w:rsid w:val="0058785E"/>
    <w:rsid w:val="005932B8"/>
    <w:rsid w:val="00593D02"/>
    <w:rsid w:val="00594834"/>
    <w:rsid w:val="00597DA1"/>
    <w:rsid w:val="005A18F2"/>
    <w:rsid w:val="005A2D13"/>
    <w:rsid w:val="005A392C"/>
    <w:rsid w:val="005A4313"/>
    <w:rsid w:val="005A4471"/>
    <w:rsid w:val="005A588F"/>
    <w:rsid w:val="005A63E4"/>
    <w:rsid w:val="005B1D0A"/>
    <w:rsid w:val="005B1EBF"/>
    <w:rsid w:val="005B53C7"/>
    <w:rsid w:val="005B6064"/>
    <w:rsid w:val="005B6E25"/>
    <w:rsid w:val="005C018B"/>
    <w:rsid w:val="005C141B"/>
    <w:rsid w:val="005C3570"/>
    <w:rsid w:val="005C52AE"/>
    <w:rsid w:val="005C667F"/>
    <w:rsid w:val="005D0F67"/>
    <w:rsid w:val="005D3282"/>
    <w:rsid w:val="005D3537"/>
    <w:rsid w:val="005D459F"/>
    <w:rsid w:val="005E0730"/>
    <w:rsid w:val="005E11D6"/>
    <w:rsid w:val="005E2382"/>
    <w:rsid w:val="005E27B1"/>
    <w:rsid w:val="005E5F81"/>
    <w:rsid w:val="005E65F0"/>
    <w:rsid w:val="005E71E6"/>
    <w:rsid w:val="005E7B69"/>
    <w:rsid w:val="005F46B4"/>
    <w:rsid w:val="005F482A"/>
    <w:rsid w:val="005F5CFF"/>
    <w:rsid w:val="0060099C"/>
    <w:rsid w:val="006014B3"/>
    <w:rsid w:val="0060176C"/>
    <w:rsid w:val="006045F6"/>
    <w:rsid w:val="006053F0"/>
    <w:rsid w:val="00605475"/>
    <w:rsid w:val="00606C9B"/>
    <w:rsid w:val="006127EB"/>
    <w:rsid w:val="00612FC6"/>
    <w:rsid w:val="00613EEF"/>
    <w:rsid w:val="00614364"/>
    <w:rsid w:val="00614BD2"/>
    <w:rsid w:val="00615164"/>
    <w:rsid w:val="00615597"/>
    <w:rsid w:val="0061646C"/>
    <w:rsid w:val="00616EAC"/>
    <w:rsid w:val="006176E8"/>
    <w:rsid w:val="0061791E"/>
    <w:rsid w:val="00621144"/>
    <w:rsid w:val="006255C6"/>
    <w:rsid w:val="006311D9"/>
    <w:rsid w:val="00632AAF"/>
    <w:rsid w:val="00634E0A"/>
    <w:rsid w:val="00635547"/>
    <w:rsid w:val="006356B3"/>
    <w:rsid w:val="006431DE"/>
    <w:rsid w:val="006435C3"/>
    <w:rsid w:val="0064432C"/>
    <w:rsid w:val="00645E7E"/>
    <w:rsid w:val="00646F54"/>
    <w:rsid w:val="00651478"/>
    <w:rsid w:val="006534A1"/>
    <w:rsid w:val="00654EFF"/>
    <w:rsid w:val="00661E10"/>
    <w:rsid w:val="00662476"/>
    <w:rsid w:val="006644B1"/>
    <w:rsid w:val="00664EB6"/>
    <w:rsid w:val="00672D95"/>
    <w:rsid w:val="00674988"/>
    <w:rsid w:val="00675871"/>
    <w:rsid w:val="00680214"/>
    <w:rsid w:val="0068226D"/>
    <w:rsid w:val="00682B7B"/>
    <w:rsid w:val="00684DA6"/>
    <w:rsid w:val="00685585"/>
    <w:rsid w:val="006927A7"/>
    <w:rsid w:val="006937FB"/>
    <w:rsid w:val="00694AD5"/>
    <w:rsid w:val="00694D95"/>
    <w:rsid w:val="006A3131"/>
    <w:rsid w:val="006A37D9"/>
    <w:rsid w:val="006A3D8A"/>
    <w:rsid w:val="006A43E6"/>
    <w:rsid w:val="006A617B"/>
    <w:rsid w:val="006A680B"/>
    <w:rsid w:val="006B08F6"/>
    <w:rsid w:val="006B1991"/>
    <w:rsid w:val="006C1832"/>
    <w:rsid w:val="006C3CAB"/>
    <w:rsid w:val="006C440B"/>
    <w:rsid w:val="006C7D03"/>
    <w:rsid w:val="006D0001"/>
    <w:rsid w:val="006D35FE"/>
    <w:rsid w:val="006D38AC"/>
    <w:rsid w:val="006D4FAB"/>
    <w:rsid w:val="006D57B4"/>
    <w:rsid w:val="006D6295"/>
    <w:rsid w:val="006D6D57"/>
    <w:rsid w:val="006D7FC5"/>
    <w:rsid w:val="006E25A7"/>
    <w:rsid w:val="006E3F04"/>
    <w:rsid w:val="006E411E"/>
    <w:rsid w:val="006E5A47"/>
    <w:rsid w:val="006E6BA7"/>
    <w:rsid w:val="006F017B"/>
    <w:rsid w:val="006F253B"/>
    <w:rsid w:val="006F2697"/>
    <w:rsid w:val="006F5840"/>
    <w:rsid w:val="006F61EA"/>
    <w:rsid w:val="00700C6D"/>
    <w:rsid w:val="00701934"/>
    <w:rsid w:val="0070224D"/>
    <w:rsid w:val="00703119"/>
    <w:rsid w:val="00703AC8"/>
    <w:rsid w:val="00704331"/>
    <w:rsid w:val="00706D53"/>
    <w:rsid w:val="007115C2"/>
    <w:rsid w:val="007142F3"/>
    <w:rsid w:val="00714BEC"/>
    <w:rsid w:val="00720F60"/>
    <w:rsid w:val="0072142B"/>
    <w:rsid w:val="00721736"/>
    <w:rsid w:val="00724F7B"/>
    <w:rsid w:val="0072541F"/>
    <w:rsid w:val="007255FF"/>
    <w:rsid w:val="00726DD2"/>
    <w:rsid w:val="007312B2"/>
    <w:rsid w:val="00733AE1"/>
    <w:rsid w:val="00734935"/>
    <w:rsid w:val="007360C3"/>
    <w:rsid w:val="00740A1B"/>
    <w:rsid w:val="0074285C"/>
    <w:rsid w:val="00742AEA"/>
    <w:rsid w:val="0074314D"/>
    <w:rsid w:val="00744503"/>
    <w:rsid w:val="00745BE2"/>
    <w:rsid w:val="00746E8F"/>
    <w:rsid w:val="0074756D"/>
    <w:rsid w:val="00750C71"/>
    <w:rsid w:val="00755546"/>
    <w:rsid w:val="0075608E"/>
    <w:rsid w:val="00760D5F"/>
    <w:rsid w:val="007630F5"/>
    <w:rsid w:val="0076373F"/>
    <w:rsid w:val="007656E5"/>
    <w:rsid w:val="00765CB1"/>
    <w:rsid w:val="007661D9"/>
    <w:rsid w:val="00766303"/>
    <w:rsid w:val="00766540"/>
    <w:rsid w:val="00767DF8"/>
    <w:rsid w:val="00773811"/>
    <w:rsid w:val="00775BDF"/>
    <w:rsid w:val="00780468"/>
    <w:rsid w:val="00780719"/>
    <w:rsid w:val="00781568"/>
    <w:rsid w:val="007840DB"/>
    <w:rsid w:val="007850E6"/>
    <w:rsid w:val="00791BA2"/>
    <w:rsid w:val="00793490"/>
    <w:rsid w:val="007939FC"/>
    <w:rsid w:val="00793CFB"/>
    <w:rsid w:val="00796F38"/>
    <w:rsid w:val="00796FE9"/>
    <w:rsid w:val="0079742C"/>
    <w:rsid w:val="00797CF0"/>
    <w:rsid w:val="007A164B"/>
    <w:rsid w:val="007A3815"/>
    <w:rsid w:val="007A3D2D"/>
    <w:rsid w:val="007A542A"/>
    <w:rsid w:val="007A5D24"/>
    <w:rsid w:val="007A6472"/>
    <w:rsid w:val="007A77E1"/>
    <w:rsid w:val="007B1F4F"/>
    <w:rsid w:val="007B28AC"/>
    <w:rsid w:val="007B2EB6"/>
    <w:rsid w:val="007B4043"/>
    <w:rsid w:val="007B566A"/>
    <w:rsid w:val="007B6348"/>
    <w:rsid w:val="007C34EC"/>
    <w:rsid w:val="007C4987"/>
    <w:rsid w:val="007C5464"/>
    <w:rsid w:val="007D223B"/>
    <w:rsid w:val="007D2533"/>
    <w:rsid w:val="007D4A14"/>
    <w:rsid w:val="007D665D"/>
    <w:rsid w:val="007E2692"/>
    <w:rsid w:val="007F569C"/>
    <w:rsid w:val="0080094F"/>
    <w:rsid w:val="00800F6A"/>
    <w:rsid w:val="00801C7B"/>
    <w:rsid w:val="00802B6B"/>
    <w:rsid w:val="00804283"/>
    <w:rsid w:val="00805404"/>
    <w:rsid w:val="00805D7B"/>
    <w:rsid w:val="008070C3"/>
    <w:rsid w:val="00813CD7"/>
    <w:rsid w:val="0081444F"/>
    <w:rsid w:val="008145DE"/>
    <w:rsid w:val="00815E21"/>
    <w:rsid w:val="008232D9"/>
    <w:rsid w:val="0082374C"/>
    <w:rsid w:val="0082398C"/>
    <w:rsid w:val="00825844"/>
    <w:rsid w:val="00826CD0"/>
    <w:rsid w:val="00826E24"/>
    <w:rsid w:val="00827CFC"/>
    <w:rsid w:val="00831106"/>
    <w:rsid w:val="008313E7"/>
    <w:rsid w:val="00831A94"/>
    <w:rsid w:val="008322B9"/>
    <w:rsid w:val="00834586"/>
    <w:rsid w:val="00840B2C"/>
    <w:rsid w:val="008466C2"/>
    <w:rsid w:val="00847925"/>
    <w:rsid w:val="00847BB6"/>
    <w:rsid w:val="00852F63"/>
    <w:rsid w:val="008541CD"/>
    <w:rsid w:val="008549F7"/>
    <w:rsid w:val="008601C6"/>
    <w:rsid w:val="0086396C"/>
    <w:rsid w:val="00863BC2"/>
    <w:rsid w:val="00867118"/>
    <w:rsid w:val="008675DB"/>
    <w:rsid w:val="0087033E"/>
    <w:rsid w:val="00873FAD"/>
    <w:rsid w:val="008744B3"/>
    <w:rsid w:val="00874F62"/>
    <w:rsid w:val="00875B43"/>
    <w:rsid w:val="00875BF6"/>
    <w:rsid w:val="00876595"/>
    <w:rsid w:val="00877B79"/>
    <w:rsid w:val="00880F88"/>
    <w:rsid w:val="00882A3C"/>
    <w:rsid w:val="00882BE0"/>
    <w:rsid w:val="00882FCD"/>
    <w:rsid w:val="0088380F"/>
    <w:rsid w:val="00885B19"/>
    <w:rsid w:val="00885B86"/>
    <w:rsid w:val="0088617F"/>
    <w:rsid w:val="00890B7C"/>
    <w:rsid w:val="00891C49"/>
    <w:rsid w:val="00891EE0"/>
    <w:rsid w:val="00894415"/>
    <w:rsid w:val="00894DB3"/>
    <w:rsid w:val="00895EEF"/>
    <w:rsid w:val="008960F1"/>
    <w:rsid w:val="00896EAA"/>
    <w:rsid w:val="00897C5F"/>
    <w:rsid w:val="008A2EB7"/>
    <w:rsid w:val="008A4A05"/>
    <w:rsid w:val="008A4C97"/>
    <w:rsid w:val="008A7FC3"/>
    <w:rsid w:val="008B108F"/>
    <w:rsid w:val="008B5DB7"/>
    <w:rsid w:val="008C1092"/>
    <w:rsid w:val="008C1BEF"/>
    <w:rsid w:val="008C3AD4"/>
    <w:rsid w:val="008C647E"/>
    <w:rsid w:val="008D0B1D"/>
    <w:rsid w:val="008D17C3"/>
    <w:rsid w:val="008D1AC0"/>
    <w:rsid w:val="008D2C0D"/>
    <w:rsid w:val="008D40F9"/>
    <w:rsid w:val="008D423E"/>
    <w:rsid w:val="008D5094"/>
    <w:rsid w:val="008D783B"/>
    <w:rsid w:val="008D7943"/>
    <w:rsid w:val="008E05C8"/>
    <w:rsid w:val="008E0A60"/>
    <w:rsid w:val="008E14E1"/>
    <w:rsid w:val="008E228F"/>
    <w:rsid w:val="008E3ADA"/>
    <w:rsid w:val="008E5642"/>
    <w:rsid w:val="008E6BF1"/>
    <w:rsid w:val="008F2C45"/>
    <w:rsid w:val="008F3C3B"/>
    <w:rsid w:val="008F77FD"/>
    <w:rsid w:val="0090052D"/>
    <w:rsid w:val="009011EC"/>
    <w:rsid w:val="00904C70"/>
    <w:rsid w:val="00907B9C"/>
    <w:rsid w:val="00911A97"/>
    <w:rsid w:val="009120DB"/>
    <w:rsid w:val="00914B66"/>
    <w:rsid w:val="00915B61"/>
    <w:rsid w:val="0092182A"/>
    <w:rsid w:val="00922330"/>
    <w:rsid w:val="00926F6B"/>
    <w:rsid w:val="009279F8"/>
    <w:rsid w:val="00927AFA"/>
    <w:rsid w:val="0093332D"/>
    <w:rsid w:val="0093339C"/>
    <w:rsid w:val="0093563E"/>
    <w:rsid w:val="009364C3"/>
    <w:rsid w:val="00937EE1"/>
    <w:rsid w:val="0094149D"/>
    <w:rsid w:val="00941FAA"/>
    <w:rsid w:val="00942173"/>
    <w:rsid w:val="00942272"/>
    <w:rsid w:val="009461F8"/>
    <w:rsid w:val="009526DF"/>
    <w:rsid w:val="009536D4"/>
    <w:rsid w:val="00953BF7"/>
    <w:rsid w:val="00960D72"/>
    <w:rsid w:val="00962215"/>
    <w:rsid w:val="00963176"/>
    <w:rsid w:val="009644FB"/>
    <w:rsid w:val="0096514C"/>
    <w:rsid w:val="0096565D"/>
    <w:rsid w:val="0096596B"/>
    <w:rsid w:val="00970D21"/>
    <w:rsid w:val="00973158"/>
    <w:rsid w:val="00973A13"/>
    <w:rsid w:val="00974611"/>
    <w:rsid w:val="00974A75"/>
    <w:rsid w:val="009751FF"/>
    <w:rsid w:val="0097565D"/>
    <w:rsid w:val="00976AC8"/>
    <w:rsid w:val="0098161E"/>
    <w:rsid w:val="00981D86"/>
    <w:rsid w:val="00983FE1"/>
    <w:rsid w:val="009840B8"/>
    <w:rsid w:val="00986D6C"/>
    <w:rsid w:val="00990E5C"/>
    <w:rsid w:val="00992C81"/>
    <w:rsid w:val="0099368A"/>
    <w:rsid w:val="00993FF2"/>
    <w:rsid w:val="00994E83"/>
    <w:rsid w:val="00995284"/>
    <w:rsid w:val="009A4ADB"/>
    <w:rsid w:val="009A67E7"/>
    <w:rsid w:val="009A70DC"/>
    <w:rsid w:val="009A714F"/>
    <w:rsid w:val="009B0E81"/>
    <w:rsid w:val="009B4277"/>
    <w:rsid w:val="009B711B"/>
    <w:rsid w:val="009C0551"/>
    <w:rsid w:val="009C076F"/>
    <w:rsid w:val="009C1C49"/>
    <w:rsid w:val="009C204F"/>
    <w:rsid w:val="009C4B08"/>
    <w:rsid w:val="009C5D9F"/>
    <w:rsid w:val="009C7872"/>
    <w:rsid w:val="009D0757"/>
    <w:rsid w:val="009D1BDB"/>
    <w:rsid w:val="009E1DF4"/>
    <w:rsid w:val="009E46D6"/>
    <w:rsid w:val="009E6403"/>
    <w:rsid w:val="009E67C5"/>
    <w:rsid w:val="009F1204"/>
    <w:rsid w:val="009F1482"/>
    <w:rsid w:val="009F159F"/>
    <w:rsid w:val="009F165F"/>
    <w:rsid w:val="009F2161"/>
    <w:rsid w:val="009F2BF7"/>
    <w:rsid w:val="009F3842"/>
    <w:rsid w:val="00A00731"/>
    <w:rsid w:val="00A009AD"/>
    <w:rsid w:val="00A00D5F"/>
    <w:rsid w:val="00A02BD0"/>
    <w:rsid w:val="00A03542"/>
    <w:rsid w:val="00A07D82"/>
    <w:rsid w:val="00A12303"/>
    <w:rsid w:val="00A12DF3"/>
    <w:rsid w:val="00A13ED4"/>
    <w:rsid w:val="00A15062"/>
    <w:rsid w:val="00A154AB"/>
    <w:rsid w:val="00A15FE4"/>
    <w:rsid w:val="00A165D2"/>
    <w:rsid w:val="00A20D37"/>
    <w:rsid w:val="00A228E5"/>
    <w:rsid w:val="00A26A8D"/>
    <w:rsid w:val="00A30749"/>
    <w:rsid w:val="00A330C9"/>
    <w:rsid w:val="00A367BB"/>
    <w:rsid w:val="00A37B68"/>
    <w:rsid w:val="00A43639"/>
    <w:rsid w:val="00A45FA9"/>
    <w:rsid w:val="00A47C66"/>
    <w:rsid w:val="00A515CB"/>
    <w:rsid w:val="00A51AEF"/>
    <w:rsid w:val="00A51BAC"/>
    <w:rsid w:val="00A52C43"/>
    <w:rsid w:val="00A5748D"/>
    <w:rsid w:val="00A57999"/>
    <w:rsid w:val="00A605F4"/>
    <w:rsid w:val="00A61745"/>
    <w:rsid w:val="00A6281E"/>
    <w:rsid w:val="00A629CA"/>
    <w:rsid w:val="00A64F1D"/>
    <w:rsid w:val="00A72205"/>
    <w:rsid w:val="00A724F5"/>
    <w:rsid w:val="00A7374B"/>
    <w:rsid w:val="00A83CC9"/>
    <w:rsid w:val="00A846A7"/>
    <w:rsid w:val="00A85431"/>
    <w:rsid w:val="00A87A63"/>
    <w:rsid w:val="00A91046"/>
    <w:rsid w:val="00A9338A"/>
    <w:rsid w:val="00A963CB"/>
    <w:rsid w:val="00A97E06"/>
    <w:rsid w:val="00AA366B"/>
    <w:rsid w:val="00AA43D7"/>
    <w:rsid w:val="00AB081E"/>
    <w:rsid w:val="00AB1883"/>
    <w:rsid w:val="00AB227E"/>
    <w:rsid w:val="00AB57BC"/>
    <w:rsid w:val="00AB5F23"/>
    <w:rsid w:val="00AB76CF"/>
    <w:rsid w:val="00AC1E39"/>
    <w:rsid w:val="00AC33DB"/>
    <w:rsid w:val="00AC3CFE"/>
    <w:rsid w:val="00AD0629"/>
    <w:rsid w:val="00AD3753"/>
    <w:rsid w:val="00AD4408"/>
    <w:rsid w:val="00AD49FE"/>
    <w:rsid w:val="00AD5388"/>
    <w:rsid w:val="00AD5BA0"/>
    <w:rsid w:val="00AD6EFF"/>
    <w:rsid w:val="00AE270E"/>
    <w:rsid w:val="00AE600A"/>
    <w:rsid w:val="00AE6AAC"/>
    <w:rsid w:val="00AE6DF7"/>
    <w:rsid w:val="00AF64A9"/>
    <w:rsid w:val="00AF695E"/>
    <w:rsid w:val="00AF6F11"/>
    <w:rsid w:val="00AF75AE"/>
    <w:rsid w:val="00B04AA1"/>
    <w:rsid w:val="00B13979"/>
    <w:rsid w:val="00B16B6B"/>
    <w:rsid w:val="00B17552"/>
    <w:rsid w:val="00B219B0"/>
    <w:rsid w:val="00B21F97"/>
    <w:rsid w:val="00B236BC"/>
    <w:rsid w:val="00B2370A"/>
    <w:rsid w:val="00B24F4F"/>
    <w:rsid w:val="00B253C5"/>
    <w:rsid w:val="00B25840"/>
    <w:rsid w:val="00B31701"/>
    <w:rsid w:val="00B31B45"/>
    <w:rsid w:val="00B31D56"/>
    <w:rsid w:val="00B337D0"/>
    <w:rsid w:val="00B361C7"/>
    <w:rsid w:val="00B4341F"/>
    <w:rsid w:val="00B434C4"/>
    <w:rsid w:val="00B43D53"/>
    <w:rsid w:val="00B51723"/>
    <w:rsid w:val="00B52393"/>
    <w:rsid w:val="00B53DD3"/>
    <w:rsid w:val="00B54E93"/>
    <w:rsid w:val="00B577EA"/>
    <w:rsid w:val="00B623C1"/>
    <w:rsid w:val="00B63591"/>
    <w:rsid w:val="00B642EF"/>
    <w:rsid w:val="00B64E16"/>
    <w:rsid w:val="00B701E4"/>
    <w:rsid w:val="00B7288C"/>
    <w:rsid w:val="00B73113"/>
    <w:rsid w:val="00B738E8"/>
    <w:rsid w:val="00B74343"/>
    <w:rsid w:val="00B74F6D"/>
    <w:rsid w:val="00B8156F"/>
    <w:rsid w:val="00B8300F"/>
    <w:rsid w:val="00B844BA"/>
    <w:rsid w:val="00B85FFE"/>
    <w:rsid w:val="00B91D71"/>
    <w:rsid w:val="00B92295"/>
    <w:rsid w:val="00B92B0E"/>
    <w:rsid w:val="00B93828"/>
    <w:rsid w:val="00B93926"/>
    <w:rsid w:val="00B93A86"/>
    <w:rsid w:val="00B93E22"/>
    <w:rsid w:val="00B93F38"/>
    <w:rsid w:val="00B95189"/>
    <w:rsid w:val="00B978DE"/>
    <w:rsid w:val="00B97C9E"/>
    <w:rsid w:val="00BA0DA5"/>
    <w:rsid w:val="00BA1760"/>
    <w:rsid w:val="00BA3802"/>
    <w:rsid w:val="00BA48D5"/>
    <w:rsid w:val="00BA4F63"/>
    <w:rsid w:val="00BA5828"/>
    <w:rsid w:val="00BA6006"/>
    <w:rsid w:val="00BA60DB"/>
    <w:rsid w:val="00BB09D5"/>
    <w:rsid w:val="00BB16A2"/>
    <w:rsid w:val="00BB179C"/>
    <w:rsid w:val="00BB197B"/>
    <w:rsid w:val="00BB31E5"/>
    <w:rsid w:val="00BB4FF2"/>
    <w:rsid w:val="00BB6BDC"/>
    <w:rsid w:val="00BB7695"/>
    <w:rsid w:val="00BB76FE"/>
    <w:rsid w:val="00BC02CD"/>
    <w:rsid w:val="00BC1FE1"/>
    <w:rsid w:val="00BC3440"/>
    <w:rsid w:val="00BD3533"/>
    <w:rsid w:val="00BD588C"/>
    <w:rsid w:val="00BD64CE"/>
    <w:rsid w:val="00BD6A05"/>
    <w:rsid w:val="00BE0AB8"/>
    <w:rsid w:val="00BE24C2"/>
    <w:rsid w:val="00BE24CE"/>
    <w:rsid w:val="00BE4CD3"/>
    <w:rsid w:val="00BE5AD6"/>
    <w:rsid w:val="00BE70CA"/>
    <w:rsid w:val="00BF0599"/>
    <w:rsid w:val="00BF0F6B"/>
    <w:rsid w:val="00BF1350"/>
    <w:rsid w:val="00BF239E"/>
    <w:rsid w:val="00BF27C8"/>
    <w:rsid w:val="00BF319F"/>
    <w:rsid w:val="00BF3DDC"/>
    <w:rsid w:val="00BF7AD6"/>
    <w:rsid w:val="00C0122F"/>
    <w:rsid w:val="00C02E31"/>
    <w:rsid w:val="00C02F27"/>
    <w:rsid w:val="00C031E7"/>
    <w:rsid w:val="00C0411A"/>
    <w:rsid w:val="00C07807"/>
    <w:rsid w:val="00C117D3"/>
    <w:rsid w:val="00C13497"/>
    <w:rsid w:val="00C14D26"/>
    <w:rsid w:val="00C14F78"/>
    <w:rsid w:val="00C1654D"/>
    <w:rsid w:val="00C26077"/>
    <w:rsid w:val="00C325FB"/>
    <w:rsid w:val="00C33142"/>
    <w:rsid w:val="00C344ED"/>
    <w:rsid w:val="00C35210"/>
    <w:rsid w:val="00C45AB3"/>
    <w:rsid w:val="00C47EDC"/>
    <w:rsid w:val="00C541BF"/>
    <w:rsid w:val="00C5513E"/>
    <w:rsid w:val="00C5517D"/>
    <w:rsid w:val="00C57F32"/>
    <w:rsid w:val="00C6660A"/>
    <w:rsid w:val="00C716AB"/>
    <w:rsid w:val="00C72D40"/>
    <w:rsid w:val="00C8000E"/>
    <w:rsid w:val="00C8126F"/>
    <w:rsid w:val="00C82BFC"/>
    <w:rsid w:val="00C83C78"/>
    <w:rsid w:val="00C83F0F"/>
    <w:rsid w:val="00C84FDF"/>
    <w:rsid w:val="00C852F4"/>
    <w:rsid w:val="00C85BC0"/>
    <w:rsid w:val="00C86258"/>
    <w:rsid w:val="00C90D41"/>
    <w:rsid w:val="00C919F9"/>
    <w:rsid w:val="00CA0E31"/>
    <w:rsid w:val="00CA2562"/>
    <w:rsid w:val="00CA3021"/>
    <w:rsid w:val="00CA4145"/>
    <w:rsid w:val="00CA429D"/>
    <w:rsid w:val="00CA4507"/>
    <w:rsid w:val="00CB2083"/>
    <w:rsid w:val="00CB2C58"/>
    <w:rsid w:val="00CB3666"/>
    <w:rsid w:val="00CB4009"/>
    <w:rsid w:val="00CB63AD"/>
    <w:rsid w:val="00CB6C7D"/>
    <w:rsid w:val="00CC2EDF"/>
    <w:rsid w:val="00CC41CC"/>
    <w:rsid w:val="00CC7487"/>
    <w:rsid w:val="00CD0AE7"/>
    <w:rsid w:val="00CD2F58"/>
    <w:rsid w:val="00CD351B"/>
    <w:rsid w:val="00CD4EAA"/>
    <w:rsid w:val="00CD5891"/>
    <w:rsid w:val="00CE0409"/>
    <w:rsid w:val="00CE28F7"/>
    <w:rsid w:val="00CE394F"/>
    <w:rsid w:val="00CE3BCC"/>
    <w:rsid w:val="00CE5776"/>
    <w:rsid w:val="00CE6FEA"/>
    <w:rsid w:val="00CE789A"/>
    <w:rsid w:val="00CF39AF"/>
    <w:rsid w:val="00CF5A05"/>
    <w:rsid w:val="00CF690B"/>
    <w:rsid w:val="00CF6F09"/>
    <w:rsid w:val="00D02209"/>
    <w:rsid w:val="00D03F6A"/>
    <w:rsid w:val="00D05905"/>
    <w:rsid w:val="00D06734"/>
    <w:rsid w:val="00D14F9E"/>
    <w:rsid w:val="00D15224"/>
    <w:rsid w:val="00D15C89"/>
    <w:rsid w:val="00D15E31"/>
    <w:rsid w:val="00D17BD5"/>
    <w:rsid w:val="00D2019E"/>
    <w:rsid w:val="00D20D98"/>
    <w:rsid w:val="00D20F3C"/>
    <w:rsid w:val="00D2180E"/>
    <w:rsid w:val="00D21C4A"/>
    <w:rsid w:val="00D24CD4"/>
    <w:rsid w:val="00D2517D"/>
    <w:rsid w:val="00D31388"/>
    <w:rsid w:val="00D31F35"/>
    <w:rsid w:val="00D33BE3"/>
    <w:rsid w:val="00D407E9"/>
    <w:rsid w:val="00D40DC4"/>
    <w:rsid w:val="00D44B64"/>
    <w:rsid w:val="00D47519"/>
    <w:rsid w:val="00D506A2"/>
    <w:rsid w:val="00D528FB"/>
    <w:rsid w:val="00D532E9"/>
    <w:rsid w:val="00D54462"/>
    <w:rsid w:val="00D550D2"/>
    <w:rsid w:val="00D564D0"/>
    <w:rsid w:val="00D56727"/>
    <w:rsid w:val="00D56C9C"/>
    <w:rsid w:val="00D57C79"/>
    <w:rsid w:val="00D64E2C"/>
    <w:rsid w:val="00D6547B"/>
    <w:rsid w:val="00D66BBF"/>
    <w:rsid w:val="00D72390"/>
    <w:rsid w:val="00D736A0"/>
    <w:rsid w:val="00D754FF"/>
    <w:rsid w:val="00D75F95"/>
    <w:rsid w:val="00D7622D"/>
    <w:rsid w:val="00D7753D"/>
    <w:rsid w:val="00D806E2"/>
    <w:rsid w:val="00D815F6"/>
    <w:rsid w:val="00D82EBD"/>
    <w:rsid w:val="00D83591"/>
    <w:rsid w:val="00D85256"/>
    <w:rsid w:val="00D854E2"/>
    <w:rsid w:val="00D86841"/>
    <w:rsid w:val="00D904D4"/>
    <w:rsid w:val="00D945A5"/>
    <w:rsid w:val="00D954D7"/>
    <w:rsid w:val="00D95E52"/>
    <w:rsid w:val="00D96FA2"/>
    <w:rsid w:val="00D97600"/>
    <w:rsid w:val="00DA09B9"/>
    <w:rsid w:val="00DA2237"/>
    <w:rsid w:val="00DA4F07"/>
    <w:rsid w:val="00DA5B32"/>
    <w:rsid w:val="00DB0116"/>
    <w:rsid w:val="00DB336E"/>
    <w:rsid w:val="00DB7993"/>
    <w:rsid w:val="00DB7E30"/>
    <w:rsid w:val="00DC12F6"/>
    <w:rsid w:val="00DC29BF"/>
    <w:rsid w:val="00DC55E3"/>
    <w:rsid w:val="00DC7F8A"/>
    <w:rsid w:val="00DD1DDC"/>
    <w:rsid w:val="00DD4659"/>
    <w:rsid w:val="00DD49C8"/>
    <w:rsid w:val="00DD60B1"/>
    <w:rsid w:val="00DD7E2D"/>
    <w:rsid w:val="00DE4D55"/>
    <w:rsid w:val="00DE5FD4"/>
    <w:rsid w:val="00DE73E8"/>
    <w:rsid w:val="00DE7E99"/>
    <w:rsid w:val="00DF0E39"/>
    <w:rsid w:val="00DF320E"/>
    <w:rsid w:val="00DF48B9"/>
    <w:rsid w:val="00DF72D9"/>
    <w:rsid w:val="00E12600"/>
    <w:rsid w:val="00E12D63"/>
    <w:rsid w:val="00E13CB8"/>
    <w:rsid w:val="00E1415B"/>
    <w:rsid w:val="00E141EC"/>
    <w:rsid w:val="00E16306"/>
    <w:rsid w:val="00E17FA3"/>
    <w:rsid w:val="00E22B22"/>
    <w:rsid w:val="00E234FB"/>
    <w:rsid w:val="00E2378A"/>
    <w:rsid w:val="00E24A05"/>
    <w:rsid w:val="00E24EF9"/>
    <w:rsid w:val="00E25BD6"/>
    <w:rsid w:val="00E25DF2"/>
    <w:rsid w:val="00E27050"/>
    <w:rsid w:val="00E34AAD"/>
    <w:rsid w:val="00E35C2B"/>
    <w:rsid w:val="00E373B0"/>
    <w:rsid w:val="00E40AC5"/>
    <w:rsid w:val="00E40FFB"/>
    <w:rsid w:val="00E447E0"/>
    <w:rsid w:val="00E45A06"/>
    <w:rsid w:val="00E46BEC"/>
    <w:rsid w:val="00E47893"/>
    <w:rsid w:val="00E5171B"/>
    <w:rsid w:val="00E51854"/>
    <w:rsid w:val="00E531E8"/>
    <w:rsid w:val="00E561ED"/>
    <w:rsid w:val="00E575CA"/>
    <w:rsid w:val="00E62736"/>
    <w:rsid w:val="00E65BD1"/>
    <w:rsid w:val="00E678F7"/>
    <w:rsid w:val="00E709CB"/>
    <w:rsid w:val="00E70DBD"/>
    <w:rsid w:val="00E71036"/>
    <w:rsid w:val="00E720BE"/>
    <w:rsid w:val="00E725A0"/>
    <w:rsid w:val="00E726A1"/>
    <w:rsid w:val="00E744C1"/>
    <w:rsid w:val="00E81402"/>
    <w:rsid w:val="00E8355E"/>
    <w:rsid w:val="00E83979"/>
    <w:rsid w:val="00E84C69"/>
    <w:rsid w:val="00E85262"/>
    <w:rsid w:val="00E856B7"/>
    <w:rsid w:val="00E85CBE"/>
    <w:rsid w:val="00E87C84"/>
    <w:rsid w:val="00E9112A"/>
    <w:rsid w:val="00E93CF5"/>
    <w:rsid w:val="00E93DAD"/>
    <w:rsid w:val="00E94EC4"/>
    <w:rsid w:val="00EA019B"/>
    <w:rsid w:val="00EA03E2"/>
    <w:rsid w:val="00EA180C"/>
    <w:rsid w:val="00EA545E"/>
    <w:rsid w:val="00EA62C8"/>
    <w:rsid w:val="00EA64A0"/>
    <w:rsid w:val="00EA6C81"/>
    <w:rsid w:val="00EB21B4"/>
    <w:rsid w:val="00EB6079"/>
    <w:rsid w:val="00EB65FE"/>
    <w:rsid w:val="00EC006D"/>
    <w:rsid w:val="00EC07AD"/>
    <w:rsid w:val="00EC1D9C"/>
    <w:rsid w:val="00EC1FC6"/>
    <w:rsid w:val="00EC261C"/>
    <w:rsid w:val="00EC3065"/>
    <w:rsid w:val="00EC557B"/>
    <w:rsid w:val="00ED0421"/>
    <w:rsid w:val="00EE52BB"/>
    <w:rsid w:val="00EF1076"/>
    <w:rsid w:val="00EF30FE"/>
    <w:rsid w:val="00EF580C"/>
    <w:rsid w:val="00EF6788"/>
    <w:rsid w:val="00EF6B9E"/>
    <w:rsid w:val="00EF7250"/>
    <w:rsid w:val="00F00C08"/>
    <w:rsid w:val="00F01059"/>
    <w:rsid w:val="00F01429"/>
    <w:rsid w:val="00F02C2B"/>
    <w:rsid w:val="00F0405F"/>
    <w:rsid w:val="00F04560"/>
    <w:rsid w:val="00F071C0"/>
    <w:rsid w:val="00F11D98"/>
    <w:rsid w:val="00F16CCA"/>
    <w:rsid w:val="00F17950"/>
    <w:rsid w:val="00F17F87"/>
    <w:rsid w:val="00F20972"/>
    <w:rsid w:val="00F24999"/>
    <w:rsid w:val="00F25892"/>
    <w:rsid w:val="00F267BA"/>
    <w:rsid w:val="00F30966"/>
    <w:rsid w:val="00F31232"/>
    <w:rsid w:val="00F345A1"/>
    <w:rsid w:val="00F34ABE"/>
    <w:rsid w:val="00F35136"/>
    <w:rsid w:val="00F351DF"/>
    <w:rsid w:val="00F37838"/>
    <w:rsid w:val="00F409BC"/>
    <w:rsid w:val="00F44CCF"/>
    <w:rsid w:val="00F454B6"/>
    <w:rsid w:val="00F4609D"/>
    <w:rsid w:val="00F4674A"/>
    <w:rsid w:val="00F516A8"/>
    <w:rsid w:val="00F52DAD"/>
    <w:rsid w:val="00F52F44"/>
    <w:rsid w:val="00F54FC9"/>
    <w:rsid w:val="00F56418"/>
    <w:rsid w:val="00F61CAA"/>
    <w:rsid w:val="00F61D73"/>
    <w:rsid w:val="00F61DC8"/>
    <w:rsid w:val="00F64DEB"/>
    <w:rsid w:val="00F6724A"/>
    <w:rsid w:val="00F708C8"/>
    <w:rsid w:val="00F70EB7"/>
    <w:rsid w:val="00F715C1"/>
    <w:rsid w:val="00F71926"/>
    <w:rsid w:val="00F72EA6"/>
    <w:rsid w:val="00F76980"/>
    <w:rsid w:val="00F77386"/>
    <w:rsid w:val="00F77E75"/>
    <w:rsid w:val="00F81281"/>
    <w:rsid w:val="00F814CD"/>
    <w:rsid w:val="00F837AD"/>
    <w:rsid w:val="00F8534A"/>
    <w:rsid w:val="00F8787D"/>
    <w:rsid w:val="00F909AA"/>
    <w:rsid w:val="00F918F9"/>
    <w:rsid w:val="00F92015"/>
    <w:rsid w:val="00F952C1"/>
    <w:rsid w:val="00F96D2A"/>
    <w:rsid w:val="00F976AE"/>
    <w:rsid w:val="00FA0BA1"/>
    <w:rsid w:val="00FA0EF0"/>
    <w:rsid w:val="00FA2095"/>
    <w:rsid w:val="00FA27E2"/>
    <w:rsid w:val="00FA35BD"/>
    <w:rsid w:val="00FA46DE"/>
    <w:rsid w:val="00FA508E"/>
    <w:rsid w:val="00FA6D62"/>
    <w:rsid w:val="00FB1D1D"/>
    <w:rsid w:val="00FB246F"/>
    <w:rsid w:val="00FB2B18"/>
    <w:rsid w:val="00FB40DA"/>
    <w:rsid w:val="00FB58BF"/>
    <w:rsid w:val="00FB7D07"/>
    <w:rsid w:val="00FC0F1D"/>
    <w:rsid w:val="00FC20E4"/>
    <w:rsid w:val="00FC283B"/>
    <w:rsid w:val="00FC745C"/>
    <w:rsid w:val="00FD4291"/>
    <w:rsid w:val="00FD6350"/>
    <w:rsid w:val="00FD7102"/>
    <w:rsid w:val="00FE209E"/>
    <w:rsid w:val="00FE2DCA"/>
    <w:rsid w:val="00FE4CB9"/>
    <w:rsid w:val="00FE52F2"/>
    <w:rsid w:val="00FE62FD"/>
    <w:rsid w:val="00FF0D36"/>
    <w:rsid w:val="00FF1811"/>
    <w:rsid w:val="00FF1935"/>
    <w:rsid w:val="00FF23D7"/>
    <w:rsid w:val="00FF3090"/>
    <w:rsid w:val="00FF5207"/>
    <w:rsid w:val="00FF5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2FDD6E4B-9DC7-4EA7-BF11-297099B1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D9C"/>
    <w:rPr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D954D7"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D954D7"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D954D7"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locked/>
    <w:rsid w:val="00D954D7"/>
    <w:rPr>
      <w:rFonts w:ascii="Arial Black" w:hAnsi="Arial Black" w:cs="Times New Roman"/>
      <w:b/>
      <w:sz w:val="16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D954D7"/>
    <w:rPr>
      <w:rFonts w:ascii="Tahoma" w:hAnsi="Tahoma" w:cs="Tahoma"/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D954D7"/>
    <w:rPr>
      <w:rFonts w:ascii="Tahoma" w:hAnsi="Tahoma" w:cs="Tahoma"/>
      <w:b/>
      <w:sz w:val="18"/>
    </w:rPr>
  </w:style>
  <w:style w:type="table" w:styleId="Tablaconcuadrcula">
    <w:name w:val="Table Grid"/>
    <w:basedOn w:val="Tablanormal"/>
    <w:uiPriority w:val="59"/>
    <w:rsid w:val="00EC1D9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D4291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4175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8785E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175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8785E"/>
    <w:rPr>
      <w:rFonts w:cs="Times New Roman"/>
      <w:sz w:val="24"/>
      <w:szCs w:val="24"/>
    </w:rPr>
  </w:style>
  <w:style w:type="paragraph" w:customStyle="1" w:styleId="Normal2">
    <w:name w:val="Normal2"/>
    <w:basedOn w:val="Normal"/>
    <w:uiPriority w:val="99"/>
    <w:rsid w:val="00EF6B9E"/>
    <w:pPr>
      <w:spacing w:before="40" w:after="40"/>
      <w:ind w:left="-57" w:right="-57"/>
    </w:pPr>
    <w:rPr>
      <w:rFonts w:ascii="Arial" w:hAnsi="Arial"/>
      <w:color w:val="000000"/>
      <w:sz w:val="18"/>
      <w:szCs w:val="20"/>
      <w:lang w:val="en-GB" w:eastAsia="en-US"/>
    </w:rPr>
  </w:style>
  <w:style w:type="paragraph" w:styleId="Textoindependiente">
    <w:name w:val="Body Text"/>
    <w:basedOn w:val="Normal"/>
    <w:link w:val="TextoindependienteCar"/>
    <w:uiPriority w:val="99"/>
    <w:rsid w:val="003252B2"/>
    <w:pPr>
      <w:ind w:left="-57" w:right="-57"/>
    </w:pPr>
    <w:rPr>
      <w:rFonts w:ascii="Arial" w:hAnsi="Arial"/>
      <w:sz w:val="16"/>
      <w:szCs w:val="20"/>
      <w:lang w:val="it-IT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D4F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766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661D9"/>
    <w:rPr>
      <w:rFonts w:ascii="Tahoma" w:hAnsi="Tahoma" w:cs="Tahoma"/>
      <w:sz w:val="16"/>
      <w:szCs w:val="16"/>
    </w:rPr>
  </w:style>
  <w:style w:type="paragraph" w:customStyle="1" w:styleId="StyleBodyTextBefore6pt">
    <w:name w:val="Style Body Text + Before:  6 pt"/>
    <w:basedOn w:val="Textoindependiente"/>
    <w:uiPriority w:val="99"/>
    <w:rsid w:val="00F00C08"/>
    <w:pPr>
      <w:spacing w:before="60" w:after="60"/>
      <w:ind w:left="0" w:right="0"/>
    </w:pPr>
    <w:rPr>
      <w:sz w:val="20"/>
      <w:lang w:val="en-US"/>
    </w:rPr>
  </w:style>
  <w:style w:type="paragraph" w:customStyle="1" w:styleId="Bullet">
    <w:name w:val="Bullet"/>
    <w:basedOn w:val="Normal"/>
    <w:uiPriority w:val="99"/>
    <w:rsid w:val="00D2517D"/>
    <w:pPr>
      <w:numPr>
        <w:numId w:val="1"/>
      </w:numPr>
      <w:spacing w:before="20" w:after="20"/>
    </w:pPr>
    <w:rPr>
      <w:rFonts w:ascii="Arial" w:hAnsi="Arial"/>
      <w:color w:val="000000"/>
      <w:sz w:val="20"/>
      <w:szCs w:val="20"/>
      <w:lang w:val="en-GB" w:eastAsia="en-US"/>
    </w:rPr>
  </w:style>
  <w:style w:type="paragraph" w:styleId="Textoindependiente2">
    <w:name w:val="Body Text 2"/>
    <w:basedOn w:val="Normal"/>
    <w:link w:val="Textoindependiente2Car"/>
    <w:uiPriority w:val="99"/>
    <w:rsid w:val="00D2517D"/>
    <w:pPr>
      <w:spacing w:before="20" w:after="120" w:line="480" w:lineRule="auto"/>
    </w:pPr>
    <w:rPr>
      <w:rFonts w:ascii="Arial" w:hAnsi="Arial"/>
      <w:color w:val="000000"/>
      <w:sz w:val="20"/>
      <w:szCs w:val="20"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D2517D"/>
    <w:rPr>
      <w:rFonts w:ascii="Arial" w:hAnsi="Arial" w:cs="Times New Roman"/>
      <w:color w:val="000000"/>
      <w:lang w:val="en-GB" w:eastAsia="en-US"/>
    </w:rPr>
  </w:style>
  <w:style w:type="table" w:styleId="Tablamoderna">
    <w:name w:val="Table Contemporary"/>
    <w:basedOn w:val="Tablanormal"/>
    <w:uiPriority w:val="99"/>
    <w:rsid w:val="00B92B0E"/>
    <w:rPr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oscura-nfasis5">
    <w:name w:val="Dark List Accent 5"/>
    <w:basedOn w:val="Tablanormal"/>
    <w:uiPriority w:val="99"/>
    <w:rsid w:val="00B92B0E"/>
    <w:rPr>
      <w:color w:val="FFFFFF"/>
      <w:sz w:val="20"/>
      <w:szCs w:val="20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Tablaconlista1">
    <w:name w:val="Table List 1"/>
    <w:basedOn w:val="Tablanormal"/>
    <w:uiPriority w:val="99"/>
    <w:rsid w:val="002A29FE"/>
    <w:rPr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vistoso1">
    <w:name w:val="Sombreado vistoso1"/>
    <w:basedOn w:val="Tablanormal"/>
    <w:uiPriority w:val="99"/>
    <w:rsid w:val="002A29FE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999999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uadrculamedia1-nfasis5">
    <w:name w:val="Medium Grid 1 Accent 5"/>
    <w:basedOn w:val="Tablanormal"/>
    <w:uiPriority w:val="99"/>
    <w:rsid w:val="002A29FE"/>
    <w:rPr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Tablaconcuadrcula8">
    <w:name w:val="Table Grid 8"/>
    <w:basedOn w:val="Tablanormal"/>
    <w:uiPriority w:val="99"/>
    <w:rsid w:val="002A29FE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A3802"/>
    <w:rPr>
      <w:rFonts w:cs="Times New Roman"/>
      <w:b/>
      <w:bCs/>
    </w:rPr>
  </w:style>
  <w:style w:type="character" w:styleId="Nmerodepgina">
    <w:name w:val="page number"/>
    <w:basedOn w:val="Fuentedeprrafopredeter"/>
    <w:uiPriority w:val="99"/>
    <w:rsid w:val="00B25840"/>
    <w:rPr>
      <w:rFonts w:cs="Times New Roman"/>
    </w:rPr>
  </w:style>
  <w:style w:type="paragraph" w:customStyle="1" w:styleId="Default">
    <w:name w:val="Default"/>
    <w:rsid w:val="000D58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D1DDC"/>
    <w:rPr>
      <w:rFonts w:cs="Times New Roman"/>
      <w:i/>
      <w:iCs/>
    </w:rPr>
  </w:style>
  <w:style w:type="paragraph" w:styleId="Prrafodelista">
    <w:name w:val="List Paragraph"/>
    <w:basedOn w:val="Normal"/>
    <w:uiPriority w:val="99"/>
    <w:qFormat/>
    <w:rsid w:val="00645E7E"/>
    <w:pPr>
      <w:ind w:left="720"/>
    </w:pPr>
  </w:style>
  <w:style w:type="character" w:customStyle="1" w:styleId="apple-style-span">
    <w:name w:val="apple-style-span"/>
    <w:basedOn w:val="Fuentedeprrafopredeter"/>
    <w:rsid w:val="008A7FC3"/>
    <w:rPr>
      <w:rFonts w:cs="Times New Roman"/>
    </w:rPr>
  </w:style>
  <w:style w:type="character" w:customStyle="1" w:styleId="apple-converted-space">
    <w:name w:val="apple-converted-space"/>
    <w:basedOn w:val="Fuentedeprrafopredeter"/>
    <w:rsid w:val="008A7FC3"/>
    <w:rPr>
      <w:rFonts w:cs="Times New Roman"/>
    </w:rPr>
  </w:style>
  <w:style w:type="paragraph" w:customStyle="1" w:styleId="CM1">
    <w:name w:val="CM1"/>
    <w:basedOn w:val="Default"/>
    <w:next w:val="Default"/>
    <w:uiPriority w:val="99"/>
    <w:rsid w:val="00AC3CFE"/>
    <w:rPr>
      <w:color w:val="auto"/>
      <w:lang w:val="en-US" w:eastAsia="en-US"/>
    </w:rPr>
  </w:style>
  <w:style w:type="character" w:styleId="Hipervnculo">
    <w:name w:val="Hyperlink"/>
    <w:basedOn w:val="Fuentedeprrafopredeter"/>
    <w:uiPriority w:val="99"/>
    <w:rsid w:val="00684DA6"/>
    <w:rPr>
      <w:rFonts w:cs="Times New Roman"/>
      <w:color w:val="006699"/>
      <w:u w:val="single"/>
    </w:rPr>
  </w:style>
  <w:style w:type="paragraph" w:customStyle="1" w:styleId="CM63">
    <w:name w:val="CM63"/>
    <w:basedOn w:val="Default"/>
    <w:next w:val="Default"/>
    <w:uiPriority w:val="99"/>
    <w:rsid w:val="00163BD4"/>
    <w:rPr>
      <w:color w:val="auto"/>
    </w:rPr>
  </w:style>
  <w:style w:type="paragraph" w:customStyle="1" w:styleId="CM6">
    <w:name w:val="CM6"/>
    <w:basedOn w:val="Default"/>
    <w:next w:val="Default"/>
    <w:uiPriority w:val="99"/>
    <w:rsid w:val="00163BD4"/>
    <w:rPr>
      <w:color w:val="auto"/>
    </w:rPr>
  </w:style>
  <w:style w:type="paragraph" w:customStyle="1" w:styleId="CM22">
    <w:name w:val="CM22"/>
    <w:basedOn w:val="Default"/>
    <w:next w:val="Default"/>
    <w:uiPriority w:val="99"/>
    <w:rsid w:val="00163BD4"/>
    <w:rPr>
      <w:color w:val="auto"/>
    </w:rPr>
  </w:style>
  <w:style w:type="paragraph" w:customStyle="1" w:styleId="CM24">
    <w:name w:val="CM24"/>
    <w:basedOn w:val="Default"/>
    <w:next w:val="Default"/>
    <w:uiPriority w:val="99"/>
    <w:rsid w:val="00163BD4"/>
    <w:rPr>
      <w:color w:val="auto"/>
    </w:rPr>
  </w:style>
  <w:style w:type="paragraph" w:customStyle="1" w:styleId="CM3">
    <w:name w:val="CM3"/>
    <w:basedOn w:val="Default"/>
    <w:next w:val="Default"/>
    <w:uiPriority w:val="99"/>
    <w:rsid w:val="00163BD4"/>
    <w:pPr>
      <w:spacing w:line="256" w:lineRule="atLeast"/>
    </w:pPr>
    <w:rPr>
      <w:color w:val="auto"/>
    </w:rPr>
  </w:style>
  <w:style w:type="character" w:customStyle="1" w:styleId="textonavy1">
    <w:name w:val="texto_navy1"/>
    <w:basedOn w:val="Fuentedeprrafopredeter"/>
    <w:rsid w:val="00B13979"/>
    <w:rPr>
      <w:color w:val="000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DA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2D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2DA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2DAD"/>
    <w:rPr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2D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2DAD"/>
    <w:rPr>
      <w:b/>
      <w:bCs/>
      <w:sz w:val="20"/>
      <w:szCs w:val="20"/>
      <w:lang w:eastAsia="es-ES"/>
    </w:rPr>
  </w:style>
  <w:style w:type="character" w:customStyle="1" w:styleId="a1">
    <w:name w:val="a1"/>
    <w:basedOn w:val="Fuentedeprrafopredeter"/>
    <w:rsid w:val="005C667F"/>
    <w:rPr>
      <w:bdr w:val="none" w:sz="0" w:space="0" w:color="auto" w:frame="1"/>
    </w:rPr>
  </w:style>
  <w:style w:type="character" w:customStyle="1" w:styleId="l102">
    <w:name w:val="l102"/>
    <w:basedOn w:val="Fuentedeprrafopredeter"/>
    <w:rsid w:val="005C667F"/>
    <w:rPr>
      <w:vanish w:val="0"/>
      <w:webHidden w:val="0"/>
      <w:bdr w:val="none" w:sz="0" w:space="0" w:color="auto" w:frame="1"/>
      <w:specVanish w:val="0"/>
    </w:rPr>
  </w:style>
  <w:style w:type="character" w:customStyle="1" w:styleId="l122">
    <w:name w:val="l122"/>
    <w:basedOn w:val="Fuentedeprrafopredeter"/>
    <w:rsid w:val="005C667F"/>
    <w:rPr>
      <w:vanish w:val="0"/>
      <w:webHidden w:val="0"/>
      <w:bdr w:val="none" w:sz="0" w:space="0" w:color="auto" w:frame="1"/>
      <w:specVanish w:val="0"/>
    </w:rPr>
  </w:style>
  <w:style w:type="paragraph" w:customStyle="1" w:styleId="CM48">
    <w:name w:val="CM48"/>
    <w:basedOn w:val="Default"/>
    <w:next w:val="Default"/>
    <w:uiPriority w:val="99"/>
    <w:rsid w:val="00CA4145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5D3282"/>
    <w:rPr>
      <w:color w:val="auto"/>
    </w:rPr>
  </w:style>
  <w:style w:type="character" w:customStyle="1" w:styleId="descripcionrss">
    <w:name w:val="descripcion_rss"/>
    <w:basedOn w:val="Fuentedeprrafopredeter"/>
    <w:rsid w:val="00284156"/>
  </w:style>
  <w:style w:type="paragraph" w:customStyle="1" w:styleId="CM13">
    <w:name w:val="CM13"/>
    <w:basedOn w:val="Default"/>
    <w:next w:val="Default"/>
    <w:uiPriority w:val="99"/>
    <w:rsid w:val="00284156"/>
    <w:rPr>
      <w:color w:val="auto"/>
    </w:rPr>
  </w:style>
  <w:style w:type="paragraph" w:customStyle="1" w:styleId="CM9">
    <w:name w:val="CM9"/>
    <w:basedOn w:val="Default"/>
    <w:next w:val="Default"/>
    <w:uiPriority w:val="99"/>
    <w:rsid w:val="00284156"/>
    <w:rPr>
      <w:color w:val="auto"/>
    </w:rPr>
  </w:style>
  <w:style w:type="character" w:customStyle="1" w:styleId="parrafo1">
    <w:name w:val="parrafo1"/>
    <w:basedOn w:val="Fuentedeprrafopredeter"/>
    <w:rsid w:val="00284156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CM2">
    <w:name w:val="CM2"/>
    <w:basedOn w:val="Default"/>
    <w:next w:val="Default"/>
    <w:uiPriority w:val="99"/>
    <w:rsid w:val="00284156"/>
    <w:pPr>
      <w:spacing w:line="288" w:lineRule="atLeast"/>
    </w:pPr>
    <w:rPr>
      <w:rFonts w:ascii="Times New Roman" w:hAnsi="Times New Roman" w:cs="Times New Roman"/>
      <w:color w:val="auto"/>
    </w:rPr>
  </w:style>
  <w:style w:type="paragraph" w:customStyle="1" w:styleId="estilo1">
    <w:name w:val="estilo1"/>
    <w:basedOn w:val="Normal"/>
    <w:rsid w:val="00284156"/>
    <w:pPr>
      <w:spacing w:before="230" w:after="230" w:line="216" w:lineRule="atLeast"/>
      <w:ind w:left="230" w:right="230"/>
    </w:pPr>
    <w:rPr>
      <w:rFonts w:ascii="Verdana" w:hAnsi="Verdana"/>
      <w:color w:val="000000"/>
      <w:sz w:val="18"/>
      <w:szCs w:val="18"/>
      <w:lang w:eastAsia="es-CO"/>
    </w:rPr>
  </w:style>
  <w:style w:type="paragraph" w:customStyle="1" w:styleId="CM11">
    <w:name w:val="CM11"/>
    <w:basedOn w:val="Default"/>
    <w:next w:val="Default"/>
    <w:uiPriority w:val="99"/>
    <w:rsid w:val="00284156"/>
    <w:rPr>
      <w:color w:val="auto"/>
    </w:rPr>
  </w:style>
  <w:style w:type="paragraph" w:customStyle="1" w:styleId="CM8">
    <w:name w:val="CM8"/>
    <w:basedOn w:val="Default"/>
    <w:next w:val="Default"/>
    <w:uiPriority w:val="99"/>
    <w:rsid w:val="003F07FE"/>
    <w:rPr>
      <w:color w:val="auto"/>
    </w:rPr>
  </w:style>
  <w:style w:type="paragraph" w:customStyle="1" w:styleId="CM7">
    <w:name w:val="CM7"/>
    <w:basedOn w:val="Default"/>
    <w:next w:val="Default"/>
    <w:uiPriority w:val="99"/>
    <w:rsid w:val="003F07F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8549F7"/>
    <w:rPr>
      <w:color w:val="auto"/>
    </w:rPr>
  </w:style>
  <w:style w:type="paragraph" w:customStyle="1" w:styleId="CM30">
    <w:name w:val="CM30"/>
    <w:basedOn w:val="Default"/>
    <w:next w:val="Default"/>
    <w:uiPriority w:val="99"/>
    <w:rsid w:val="00301618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99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15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06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9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1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15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54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224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2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single" w:sz="6" w:space="0" w:color="999999"/>
            <w:right w:val="none" w:sz="0" w:space="0" w:color="auto"/>
          </w:divBdr>
          <w:divsChild>
            <w:div w:id="1269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18626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92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34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5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65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653026"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5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5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4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7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1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4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4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single" w:sz="6" w:space="0" w:color="999999"/>
            <w:right w:val="none" w:sz="0" w:space="0" w:color="auto"/>
          </w:divBdr>
          <w:divsChild>
            <w:div w:id="2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2256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5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single" w:sz="6" w:space="0" w:color="999999"/>
            <w:right w:val="none" w:sz="0" w:space="0" w:color="auto"/>
          </w:divBdr>
          <w:divsChild>
            <w:div w:id="225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2256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5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71">
          <w:marLeft w:val="0"/>
          <w:marRight w:val="0"/>
          <w:marTop w:val="315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5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93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52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single" w:sz="6" w:space="0" w:color="999999"/>
            <w:right w:val="none" w:sz="0" w:space="0" w:color="auto"/>
          </w:divBdr>
          <w:divsChild>
            <w:div w:id="122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12819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537">
          <w:marLeft w:val="0"/>
          <w:marRight w:val="0"/>
          <w:marTop w:val="0"/>
          <w:marBottom w:val="0"/>
          <w:divBdr>
            <w:top w:val="single" w:sz="36" w:space="0" w:color="E39CA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7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5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8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99999"/>
            <w:bottom w:val="single" w:sz="6" w:space="0" w:color="999999"/>
            <w:right w:val="none" w:sz="0" w:space="0" w:color="auto"/>
          </w:divBdr>
          <w:divsChild>
            <w:div w:id="552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999999"/>
              </w:divBdr>
              <w:divsChild>
                <w:div w:id="312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Apoyo_2\Documents\REQUISITOS%20LEGALES\Informe%20Legal\Form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8C60B-91B2-435E-83E7-B8AB5B2A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</Template>
  <TotalTime>21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PC-Apoyo</dc:creator>
  <cp:lastModifiedBy>mroman</cp:lastModifiedBy>
  <cp:revision>7</cp:revision>
  <dcterms:created xsi:type="dcterms:W3CDTF">2013-09-05T13:39:00Z</dcterms:created>
  <dcterms:modified xsi:type="dcterms:W3CDTF">2015-02-10T19:51:00Z</dcterms:modified>
</cp:coreProperties>
</file>