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0"/>
        <w:gridCol w:w="5103"/>
        <w:gridCol w:w="1122"/>
        <w:gridCol w:w="2515"/>
      </w:tblGrid>
      <w:tr w:rsidR="00310824" w:rsidRPr="00C648AA" w:rsidTr="00D32687">
        <w:trPr>
          <w:cantSplit/>
          <w:trHeight w:val="358"/>
          <w:jc w:val="center"/>
        </w:trPr>
        <w:tc>
          <w:tcPr>
            <w:tcW w:w="1320" w:type="dxa"/>
            <w:shd w:val="clear" w:color="auto" w:fill="23497D"/>
            <w:vAlign w:val="center"/>
          </w:tcPr>
          <w:p w:rsidR="00310824" w:rsidRPr="00614E9F" w:rsidRDefault="00310824" w:rsidP="00310824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EMPRESA:</w:t>
            </w:r>
          </w:p>
        </w:tc>
        <w:tc>
          <w:tcPr>
            <w:tcW w:w="5103" w:type="dxa"/>
            <w:vAlign w:val="center"/>
          </w:tcPr>
          <w:p w:rsidR="00310824" w:rsidRPr="00C648AA" w:rsidRDefault="00310824" w:rsidP="00C23A2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23497D"/>
            <w:vAlign w:val="center"/>
          </w:tcPr>
          <w:p w:rsidR="00310824" w:rsidRPr="00614E9F" w:rsidRDefault="00310824" w:rsidP="00310824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FECHA:</w:t>
            </w:r>
          </w:p>
        </w:tc>
        <w:tc>
          <w:tcPr>
            <w:tcW w:w="2515" w:type="dxa"/>
            <w:vAlign w:val="center"/>
          </w:tcPr>
          <w:p w:rsidR="00310824" w:rsidRPr="00C648AA" w:rsidRDefault="00310824" w:rsidP="00C23A2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40C7D" w:rsidRPr="00C648AA" w:rsidRDefault="00040C7D" w:rsidP="00040C7D">
      <w:pPr>
        <w:rPr>
          <w:rFonts w:ascii="Arial" w:hAnsi="Arial" w:cs="Arial"/>
          <w:sz w:val="20"/>
          <w:szCs w:val="20"/>
        </w:rPr>
      </w:pPr>
    </w:p>
    <w:tbl>
      <w:tblPr>
        <w:tblW w:w="9996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3"/>
        <w:gridCol w:w="8283"/>
      </w:tblGrid>
      <w:tr w:rsidR="00310824" w:rsidRPr="00C648AA" w:rsidTr="00D32687">
        <w:trPr>
          <w:cantSplit/>
          <w:trHeight w:val="358"/>
          <w:jc w:val="center"/>
        </w:trPr>
        <w:tc>
          <w:tcPr>
            <w:tcW w:w="1713" w:type="dxa"/>
            <w:shd w:val="clear" w:color="auto" w:fill="23497D"/>
            <w:vAlign w:val="center"/>
          </w:tcPr>
          <w:p w:rsidR="00310824" w:rsidRPr="00614E9F" w:rsidRDefault="00310824" w:rsidP="00310824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CONSULTOR:</w:t>
            </w:r>
          </w:p>
        </w:tc>
        <w:tc>
          <w:tcPr>
            <w:tcW w:w="8283" w:type="dxa"/>
            <w:vAlign w:val="center"/>
          </w:tcPr>
          <w:p w:rsidR="00310824" w:rsidRPr="00C648AA" w:rsidRDefault="00310824" w:rsidP="00C23A2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40C7D" w:rsidRPr="00C648AA" w:rsidRDefault="00040C7D" w:rsidP="00040C7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554"/>
        <w:gridCol w:w="1802"/>
        <w:gridCol w:w="4606"/>
        <w:gridCol w:w="574"/>
        <w:gridCol w:w="536"/>
        <w:gridCol w:w="2207"/>
      </w:tblGrid>
      <w:tr w:rsidR="00040C7D" w:rsidRPr="00C648AA" w:rsidTr="00D32687">
        <w:trPr>
          <w:trHeight w:val="322"/>
          <w:jc w:val="center"/>
        </w:trPr>
        <w:tc>
          <w:tcPr>
            <w:tcW w:w="10279" w:type="dxa"/>
            <w:gridSpan w:val="6"/>
            <w:shd w:val="clear" w:color="auto" w:fill="23497D"/>
            <w:vAlign w:val="center"/>
          </w:tcPr>
          <w:p w:rsidR="00040C7D" w:rsidRPr="00614E9F" w:rsidRDefault="00310824" w:rsidP="0031082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t xml:space="preserve">1. </w:t>
            </w:r>
            <w:r w:rsidR="00040C7D" w:rsidRPr="00614E9F"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t>DOCUMENTACION GENERAL</w:t>
            </w:r>
          </w:p>
        </w:tc>
      </w:tr>
      <w:tr w:rsidR="00040C7D" w:rsidRPr="00C648AA" w:rsidTr="00D32687">
        <w:trPr>
          <w:jc w:val="center"/>
        </w:trPr>
        <w:tc>
          <w:tcPr>
            <w:tcW w:w="554" w:type="dxa"/>
            <w:shd w:val="clear" w:color="auto" w:fill="23497D"/>
            <w:vAlign w:val="center"/>
          </w:tcPr>
          <w:p w:rsidR="00040C7D" w:rsidRPr="00614E9F" w:rsidRDefault="00040C7D" w:rsidP="00310824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#</w:t>
            </w:r>
          </w:p>
        </w:tc>
        <w:tc>
          <w:tcPr>
            <w:tcW w:w="1802" w:type="dxa"/>
            <w:shd w:val="clear" w:color="auto" w:fill="23497D"/>
            <w:vAlign w:val="center"/>
          </w:tcPr>
          <w:p w:rsidR="00040C7D" w:rsidRPr="00614E9F" w:rsidRDefault="00310824" w:rsidP="00310824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Numeral de la Norma</w:t>
            </w:r>
          </w:p>
        </w:tc>
        <w:tc>
          <w:tcPr>
            <w:tcW w:w="4606" w:type="dxa"/>
            <w:shd w:val="clear" w:color="auto" w:fill="23497D"/>
            <w:vAlign w:val="center"/>
          </w:tcPr>
          <w:p w:rsidR="00040C7D" w:rsidRPr="00614E9F" w:rsidRDefault="00310824" w:rsidP="00310824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Documentos</w:t>
            </w:r>
          </w:p>
        </w:tc>
        <w:tc>
          <w:tcPr>
            <w:tcW w:w="574" w:type="dxa"/>
            <w:shd w:val="clear" w:color="auto" w:fill="23497D"/>
            <w:vAlign w:val="center"/>
          </w:tcPr>
          <w:p w:rsidR="00040C7D" w:rsidRPr="00614E9F" w:rsidRDefault="00310824" w:rsidP="00310824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Si</w:t>
            </w:r>
          </w:p>
        </w:tc>
        <w:tc>
          <w:tcPr>
            <w:tcW w:w="536" w:type="dxa"/>
            <w:shd w:val="clear" w:color="auto" w:fill="23497D"/>
            <w:vAlign w:val="center"/>
          </w:tcPr>
          <w:p w:rsidR="00040C7D" w:rsidRPr="00614E9F" w:rsidRDefault="00310824" w:rsidP="00310824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</w:p>
        </w:tc>
        <w:tc>
          <w:tcPr>
            <w:tcW w:w="2207" w:type="dxa"/>
            <w:shd w:val="clear" w:color="auto" w:fill="23497D"/>
            <w:vAlign w:val="center"/>
          </w:tcPr>
          <w:p w:rsidR="00040C7D" w:rsidRPr="00614E9F" w:rsidRDefault="00040C7D" w:rsidP="00310824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O</w:t>
            </w:r>
            <w:r w:rsidR="00310824"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bservaciones</w:t>
            </w: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4,4,1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Organigrama</w:t>
            </w:r>
          </w:p>
        </w:tc>
        <w:tc>
          <w:tcPr>
            <w:tcW w:w="574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4,4,6</w:t>
            </w:r>
          </w:p>
        </w:tc>
        <w:tc>
          <w:tcPr>
            <w:tcW w:w="4606" w:type="dxa"/>
            <w:vAlign w:val="center"/>
          </w:tcPr>
          <w:p w:rsidR="00040C7D" w:rsidRPr="00C648AA" w:rsidRDefault="00310824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D</w:t>
            </w:r>
            <w:r w:rsidR="00040C7D" w:rsidRPr="00C648AA">
              <w:rPr>
                <w:rFonts w:ascii="Arial" w:hAnsi="Arial" w:cs="Arial"/>
                <w:sz w:val="20"/>
                <w:szCs w:val="20"/>
              </w:rPr>
              <w:t>iagrama de procesos</w:t>
            </w:r>
          </w:p>
        </w:tc>
        <w:tc>
          <w:tcPr>
            <w:tcW w:w="574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4,4,6-4,4,4</w:t>
            </w:r>
          </w:p>
        </w:tc>
        <w:tc>
          <w:tcPr>
            <w:tcW w:w="4606" w:type="dxa"/>
            <w:vAlign w:val="center"/>
          </w:tcPr>
          <w:p w:rsidR="00040C7D" w:rsidRPr="00C648AA" w:rsidRDefault="00310824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H</w:t>
            </w:r>
            <w:r w:rsidR="00040C7D" w:rsidRPr="00C648AA">
              <w:rPr>
                <w:rFonts w:ascii="Arial" w:hAnsi="Arial" w:cs="Arial"/>
                <w:sz w:val="20"/>
                <w:szCs w:val="20"/>
              </w:rPr>
              <w:t>ojas de seguridad</w:t>
            </w:r>
          </w:p>
        </w:tc>
        <w:tc>
          <w:tcPr>
            <w:tcW w:w="574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4,4,6</w:t>
            </w:r>
            <w:r w:rsidR="00310824" w:rsidRPr="00C6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648AA">
              <w:rPr>
                <w:rFonts w:ascii="Arial" w:hAnsi="Arial" w:cs="Arial"/>
                <w:sz w:val="20"/>
                <w:szCs w:val="20"/>
              </w:rPr>
              <w:t>-</w:t>
            </w:r>
            <w:r w:rsidR="00310824" w:rsidRPr="00C648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648AA">
              <w:rPr>
                <w:rFonts w:ascii="Arial" w:hAnsi="Arial" w:cs="Arial"/>
                <w:sz w:val="20"/>
                <w:szCs w:val="20"/>
              </w:rPr>
              <w:t>4,5,1</w:t>
            </w:r>
          </w:p>
        </w:tc>
        <w:tc>
          <w:tcPr>
            <w:tcW w:w="4606" w:type="dxa"/>
            <w:vAlign w:val="center"/>
          </w:tcPr>
          <w:p w:rsidR="00040C7D" w:rsidRPr="00C648AA" w:rsidRDefault="00310824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M</w:t>
            </w:r>
            <w:r w:rsidR="00040C7D" w:rsidRPr="00C648AA">
              <w:rPr>
                <w:rFonts w:ascii="Arial" w:hAnsi="Arial" w:cs="Arial"/>
                <w:sz w:val="20"/>
                <w:szCs w:val="20"/>
              </w:rPr>
              <w:t xml:space="preserve">anual de operación </w:t>
            </w:r>
            <w:r w:rsidR="00C3381B" w:rsidRPr="00C648AA">
              <w:rPr>
                <w:rFonts w:ascii="Arial" w:hAnsi="Arial" w:cs="Arial"/>
                <w:sz w:val="20"/>
                <w:szCs w:val="20"/>
              </w:rPr>
              <w:t>máquinas</w:t>
            </w:r>
            <w:r w:rsidR="00040C7D" w:rsidRPr="00C648AA">
              <w:rPr>
                <w:rFonts w:ascii="Arial" w:hAnsi="Arial" w:cs="Arial"/>
                <w:sz w:val="20"/>
                <w:szCs w:val="20"/>
              </w:rPr>
              <w:t xml:space="preserve"> y herramientas</w:t>
            </w:r>
          </w:p>
        </w:tc>
        <w:tc>
          <w:tcPr>
            <w:tcW w:w="574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4,4,1</w:t>
            </w:r>
          </w:p>
        </w:tc>
        <w:tc>
          <w:tcPr>
            <w:tcW w:w="4606" w:type="dxa"/>
            <w:vAlign w:val="center"/>
          </w:tcPr>
          <w:p w:rsidR="00040C7D" w:rsidRPr="00C648AA" w:rsidRDefault="00310824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M</w:t>
            </w:r>
            <w:r w:rsidR="00040C7D" w:rsidRPr="00C648AA">
              <w:rPr>
                <w:rFonts w:ascii="Arial" w:hAnsi="Arial" w:cs="Arial"/>
                <w:sz w:val="20"/>
                <w:szCs w:val="20"/>
              </w:rPr>
              <w:t>aterias primas e insumos</w:t>
            </w:r>
          </w:p>
        </w:tc>
        <w:tc>
          <w:tcPr>
            <w:tcW w:w="574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4,4,6</w:t>
            </w:r>
          </w:p>
        </w:tc>
        <w:tc>
          <w:tcPr>
            <w:tcW w:w="4606" w:type="dxa"/>
            <w:vAlign w:val="center"/>
          </w:tcPr>
          <w:p w:rsidR="00040C7D" w:rsidRPr="00C648AA" w:rsidRDefault="00310824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T</w:t>
            </w:r>
            <w:r w:rsidR="00040C7D" w:rsidRPr="00C648AA">
              <w:rPr>
                <w:rFonts w:ascii="Arial" w:hAnsi="Arial" w:cs="Arial"/>
                <w:sz w:val="20"/>
                <w:szCs w:val="20"/>
              </w:rPr>
              <w:t>urnos laborales</w:t>
            </w:r>
          </w:p>
        </w:tc>
        <w:tc>
          <w:tcPr>
            <w:tcW w:w="574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4,4,1</w:t>
            </w:r>
          </w:p>
        </w:tc>
        <w:tc>
          <w:tcPr>
            <w:tcW w:w="4606" w:type="dxa"/>
            <w:vAlign w:val="center"/>
          </w:tcPr>
          <w:p w:rsidR="00040C7D" w:rsidRPr="00C648AA" w:rsidRDefault="00310824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P</w:t>
            </w:r>
            <w:r w:rsidR="00040C7D" w:rsidRPr="00C648AA">
              <w:rPr>
                <w:rFonts w:ascii="Arial" w:hAnsi="Arial" w:cs="Arial"/>
                <w:sz w:val="20"/>
                <w:szCs w:val="20"/>
              </w:rPr>
              <w:t>ersonal directo</w:t>
            </w:r>
          </w:p>
        </w:tc>
        <w:tc>
          <w:tcPr>
            <w:tcW w:w="574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4,4,1</w:t>
            </w:r>
          </w:p>
        </w:tc>
        <w:tc>
          <w:tcPr>
            <w:tcW w:w="4606" w:type="dxa"/>
            <w:vAlign w:val="center"/>
          </w:tcPr>
          <w:p w:rsidR="00040C7D" w:rsidRPr="00C648AA" w:rsidRDefault="00310824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P</w:t>
            </w:r>
            <w:r w:rsidR="00040C7D" w:rsidRPr="00C648AA">
              <w:rPr>
                <w:rFonts w:ascii="Arial" w:hAnsi="Arial" w:cs="Arial"/>
                <w:sz w:val="20"/>
                <w:szCs w:val="20"/>
              </w:rPr>
              <w:t>ersonal indirecto</w:t>
            </w:r>
          </w:p>
        </w:tc>
        <w:tc>
          <w:tcPr>
            <w:tcW w:w="574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4,4,6</w:t>
            </w:r>
          </w:p>
        </w:tc>
        <w:tc>
          <w:tcPr>
            <w:tcW w:w="4606" w:type="dxa"/>
            <w:vAlign w:val="center"/>
          </w:tcPr>
          <w:p w:rsidR="00040C7D" w:rsidRPr="00C648AA" w:rsidRDefault="00310824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N</w:t>
            </w:r>
            <w:r w:rsidR="00040C7D" w:rsidRPr="00C648AA">
              <w:rPr>
                <w:rFonts w:ascii="Arial" w:hAnsi="Arial" w:cs="Arial"/>
                <w:sz w:val="20"/>
                <w:szCs w:val="20"/>
              </w:rPr>
              <w:t>umero de contratistas</w:t>
            </w:r>
          </w:p>
        </w:tc>
        <w:tc>
          <w:tcPr>
            <w:tcW w:w="574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4,3,2</w:t>
            </w:r>
          </w:p>
        </w:tc>
        <w:tc>
          <w:tcPr>
            <w:tcW w:w="4606" w:type="dxa"/>
            <w:vAlign w:val="center"/>
          </w:tcPr>
          <w:p w:rsidR="00040C7D" w:rsidRPr="00C648AA" w:rsidRDefault="00310824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R</w:t>
            </w:r>
            <w:r w:rsidR="00040C7D" w:rsidRPr="00C648AA">
              <w:rPr>
                <w:rFonts w:ascii="Arial" w:hAnsi="Arial" w:cs="Arial"/>
                <w:sz w:val="20"/>
                <w:szCs w:val="20"/>
              </w:rPr>
              <w:t>equisitos corporativos de la compañía</w:t>
            </w:r>
          </w:p>
        </w:tc>
        <w:tc>
          <w:tcPr>
            <w:tcW w:w="574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4,3,1</w:t>
            </w:r>
          </w:p>
        </w:tc>
        <w:tc>
          <w:tcPr>
            <w:tcW w:w="4606" w:type="dxa"/>
            <w:vAlign w:val="center"/>
          </w:tcPr>
          <w:p w:rsidR="00040C7D" w:rsidRPr="00C648AA" w:rsidRDefault="00310824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E</w:t>
            </w:r>
            <w:r w:rsidR="00040C7D" w:rsidRPr="00C648AA">
              <w:rPr>
                <w:rFonts w:ascii="Arial" w:hAnsi="Arial" w:cs="Arial"/>
                <w:sz w:val="20"/>
                <w:szCs w:val="20"/>
              </w:rPr>
              <w:t>mpresas e instalaciones aledañas</w:t>
            </w:r>
          </w:p>
        </w:tc>
        <w:tc>
          <w:tcPr>
            <w:tcW w:w="574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4,4,1</w:t>
            </w:r>
          </w:p>
        </w:tc>
        <w:tc>
          <w:tcPr>
            <w:tcW w:w="4606" w:type="dxa"/>
            <w:vAlign w:val="center"/>
          </w:tcPr>
          <w:p w:rsidR="00040C7D" w:rsidRPr="00C648AA" w:rsidRDefault="00310824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P</w:t>
            </w:r>
            <w:r w:rsidR="00040C7D" w:rsidRPr="00C648AA">
              <w:rPr>
                <w:rFonts w:ascii="Arial" w:hAnsi="Arial" w:cs="Arial"/>
                <w:sz w:val="20"/>
                <w:szCs w:val="20"/>
              </w:rPr>
              <w:t>roveedores</w:t>
            </w:r>
          </w:p>
        </w:tc>
        <w:tc>
          <w:tcPr>
            <w:tcW w:w="574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4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40C7D" w:rsidRPr="00C648AA" w:rsidRDefault="00040C7D" w:rsidP="00040C7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554"/>
        <w:gridCol w:w="1802"/>
        <w:gridCol w:w="4606"/>
        <w:gridCol w:w="579"/>
        <w:gridCol w:w="576"/>
        <w:gridCol w:w="2168"/>
      </w:tblGrid>
      <w:tr w:rsidR="00040C7D" w:rsidRPr="00C648AA" w:rsidTr="00D32687">
        <w:trPr>
          <w:trHeight w:val="395"/>
          <w:jc w:val="center"/>
        </w:trPr>
        <w:tc>
          <w:tcPr>
            <w:tcW w:w="10285" w:type="dxa"/>
            <w:gridSpan w:val="6"/>
            <w:shd w:val="clear" w:color="auto" w:fill="23497D"/>
            <w:vAlign w:val="center"/>
          </w:tcPr>
          <w:p w:rsidR="00040C7D" w:rsidRPr="00614E9F" w:rsidRDefault="00040C7D" w:rsidP="0031082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t>2.DOCUMENTACION OHSAS 18001:07</w:t>
            </w:r>
          </w:p>
        </w:tc>
      </w:tr>
      <w:tr w:rsidR="00310824" w:rsidRPr="00C648AA" w:rsidTr="00D32687">
        <w:trPr>
          <w:jc w:val="center"/>
        </w:trPr>
        <w:tc>
          <w:tcPr>
            <w:tcW w:w="554" w:type="dxa"/>
            <w:shd w:val="clear" w:color="auto" w:fill="23497D"/>
            <w:vAlign w:val="center"/>
          </w:tcPr>
          <w:p w:rsidR="00310824" w:rsidRPr="00614E9F" w:rsidRDefault="00310824" w:rsidP="00287F19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#</w:t>
            </w:r>
          </w:p>
        </w:tc>
        <w:tc>
          <w:tcPr>
            <w:tcW w:w="1802" w:type="dxa"/>
            <w:shd w:val="clear" w:color="auto" w:fill="23497D"/>
            <w:vAlign w:val="center"/>
          </w:tcPr>
          <w:p w:rsidR="00310824" w:rsidRPr="00614E9F" w:rsidRDefault="00310824" w:rsidP="00287F19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Numeral de la Norma</w:t>
            </w:r>
          </w:p>
        </w:tc>
        <w:tc>
          <w:tcPr>
            <w:tcW w:w="4606" w:type="dxa"/>
            <w:shd w:val="clear" w:color="auto" w:fill="23497D"/>
            <w:vAlign w:val="center"/>
          </w:tcPr>
          <w:p w:rsidR="00310824" w:rsidRPr="00614E9F" w:rsidRDefault="00310824" w:rsidP="00287F19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Documentos</w:t>
            </w:r>
          </w:p>
        </w:tc>
        <w:tc>
          <w:tcPr>
            <w:tcW w:w="579" w:type="dxa"/>
            <w:shd w:val="clear" w:color="auto" w:fill="23497D"/>
            <w:vAlign w:val="center"/>
          </w:tcPr>
          <w:p w:rsidR="00310824" w:rsidRPr="00614E9F" w:rsidRDefault="00310824" w:rsidP="00287F19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Si</w:t>
            </w:r>
          </w:p>
        </w:tc>
        <w:tc>
          <w:tcPr>
            <w:tcW w:w="576" w:type="dxa"/>
            <w:shd w:val="clear" w:color="auto" w:fill="23497D"/>
            <w:vAlign w:val="center"/>
          </w:tcPr>
          <w:p w:rsidR="00310824" w:rsidRPr="00614E9F" w:rsidRDefault="00310824" w:rsidP="00287F19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</w:p>
        </w:tc>
        <w:tc>
          <w:tcPr>
            <w:tcW w:w="2168" w:type="dxa"/>
            <w:shd w:val="clear" w:color="auto" w:fill="23497D"/>
            <w:vAlign w:val="center"/>
          </w:tcPr>
          <w:p w:rsidR="00310824" w:rsidRPr="00614E9F" w:rsidRDefault="00310824" w:rsidP="00287F19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Observaciones</w:t>
            </w: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4,4,7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Plan de emergencias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4,3,1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Panorama de riesgos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4,5,3,1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Reporte de incidentes y sus seguimientos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4,5,4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Certificados de entrega de EPP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4,5,4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EPP por procesos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4,5,4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Guardas de maquinas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4,5,1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Seguimiento de mortalidad y morbilidad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4,3,1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Actividades rutinarias y no rutinarias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4,4,2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Programación de capacitaciones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4,4,2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Tipos de capacitaciones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4,4,1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Manuales de funciones trabajadores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4,4,1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Perfiles ocupacionales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4,3,1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Exámenes ocupacionales de ingresos/periódicos/egreso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4,3,1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Programas de promoción y prevención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4,3,2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ARP y EPS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4,3,1</w:t>
            </w:r>
          </w:p>
        </w:tc>
        <w:tc>
          <w:tcPr>
            <w:tcW w:w="4606" w:type="dxa"/>
            <w:vAlign w:val="center"/>
          </w:tcPr>
          <w:p w:rsidR="00040C7D" w:rsidRPr="00C648AA" w:rsidRDefault="00485E29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Programa de S</w:t>
            </w:r>
            <w:r w:rsidR="00040C7D" w:rsidRPr="00C648AA">
              <w:rPr>
                <w:rFonts w:ascii="Arial" w:hAnsi="Arial" w:cs="Arial"/>
                <w:sz w:val="20"/>
                <w:szCs w:val="20"/>
              </w:rPr>
              <w:t xml:space="preserve">alud </w:t>
            </w:r>
            <w:r w:rsidRPr="00C648AA">
              <w:rPr>
                <w:rFonts w:ascii="Arial" w:hAnsi="Arial" w:cs="Arial"/>
                <w:sz w:val="20"/>
                <w:szCs w:val="20"/>
              </w:rPr>
              <w:t>O</w:t>
            </w:r>
            <w:r w:rsidR="00040C7D" w:rsidRPr="00C648AA">
              <w:rPr>
                <w:rFonts w:ascii="Arial" w:hAnsi="Arial" w:cs="Arial"/>
                <w:sz w:val="20"/>
                <w:szCs w:val="20"/>
              </w:rPr>
              <w:t>cupacional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4,3,2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Legislación Aplicable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4,3,1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Mapas de riesgos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8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40C7D" w:rsidRPr="00C648AA" w:rsidRDefault="00040C7D" w:rsidP="00040C7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554"/>
        <w:gridCol w:w="1802"/>
        <w:gridCol w:w="4606"/>
        <w:gridCol w:w="579"/>
        <w:gridCol w:w="552"/>
        <w:gridCol w:w="2189"/>
      </w:tblGrid>
      <w:tr w:rsidR="00040C7D" w:rsidRPr="00C648AA" w:rsidTr="00D32687">
        <w:trPr>
          <w:trHeight w:val="397"/>
          <w:jc w:val="center"/>
        </w:trPr>
        <w:tc>
          <w:tcPr>
            <w:tcW w:w="10282" w:type="dxa"/>
            <w:gridSpan w:val="6"/>
            <w:shd w:val="clear" w:color="auto" w:fill="23497D"/>
            <w:vAlign w:val="center"/>
          </w:tcPr>
          <w:p w:rsidR="00040C7D" w:rsidRPr="00614E9F" w:rsidRDefault="00040C7D" w:rsidP="00310824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bCs/>
                <w:iCs/>
                <w:color w:val="FFFFFF"/>
                <w:sz w:val="20"/>
                <w:szCs w:val="20"/>
              </w:rPr>
              <w:t>3.DOCUMENTACION ISO 14001:04</w:t>
            </w:r>
          </w:p>
        </w:tc>
      </w:tr>
      <w:tr w:rsidR="00310824" w:rsidRPr="00C648AA" w:rsidTr="00D32687">
        <w:trPr>
          <w:jc w:val="center"/>
        </w:trPr>
        <w:tc>
          <w:tcPr>
            <w:tcW w:w="554" w:type="dxa"/>
            <w:shd w:val="clear" w:color="auto" w:fill="23497D"/>
            <w:vAlign w:val="center"/>
          </w:tcPr>
          <w:p w:rsidR="00310824" w:rsidRPr="00614E9F" w:rsidRDefault="00310824" w:rsidP="00287F19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#</w:t>
            </w:r>
          </w:p>
        </w:tc>
        <w:tc>
          <w:tcPr>
            <w:tcW w:w="1802" w:type="dxa"/>
            <w:shd w:val="clear" w:color="auto" w:fill="23497D"/>
            <w:vAlign w:val="center"/>
          </w:tcPr>
          <w:p w:rsidR="00310824" w:rsidRPr="00614E9F" w:rsidRDefault="00310824" w:rsidP="00287F19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Numeral de la Norma</w:t>
            </w:r>
          </w:p>
        </w:tc>
        <w:tc>
          <w:tcPr>
            <w:tcW w:w="4606" w:type="dxa"/>
            <w:shd w:val="clear" w:color="auto" w:fill="23497D"/>
            <w:vAlign w:val="center"/>
          </w:tcPr>
          <w:p w:rsidR="00310824" w:rsidRPr="00614E9F" w:rsidRDefault="00310824" w:rsidP="00287F19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Documentos</w:t>
            </w:r>
          </w:p>
        </w:tc>
        <w:tc>
          <w:tcPr>
            <w:tcW w:w="579" w:type="dxa"/>
            <w:shd w:val="clear" w:color="auto" w:fill="23497D"/>
            <w:vAlign w:val="center"/>
          </w:tcPr>
          <w:p w:rsidR="00310824" w:rsidRPr="00614E9F" w:rsidRDefault="00310824" w:rsidP="00287F19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Si</w:t>
            </w:r>
          </w:p>
        </w:tc>
        <w:tc>
          <w:tcPr>
            <w:tcW w:w="552" w:type="dxa"/>
            <w:shd w:val="clear" w:color="auto" w:fill="23497D"/>
            <w:vAlign w:val="center"/>
          </w:tcPr>
          <w:p w:rsidR="00310824" w:rsidRPr="00614E9F" w:rsidRDefault="00310824" w:rsidP="00287F19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</w:p>
        </w:tc>
        <w:tc>
          <w:tcPr>
            <w:tcW w:w="2189" w:type="dxa"/>
            <w:shd w:val="clear" w:color="auto" w:fill="23497D"/>
            <w:vAlign w:val="center"/>
          </w:tcPr>
          <w:p w:rsidR="00310824" w:rsidRPr="00614E9F" w:rsidRDefault="00310824" w:rsidP="00287F19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Observaciones</w:t>
            </w: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4,3,2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Licencias ambientales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4,3,1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Programas de orden y aseo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4,3,1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Plan de saneamiento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4,3,2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Legislación aplicable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4,3,2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Acuerdos con clientes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4,3,2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Etiquetado ambiental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4,3,2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 xml:space="preserve">Acuerdos con grupos de comunidades y </w:t>
            </w:r>
            <w:proofErr w:type="spellStart"/>
            <w:r w:rsidRPr="00C648AA">
              <w:rPr>
                <w:rFonts w:ascii="Arial" w:hAnsi="Arial" w:cs="Arial"/>
                <w:sz w:val="20"/>
                <w:szCs w:val="20"/>
              </w:rPr>
              <w:t>ONG</w:t>
            </w:r>
            <w:r w:rsidR="00485E29" w:rsidRPr="00C648AA">
              <w:rPr>
                <w:rFonts w:ascii="Arial" w:hAnsi="Arial" w:cs="Arial"/>
                <w:sz w:val="20"/>
                <w:szCs w:val="20"/>
              </w:rPr>
              <w:t>’s</w:t>
            </w:r>
            <w:proofErr w:type="spellEnd"/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4,3,2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Compromisos públicos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4,3,2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Acuerdos con autoridades públicas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4,3,2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 xml:space="preserve">Principios de </w:t>
            </w:r>
            <w:proofErr w:type="spellStart"/>
            <w:r w:rsidRPr="00C648AA">
              <w:rPr>
                <w:rFonts w:ascii="Arial" w:hAnsi="Arial" w:cs="Arial"/>
                <w:sz w:val="20"/>
                <w:szCs w:val="20"/>
              </w:rPr>
              <w:t>practicas</w:t>
            </w:r>
            <w:proofErr w:type="spellEnd"/>
            <w:r w:rsidRPr="00C648AA">
              <w:rPr>
                <w:rFonts w:ascii="Arial" w:hAnsi="Arial" w:cs="Arial"/>
                <w:sz w:val="20"/>
                <w:szCs w:val="20"/>
              </w:rPr>
              <w:t xml:space="preserve"> voluntarias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4,3,2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Requisitos de asociaciones comerciales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4,3,2</w:t>
            </w:r>
          </w:p>
        </w:tc>
        <w:tc>
          <w:tcPr>
            <w:tcW w:w="4606" w:type="dxa"/>
            <w:vAlign w:val="center"/>
          </w:tcPr>
          <w:p w:rsidR="00040C7D" w:rsidRPr="00C648AA" w:rsidRDefault="00040C7D" w:rsidP="00C3381B">
            <w:pPr>
              <w:rPr>
                <w:rFonts w:ascii="Arial" w:hAnsi="Arial" w:cs="Arial"/>
                <w:sz w:val="20"/>
                <w:szCs w:val="20"/>
              </w:rPr>
            </w:pPr>
            <w:r w:rsidRPr="00C648AA">
              <w:rPr>
                <w:rFonts w:ascii="Arial" w:hAnsi="Arial" w:cs="Arial"/>
                <w:sz w:val="20"/>
                <w:szCs w:val="20"/>
              </w:rPr>
              <w:t>Plan de manejo ambiental</w:t>
            </w: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753843">
        <w:trPr>
          <w:jc w:val="center"/>
        </w:trPr>
        <w:tc>
          <w:tcPr>
            <w:tcW w:w="554" w:type="dxa"/>
            <w:shd w:val="clear" w:color="auto" w:fill="D9E3FF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6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2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9" w:type="dxa"/>
            <w:vAlign w:val="center"/>
          </w:tcPr>
          <w:p w:rsidR="00040C7D" w:rsidRPr="00C648AA" w:rsidRDefault="00040C7D" w:rsidP="003108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40C7D" w:rsidRPr="00C648AA" w:rsidRDefault="00040C7D" w:rsidP="00040C7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382"/>
        <w:gridCol w:w="2976"/>
        <w:gridCol w:w="1701"/>
        <w:gridCol w:w="2300"/>
      </w:tblGrid>
      <w:tr w:rsidR="00040C7D" w:rsidRPr="00C648AA" w:rsidTr="00D32687">
        <w:trPr>
          <w:jc w:val="center"/>
        </w:trPr>
        <w:tc>
          <w:tcPr>
            <w:tcW w:w="3382" w:type="dxa"/>
            <w:shd w:val="clear" w:color="auto" w:fill="23497D"/>
            <w:vAlign w:val="bottom"/>
          </w:tcPr>
          <w:p w:rsidR="00040C7D" w:rsidRPr="00614E9F" w:rsidRDefault="00040C7D" w:rsidP="00643B70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CARGO</w:t>
            </w:r>
          </w:p>
        </w:tc>
        <w:tc>
          <w:tcPr>
            <w:tcW w:w="2976" w:type="dxa"/>
            <w:shd w:val="clear" w:color="auto" w:fill="23497D"/>
            <w:vAlign w:val="bottom"/>
          </w:tcPr>
          <w:p w:rsidR="00040C7D" w:rsidRPr="00614E9F" w:rsidRDefault="00040C7D" w:rsidP="00643B70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1701" w:type="dxa"/>
            <w:shd w:val="clear" w:color="auto" w:fill="23497D"/>
            <w:vAlign w:val="bottom"/>
          </w:tcPr>
          <w:p w:rsidR="00040C7D" w:rsidRPr="00614E9F" w:rsidRDefault="00040C7D" w:rsidP="00643B70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CC</w:t>
            </w:r>
          </w:p>
        </w:tc>
        <w:tc>
          <w:tcPr>
            <w:tcW w:w="2300" w:type="dxa"/>
            <w:shd w:val="clear" w:color="auto" w:fill="23497D"/>
            <w:vAlign w:val="bottom"/>
          </w:tcPr>
          <w:p w:rsidR="00040C7D" w:rsidRPr="00614E9F" w:rsidRDefault="00040C7D" w:rsidP="00643B70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614E9F">
              <w:rPr>
                <w:rFonts w:ascii="Arial" w:hAnsi="Arial" w:cs="Arial"/>
                <w:b/>
                <w:color w:val="FFFFFF"/>
                <w:sz w:val="20"/>
                <w:szCs w:val="20"/>
              </w:rPr>
              <w:t>FIRMA</w:t>
            </w:r>
          </w:p>
        </w:tc>
      </w:tr>
      <w:tr w:rsidR="00040C7D" w:rsidRPr="00C648AA" w:rsidTr="00C27AA2">
        <w:trPr>
          <w:trHeight w:val="482"/>
          <w:jc w:val="center"/>
        </w:trPr>
        <w:tc>
          <w:tcPr>
            <w:tcW w:w="3382" w:type="dxa"/>
            <w:vAlign w:val="bottom"/>
          </w:tcPr>
          <w:p w:rsidR="00040C7D" w:rsidRPr="00C648AA" w:rsidRDefault="00040C7D" w:rsidP="00C23A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vAlign w:val="bottom"/>
          </w:tcPr>
          <w:p w:rsidR="00040C7D" w:rsidRPr="00C648AA" w:rsidRDefault="00040C7D" w:rsidP="00C23A23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01" w:type="dxa"/>
            <w:vAlign w:val="bottom"/>
          </w:tcPr>
          <w:p w:rsidR="00040C7D" w:rsidRPr="00C648AA" w:rsidRDefault="00040C7D" w:rsidP="00C23A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0" w:type="dxa"/>
            <w:vAlign w:val="bottom"/>
          </w:tcPr>
          <w:p w:rsidR="00040C7D" w:rsidRPr="00C648AA" w:rsidRDefault="00040C7D" w:rsidP="00C23A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0C7D" w:rsidRPr="00C648AA" w:rsidTr="00C27AA2">
        <w:trPr>
          <w:trHeight w:val="482"/>
          <w:jc w:val="center"/>
        </w:trPr>
        <w:tc>
          <w:tcPr>
            <w:tcW w:w="3382" w:type="dxa"/>
            <w:vAlign w:val="bottom"/>
          </w:tcPr>
          <w:p w:rsidR="00040C7D" w:rsidRPr="00C648AA" w:rsidRDefault="00040C7D" w:rsidP="00C23A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vAlign w:val="bottom"/>
          </w:tcPr>
          <w:p w:rsidR="00040C7D" w:rsidRPr="00C648AA" w:rsidRDefault="00040C7D" w:rsidP="00C23A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bottom"/>
          </w:tcPr>
          <w:p w:rsidR="00040C7D" w:rsidRPr="00C648AA" w:rsidRDefault="00040C7D" w:rsidP="00C23A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0" w:type="dxa"/>
            <w:vAlign w:val="bottom"/>
          </w:tcPr>
          <w:p w:rsidR="00040C7D" w:rsidRPr="00C648AA" w:rsidRDefault="00040C7D" w:rsidP="00C23A2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9749B" w:rsidRPr="00C648AA" w:rsidRDefault="0009749B">
      <w:pPr>
        <w:pStyle w:val="Textoindependiente"/>
        <w:rPr>
          <w:rFonts w:ascii="Arial" w:hAnsi="Arial" w:cs="Arial"/>
          <w:color w:val="0000FF"/>
          <w:sz w:val="20"/>
        </w:rPr>
      </w:pPr>
    </w:p>
    <w:p w:rsidR="0009749B" w:rsidRPr="00C648AA" w:rsidRDefault="0009749B" w:rsidP="0030022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0"/>
          <w:szCs w:val="20"/>
        </w:rPr>
      </w:pPr>
    </w:p>
    <w:sectPr w:rsidR="0009749B" w:rsidRPr="00C648AA" w:rsidSect="00C3381B">
      <w:headerReference w:type="default" r:id="rId7"/>
      <w:headerReference w:type="first" r:id="rId8"/>
      <w:pgSz w:w="12242" w:h="15842" w:code="1"/>
      <w:pgMar w:top="1418" w:right="1418" w:bottom="1418" w:left="1418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926" w:rsidRDefault="008F0926">
      <w:r>
        <w:separator/>
      </w:r>
    </w:p>
  </w:endnote>
  <w:endnote w:type="continuationSeparator" w:id="0">
    <w:p w:rsidR="008F0926" w:rsidRDefault="008F0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926" w:rsidRDefault="008F0926">
      <w:r>
        <w:separator/>
      </w:r>
    </w:p>
  </w:footnote>
  <w:footnote w:type="continuationSeparator" w:id="0">
    <w:p w:rsidR="008F0926" w:rsidRDefault="008F09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2861"/>
      <w:gridCol w:w="2526"/>
    </w:tblGrid>
    <w:tr w:rsidR="00C3381B" w:rsidRPr="00C648AA" w:rsidTr="00C3381B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C3381B" w:rsidRPr="00C648AA" w:rsidRDefault="000F7A6C" w:rsidP="009B7E8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Descripción: Descripción: Logo SIG.jpg" style="width:63pt;height:63pt;visibility:visible;mso-wrap-style:square">
                <v:imagedata r:id="rId1" o:title=" Logo SIG" cropbottom="5687f" cropleft="3578f" cropright="5334f"/>
              </v:shape>
            </w:pict>
          </w:r>
        </w:p>
      </w:tc>
      <w:tc>
        <w:tcPr>
          <w:tcW w:w="5762" w:type="dxa"/>
          <w:gridSpan w:val="2"/>
          <w:vAlign w:val="center"/>
        </w:tcPr>
        <w:p w:rsidR="00C3381B" w:rsidRPr="00C648AA" w:rsidRDefault="000F7A6C" w:rsidP="009B7E8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950484">
            <w:rPr>
              <w:rFonts w:ascii="Arial" w:hAnsi="Arial" w:cs="Arial"/>
              <w:b/>
              <w:sz w:val="20"/>
              <w:szCs w:val="20"/>
              <w:lang w:val="es-ES_tradnl"/>
            </w:rPr>
            <w:t>PROCESO GESTIÓN OPERACIÓN LÍNEAS DE SERVICIO - SERVICIOS DE SISTEMAS DE GESTIÓN EMPRESARIAL</w:t>
          </w:r>
        </w:p>
      </w:tc>
      <w:tc>
        <w:tcPr>
          <w:tcW w:w="2526" w:type="dxa"/>
          <w:vAlign w:val="center"/>
        </w:tcPr>
        <w:p w:rsidR="00C3381B" w:rsidRPr="00C648AA" w:rsidRDefault="00C3381B" w:rsidP="000F7A6C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648AA">
            <w:rPr>
              <w:rFonts w:ascii="Arial" w:hAnsi="Arial" w:cs="Arial"/>
              <w:b/>
              <w:sz w:val="20"/>
              <w:szCs w:val="20"/>
              <w:lang w:val="es-ES_tradnl"/>
            </w:rPr>
            <w:t>GOL-</w:t>
          </w:r>
          <w:r w:rsidR="000F7A6C">
            <w:rPr>
              <w:rFonts w:ascii="Arial" w:hAnsi="Arial" w:cs="Arial"/>
              <w:b/>
              <w:sz w:val="20"/>
              <w:szCs w:val="20"/>
              <w:lang w:val="es-ES_tradnl"/>
            </w:rPr>
            <w:t>BMS-</w:t>
          </w:r>
          <w:r w:rsidRPr="00C648AA">
            <w:rPr>
              <w:rFonts w:ascii="Arial" w:hAnsi="Arial" w:cs="Arial"/>
              <w:b/>
              <w:sz w:val="20"/>
              <w:szCs w:val="20"/>
              <w:lang w:val="es-ES_tradnl"/>
            </w:rPr>
            <w:t>FO-1</w:t>
          </w:r>
          <w:r w:rsidR="000F7A6C">
            <w:rPr>
              <w:rFonts w:ascii="Arial" w:hAnsi="Arial" w:cs="Arial"/>
              <w:b/>
              <w:sz w:val="20"/>
              <w:szCs w:val="20"/>
              <w:lang w:val="es-ES_tradnl"/>
            </w:rPr>
            <w:t>1</w:t>
          </w:r>
        </w:p>
      </w:tc>
    </w:tr>
    <w:tr w:rsidR="00C3381B" w:rsidRPr="00C648AA" w:rsidTr="00C3381B">
      <w:trPr>
        <w:trHeight w:val="306"/>
        <w:jc w:val="center"/>
      </w:trPr>
      <w:tc>
        <w:tcPr>
          <w:tcW w:w="1716" w:type="dxa"/>
          <w:vMerge/>
          <w:vAlign w:val="center"/>
        </w:tcPr>
        <w:p w:rsidR="00C3381B" w:rsidRPr="00C648AA" w:rsidRDefault="00C3381B" w:rsidP="009B7E8D">
          <w:pPr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5762" w:type="dxa"/>
          <w:gridSpan w:val="2"/>
          <w:vAlign w:val="center"/>
        </w:tcPr>
        <w:p w:rsidR="00C3381B" w:rsidRPr="00C648AA" w:rsidRDefault="00C3381B" w:rsidP="009B7E8D">
          <w:pPr>
            <w:jc w:val="center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C648AA">
            <w:rPr>
              <w:rFonts w:ascii="Arial" w:hAnsi="Arial" w:cs="Arial"/>
              <w:b/>
              <w:sz w:val="20"/>
              <w:szCs w:val="20"/>
              <w:lang w:val="pt-BR"/>
            </w:rPr>
            <w:t xml:space="preserve">LISTA DE CHEQUEO DOCUMENTAL                                                                        </w:t>
          </w:r>
          <w:proofErr w:type="gramStart"/>
          <w:r w:rsidRPr="00C648AA">
            <w:rPr>
              <w:rFonts w:ascii="Arial" w:hAnsi="Arial" w:cs="Arial"/>
              <w:b/>
              <w:sz w:val="20"/>
              <w:szCs w:val="20"/>
              <w:lang w:val="pt-BR"/>
            </w:rPr>
            <w:t xml:space="preserve">   (</w:t>
          </w:r>
          <w:proofErr w:type="gramEnd"/>
          <w:r w:rsidRPr="00C648AA">
            <w:rPr>
              <w:rFonts w:ascii="Arial" w:hAnsi="Arial" w:cs="Arial"/>
              <w:b/>
              <w:sz w:val="20"/>
              <w:szCs w:val="20"/>
              <w:lang w:val="pt-BR"/>
            </w:rPr>
            <w:t>ISO 14001:2004 / OHSAS 18001:2007)</w:t>
          </w:r>
        </w:p>
      </w:tc>
      <w:tc>
        <w:tcPr>
          <w:tcW w:w="2526" w:type="dxa"/>
          <w:vAlign w:val="center"/>
        </w:tcPr>
        <w:p w:rsidR="00C3381B" w:rsidRPr="00C648AA" w:rsidRDefault="00C3381B" w:rsidP="009B7E8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648AA">
            <w:rPr>
              <w:rFonts w:ascii="Arial" w:hAnsi="Arial" w:cs="Arial"/>
              <w:b/>
              <w:sz w:val="20"/>
              <w:szCs w:val="20"/>
              <w:lang w:val="es-ES_tradnl"/>
            </w:rPr>
            <w:t>Aprobación:</w:t>
          </w:r>
        </w:p>
        <w:p w:rsidR="00C3381B" w:rsidRPr="00C648AA" w:rsidRDefault="00C3381B" w:rsidP="009B7E8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DIRECTOR DE OPERACIONES</w:t>
          </w:r>
        </w:p>
      </w:tc>
    </w:tr>
    <w:tr w:rsidR="00C3381B" w:rsidRPr="00C648AA" w:rsidTr="00C3381B">
      <w:trPr>
        <w:trHeight w:val="343"/>
        <w:jc w:val="center"/>
      </w:trPr>
      <w:tc>
        <w:tcPr>
          <w:tcW w:w="1716" w:type="dxa"/>
          <w:vMerge/>
          <w:vAlign w:val="center"/>
        </w:tcPr>
        <w:p w:rsidR="00C3381B" w:rsidRPr="00C648AA" w:rsidRDefault="00C3381B" w:rsidP="009B7E8D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</w:p>
      </w:tc>
      <w:tc>
        <w:tcPr>
          <w:tcW w:w="2901" w:type="dxa"/>
          <w:vAlign w:val="center"/>
        </w:tcPr>
        <w:p w:rsidR="00C3381B" w:rsidRPr="00E40C96" w:rsidRDefault="000F7A6C" w:rsidP="009B7E8D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  2</w:t>
          </w:r>
        </w:p>
      </w:tc>
      <w:tc>
        <w:tcPr>
          <w:tcW w:w="2861" w:type="dxa"/>
          <w:vAlign w:val="center"/>
        </w:tcPr>
        <w:p w:rsidR="00C3381B" w:rsidRPr="00E40C96" w:rsidRDefault="00C3381B" w:rsidP="000F7A6C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E40C96">
            <w:rPr>
              <w:rFonts w:ascii="Arial" w:hAnsi="Arial" w:cs="Arial"/>
              <w:sz w:val="20"/>
              <w:szCs w:val="20"/>
            </w:rPr>
            <w:t xml:space="preserve">Fecha:   </w:t>
          </w:r>
          <w:r w:rsidR="000F7A6C">
            <w:rPr>
              <w:rFonts w:ascii="Arial" w:hAnsi="Arial" w:cs="Arial"/>
              <w:sz w:val="20"/>
              <w:szCs w:val="20"/>
            </w:rPr>
            <w:t>09/02/2015</w:t>
          </w:r>
        </w:p>
      </w:tc>
      <w:tc>
        <w:tcPr>
          <w:tcW w:w="2526" w:type="dxa"/>
          <w:vAlign w:val="center"/>
        </w:tcPr>
        <w:p w:rsidR="00C3381B" w:rsidRPr="00E40C96" w:rsidRDefault="00C3381B" w:rsidP="009B7E8D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E40C96">
            <w:rPr>
              <w:rFonts w:ascii="Arial" w:hAnsi="Arial" w:cs="Arial"/>
              <w:sz w:val="20"/>
              <w:szCs w:val="20"/>
            </w:rPr>
            <w:t xml:space="preserve">PAG.  </w:t>
          </w:r>
          <w:r w:rsidRPr="00E40C96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E40C96">
            <w:rPr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Pr="00E40C96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D32687">
            <w:rPr>
              <w:rFonts w:ascii="Arial" w:hAnsi="Arial" w:cs="Arial"/>
              <w:noProof/>
              <w:sz w:val="20"/>
              <w:szCs w:val="20"/>
              <w:lang w:val="es-ES_tradnl"/>
            </w:rPr>
            <w:t>2</w:t>
          </w:r>
          <w:r w:rsidRPr="00E40C96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E40C96">
            <w:rPr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E40C96">
            <w:rPr>
              <w:rFonts w:ascii="Arial" w:hAnsi="Arial" w:cs="Arial"/>
              <w:sz w:val="20"/>
              <w:szCs w:val="20"/>
            </w:rPr>
            <w:t xml:space="preserve">DE </w:t>
          </w:r>
          <w:r w:rsidRPr="00E40C96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E40C96">
            <w:rPr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Pr="00E40C96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D32687">
            <w:rPr>
              <w:rFonts w:ascii="Arial" w:hAnsi="Arial" w:cs="Arial"/>
              <w:noProof/>
              <w:sz w:val="20"/>
              <w:szCs w:val="20"/>
              <w:lang w:val="es-ES_tradnl"/>
            </w:rPr>
            <w:t>2</w:t>
          </w:r>
          <w:r w:rsidRPr="00E40C96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C3381B" w:rsidRDefault="00C3381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2861"/>
      <w:gridCol w:w="2526"/>
    </w:tblGrid>
    <w:tr w:rsidR="005A7ED4" w:rsidRPr="00C648AA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5A7ED4" w:rsidRPr="00C648AA" w:rsidRDefault="000F7A6C" w:rsidP="005A7ED4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i1026" type="#_x0000_t75" alt="Descripción: Descripción: Logo SIG.jpg" style="width:57.75pt;height:63pt;visibility:visible;mso-wrap-style:square">
                <v:imagedata r:id="rId1" o:title=" Logo SIG" cropbottom="5687f" cropleft="3578f" cropright="5334f"/>
              </v:shape>
            </w:pict>
          </w:r>
        </w:p>
      </w:tc>
      <w:tc>
        <w:tcPr>
          <w:tcW w:w="5762" w:type="dxa"/>
          <w:gridSpan w:val="2"/>
          <w:vAlign w:val="center"/>
        </w:tcPr>
        <w:p w:rsidR="005A7ED4" w:rsidRPr="00C648AA" w:rsidRDefault="005A7ED4" w:rsidP="005A7ED4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648AA">
            <w:rPr>
              <w:rFonts w:ascii="Arial" w:hAnsi="Arial" w:cs="Arial"/>
              <w:b/>
              <w:sz w:val="20"/>
              <w:szCs w:val="20"/>
              <w:lang w:val="es-ES_tradnl"/>
            </w:rPr>
            <w:t>PROCESO GESTIÓN OPERACIÓN LINEAS</w:t>
          </w:r>
        </w:p>
      </w:tc>
      <w:tc>
        <w:tcPr>
          <w:tcW w:w="2526" w:type="dxa"/>
          <w:vAlign w:val="center"/>
        </w:tcPr>
        <w:p w:rsidR="005A7ED4" w:rsidRPr="00C648AA" w:rsidRDefault="005A7ED4" w:rsidP="005A7ED4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648AA">
            <w:rPr>
              <w:rFonts w:ascii="Arial" w:hAnsi="Arial" w:cs="Arial"/>
              <w:b/>
              <w:sz w:val="20"/>
              <w:szCs w:val="20"/>
              <w:lang w:val="es-ES_tradnl"/>
            </w:rPr>
            <w:t>GOL-FO-17</w:t>
          </w:r>
        </w:p>
      </w:tc>
    </w:tr>
    <w:tr w:rsidR="005A7ED4" w:rsidRPr="00C648AA">
      <w:trPr>
        <w:trHeight w:val="306"/>
        <w:jc w:val="center"/>
      </w:trPr>
      <w:tc>
        <w:tcPr>
          <w:tcW w:w="1716" w:type="dxa"/>
          <w:vMerge/>
          <w:vAlign w:val="center"/>
        </w:tcPr>
        <w:p w:rsidR="005A7ED4" w:rsidRPr="00C648AA" w:rsidRDefault="005A7ED4" w:rsidP="005A7ED4">
          <w:pPr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</w:p>
      </w:tc>
      <w:tc>
        <w:tcPr>
          <w:tcW w:w="5762" w:type="dxa"/>
          <w:gridSpan w:val="2"/>
          <w:vAlign w:val="center"/>
        </w:tcPr>
        <w:p w:rsidR="005A7ED4" w:rsidRPr="00C648AA" w:rsidRDefault="005A7ED4" w:rsidP="005A7ED4">
          <w:pPr>
            <w:jc w:val="center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C648AA">
            <w:rPr>
              <w:rFonts w:ascii="Arial" w:hAnsi="Arial" w:cs="Arial"/>
              <w:b/>
              <w:sz w:val="20"/>
              <w:szCs w:val="20"/>
              <w:lang w:val="pt-BR"/>
            </w:rPr>
            <w:t xml:space="preserve">LISTA DE CHEQUEO </w:t>
          </w:r>
          <w:r w:rsidR="008D37D9" w:rsidRPr="00C648AA">
            <w:rPr>
              <w:rFonts w:ascii="Arial" w:hAnsi="Arial" w:cs="Arial"/>
              <w:b/>
              <w:sz w:val="20"/>
              <w:szCs w:val="20"/>
              <w:lang w:val="pt-BR"/>
            </w:rPr>
            <w:t xml:space="preserve">DOCUMENTAL                                                                        </w:t>
          </w:r>
          <w:proofErr w:type="gramStart"/>
          <w:r w:rsidR="008D37D9" w:rsidRPr="00C648AA">
            <w:rPr>
              <w:rFonts w:ascii="Arial" w:hAnsi="Arial" w:cs="Arial"/>
              <w:b/>
              <w:sz w:val="20"/>
              <w:szCs w:val="20"/>
              <w:lang w:val="pt-BR"/>
            </w:rPr>
            <w:t xml:space="preserve">   </w:t>
          </w:r>
          <w:r w:rsidRPr="00C648AA">
            <w:rPr>
              <w:rFonts w:ascii="Arial" w:hAnsi="Arial" w:cs="Arial"/>
              <w:b/>
              <w:sz w:val="20"/>
              <w:szCs w:val="20"/>
              <w:lang w:val="pt-BR"/>
            </w:rPr>
            <w:t>(</w:t>
          </w:r>
          <w:proofErr w:type="gramEnd"/>
          <w:r w:rsidRPr="00C648AA">
            <w:rPr>
              <w:rFonts w:ascii="Arial" w:hAnsi="Arial" w:cs="Arial"/>
              <w:b/>
              <w:sz w:val="20"/>
              <w:szCs w:val="20"/>
              <w:lang w:val="pt-BR"/>
            </w:rPr>
            <w:t>ISO 14001:2004 / OHSAS 18001:2007)</w:t>
          </w:r>
        </w:p>
      </w:tc>
      <w:tc>
        <w:tcPr>
          <w:tcW w:w="2526" w:type="dxa"/>
          <w:vAlign w:val="center"/>
        </w:tcPr>
        <w:p w:rsidR="005A7ED4" w:rsidRPr="00C648AA" w:rsidRDefault="005A7ED4" w:rsidP="005A7ED4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C648AA">
            <w:rPr>
              <w:rFonts w:ascii="Arial" w:hAnsi="Arial" w:cs="Arial"/>
              <w:b/>
              <w:sz w:val="20"/>
              <w:szCs w:val="20"/>
              <w:lang w:val="es-ES_tradnl"/>
            </w:rPr>
            <w:t>Aprobación:</w:t>
          </w:r>
        </w:p>
        <w:p w:rsidR="005A7ED4" w:rsidRPr="00C648AA" w:rsidRDefault="00C648AA" w:rsidP="005A7ED4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DIRECTOR DE OPERACIONES</w:t>
          </w:r>
        </w:p>
      </w:tc>
    </w:tr>
    <w:tr w:rsidR="005A7ED4" w:rsidRPr="00C648AA">
      <w:trPr>
        <w:trHeight w:val="343"/>
        <w:jc w:val="center"/>
      </w:trPr>
      <w:tc>
        <w:tcPr>
          <w:tcW w:w="1716" w:type="dxa"/>
          <w:vMerge/>
          <w:vAlign w:val="center"/>
        </w:tcPr>
        <w:p w:rsidR="005A7ED4" w:rsidRPr="00C648AA" w:rsidRDefault="005A7ED4" w:rsidP="005A7ED4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</w:p>
      </w:tc>
      <w:tc>
        <w:tcPr>
          <w:tcW w:w="2901" w:type="dxa"/>
          <w:vAlign w:val="center"/>
        </w:tcPr>
        <w:p w:rsidR="005A7ED4" w:rsidRPr="00E40C96" w:rsidRDefault="00C648AA" w:rsidP="005A7ED4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E40C96">
            <w:rPr>
              <w:rFonts w:ascii="Arial" w:hAnsi="Arial" w:cs="Arial"/>
              <w:sz w:val="20"/>
              <w:szCs w:val="20"/>
            </w:rPr>
            <w:t>Versión  1</w:t>
          </w:r>
        </w:p>
      </w:tc>
      <w:tc>
        <w:tcPr>
          <w:tcW w:w="2861" w:type="dxa"/>
          <w:vAlign w:val="center"/>
        </w:tcPr>
        <w:p w:rsidR="00C648AA" w:rsidRPr="00E40C96" w:rsidRDefault="00C648AA" w:rsidP="00C648AA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E40C96">
            <w:rPr>
              <w:rFonts w:ascii="Arial" w:hAnsi="Arial" w:cs="Arial"/>
              <w:sz w:val="20"/>
              <w:szCs w:val="20"/>
            </w:rPr>
            <w:t>Fecha:   28/01/2013</w:t>
          </w:r>
        </w:p>
      </w:tc>
      <w:tc>
        <w:tcPr>
          <w:tcW w:w="2526" w:type="dxa"/>
          <w:vAlign w:val="center"/>
        </w:tcPr>
        <w:p w:rsidR="005A7ED4" w:rsidRPr="00E40C96" w:rsidRDefault="00485E29" w:rsidP="00485E29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E40C96">
            <w:rPr>
              <w:rFonts w:ascii="Arial" w:hAnsi="Arial" w:cs="Arial"/>
              <w:sz w:val="20"/>
              <w:szCs w:val="20"/>
            </w:rPr>
            <w:t xml:space="preserve">PAG. </w:t>
          </w:r>
          <w:r w:rsidR="005A7ED4" w:rsidRPr="00E40C96">
            <w:rPr>
              <w:rFonts w:ascii="Arial" w:hAnsi="Arial" w:cs="Arial"/>
              <w:sz w:val="20"/>
              <w:szCs w:val="20"/>
            </w:rPr>
            <w:t xml:space="preserve"> </w:t>
          </w:r>
          <w:r w:rsidR="005A7ED4" w:rsidRPr="00E40C96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="005A7ED4" w:rsidRPr="00E40C96">
            <w:rPr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="005A7ED4" w:rsidRPr="00E40C96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C3381B">
            <w:rPr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="005A7ED4" w:rsidRPr="00E40C96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="005A7ED4" w:rsidRPr="00E40C96">
            <w:rPr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="005A7ED4" w:rsidRPr="00E40C96">
            <w:rPr>
              <w:rFonts w:ascii="Arial" w:hAnsi="Arial" w:cs="Arial"/>
              <w:sz w:val="20"/>
              <w:szCs w:val="20"/>
            </w:rPr>
            <w:t xml:space="preserve">DE </w:t>
          </w:r>
          <w:r w:rsidR="005A7ED4" w:rsidRPr="00E40C96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="005A7ED4" w:rsidRPr="00E40C96">
            <w:rPr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="005A7ED4" w:rsidRPr="00E40C96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C3381B">
            <w:rPr>
              <w:rFonts w:ascii="Arial" w:hAnsi="Arial" w:cs="Arial"/>
              <w:noProof/>
              <w:sz w:val="20"/>
              <w:szCs w:val="20"/>
              <w:lang w:val="es-ES_tradnl"/>
            </w:rPr>
            <w:t>2</w:t>
          </w:r>
          <w:r w:rsidR="005A7ED4" w:rsidRPr="00E40C96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5A7ED4" w:rsidRPr="00600633" w:rsidRDefault="005A7ED4" w:rsidP="005A7E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54C77"/>
    <w:multiLevelType w:val="hybridMultilevel"/>
    <w:tmpl w:val="5884278A"/>
    <w:lvl w:ilvl="0" w:tplc="DD188E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5959"/>
    <w:rsid w:val="00040C7D"/>
    <w:rsid w:val="0009749B"/>
    <w:rsid w:val="000E1E66"/>
    <w:rsid w:val="000F7A6C"/>
    <w:rsid w:val="001639A8"/>
    <w:rsid w:val="0016468A"/>
    <w:rsid w:val="001B0425"/>
    <w:rsid w:val="00211955"/>
    <w:rsid w:val="00287F19"/>
    <w:rsid w:val="002E6DDC"/>
    <w:rsid w:val="0030022F"/>
    <w:rsid w:val="00310824"/>
    <w:rsid w:val="003E2796"/>
    <w:rsid w:val="004357C7"/>
    <w:rsid w:val="00485E29"/>
    <w:rsid w:val="00496A9B"/>
    <w:rsid w:val="004C0F1F"/>
    <w:rsid w:val="00503B6D"/>
    <w:rsid w:val="00505959"/>
    <w:rsid w:val="005A7ED4"/>
    <w:rsid w:val="005C6C6C"/>
    <w:rsid w:val="00600633"/>
    <w:rsid w:val="00614E9F"/>
    <w:rsid w:val="00616CC8"/>
    <w:rsid w:val="00643B70"/>
    <w:rsid w:val="00686901"/>
    <w:rsid w:val="00753843"/>
    <w:rsid w:val="00762CE6"/>
    <w:rsid w:val="00781A67"/>
    <w:rsid w:val="008D37D9"/>
    <w:rsid w:val="008F0926"/>
    <w:rsid w:val="009049BD"/>
    <w:rsid w:val="009A302F"/>
    <w:rsid w:val="00A1782F"/>
    <w:rsid w:val="00A821CE"/>
    <w:rsid w:val="00AE595D"/>
    <w:rsid w:val="00B703FA"/>
    <w:rsid w:val="00C23A23"/>
    <w:rsid w:val="00C27AA2"/>
    <w:rsid w:val="00C3381B"/>
    <w:rsid w:val="00C648AA"/>
    <w:rsid w:val="00D32687"/>
    <w:rsid w:val="00E40C96"/>
    <w:rsid w:val="00E77F31"/>
    <w:rsid w:val="00F323DE"/>
    <w:rsid w:val="00FD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87E9EBEA-2697-4BA4-9A99-3814A464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 w:cs="Tahoma"/>
      <w:b/>
      <w:sz w:val="18"/>
      <w:szCs w:val="20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Tahoma" w:hAnsi="Tahoma" w:cs="Tahoma"/>
      <w:b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 w:cs="Tahoma"/>
      <w:b/>
      <w:sz w:val="18"/>
      <w:szCs w:val="20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 Black" w:hAnsi="Arial Black"/>
      <w:b/>
      <w:color w:val="0000F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rFonts w:ascii="Arial Black" w:hAnsi="Arial Black"/>
      <w:b/>
      <w:color w:val="008000"/>
      <w:szCs w:val="20"/>
      <w:lang w:val="es-CO"/>
    </w:rPr>
  </w:style>
  <w:style w:type="paragraph" w:styleId="Textoindependiente2">
    <w:name w:val="Body Text 2"/>
    <w:basedOn w:val="Normal"/>
    <w:pPr>
      <w:jc w:val="right"/>
    </w:pPr>
    <w:rPr>
      <w:b/>
      <w:sz w:val="16"/>
      <w:szCs w:val="20"/>
      <w:lang w:val="en-US"/>
    </w:rPr>
  </w:style>
  <w:style w:type="paragraph" w:styleId="Puesto">
    <w:name w:val="Title"/>
    <w:basedOn w:val="Normal"/>
    <w:qFormat/>
    <w:pPr>
      <w:jc w:val="center"/>
    </w:pPr>
    <w:rPr>
      <w:rFonts w:ascii="Arial MT Black" w:hAnsi="Arial MT Black"/>
      <w:b/>
      <w:color w:val="008000"/>
      <w:sz w:val="28"/>
      <w:szCs w:val="20"/>
    </w:r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Documents\Dropbox\TAREAS%20REALIZADAS\6.%20Formatos%20y%20Registros\6.4%20Gesti&#243;n%20de%20Operaci&#243;n%20de%20Lineas%20x\Formatos\GOL-FO-17%20Lista%20de%20Chequeo%2014001%20y%20%2018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GOL-FO-17 Lista de Chequeo 14001 y  18001</Template>
  <TotalTime>26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COMPAÑIA</vt:lpstr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COMPAÑIA</dc:title>
  <dc:creator>Daniel Ramírez</dc:creator>
  <cp:lastModifiedBy>mroman</cp:lastModifiedBy>
  <cp:revision>11</cp:revision>
  <cp:lastPrinted>2008-04-18T16:12:00Z</cp:lastPrinted>
  <dcterms:created xsi:type="dcterms:W3CDTF">2013-01-18T14:34:00Z</dcterms:created>
  <dcterms:modified xsi:type="dcterms:W3CDTF">2015-02-05T13:01:00Z</dcterms:modified>
</cp:coreProperties>
</file>