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2921" w:type="pct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93"/>
        <w:gridCol w:w="2987"/>
      </w:tblGrid>
      <w:tr w:rsidR="004074A4" w:rsidRPr="00472D0A" w:rsidTr="001B18C5">
        <w:trPr>
          <w:cantSplit/>
          <w:trHeight w:val="367"/>
          <w:jc w:val="right"/>
        </w:trPr>
        <w:tc>
          <w:tcPr>
            <w:tcW w:w="2117" w:type="pc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1F497D"/>
            <w:vAlign w:val="center"/>
          </w:tcPr>
          <w:p w:rsidR="004074A4" w:rsidRPr="00472D0A" w:rsidRDefault="004074A4" w:rsidP="004074A4">
            <w:pPr>
              <w:jc w:val="right"/>
              <w:rPr>
                <w:rFonts w:ascii="Arial" w:hAnsi="Arial" w:cs="Arial"/>
                <w:bCs/>
                <w:color w:val="FFFFFF" w:themeColor="background1"/>
                <w:sz w:val="20"/>
                <w:szCs w:val="20"/>
              </w:rPr>
            </w:pPr>
            <w:r w:rsidRPr="001B18C5"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  <w:shd w:val="clear" w:color="auto" w:fill="1F497D"/>
              </w:rPr>
              <w:t>Fecha de Informe</w:t>
            </w:r>
            <w:r w:rsidRPr="00472D0A"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  <w:t>:</w:t>
            </w:r>
          </w:p>
        </w:tc>
        <w:tc>
          <w:tcPr>
            <w:tcW w:w="2883" w:type="pc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4074A4" w:rsidRPr="00472D0A" w:rsidRDefault="004074A4" w:rsidP="00116859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</w:tbl>
    <w:p w:rsidR="00D954D7" w:rsidRPr="004074A4" w:rsidRDefault="00D954D7" w:rsidP="00D954D7">
      <w:pPr>
        <w:jc w:val="center"/>
        <w:rPr>
          <w:rFonts w:ascii="Arial" w:hAnsi="Arial" w:cs="Arial"/>
          <w:b/>
          <w:sz w:val="10"/>
          <w:szCs w:val="20"/>
        </w:rPr>
      </w:pPr>
    </w:p>
    <w:tbl>
      <w:tblPr>
        <w:tblW w:w="10338" w:type="dxa"/>
        <w:jc w:val="center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37"/>
        <w:gridCol w:w="2948"/>
        <w:gridCol w:w="1995"/>
        <w:gridCol w:w="32"/>
        <w:gridCol w:w="2226"/>
      </w:tblGrid>
      <w:tr w:rsidR="00D954D7" w:rsidRPr="00472D0A" w:rsidTr="001B18C5">
        <w:trPr>
          <w:cantSplit/>
          <w:trHeight w:val="516"/>
          <w:jc w:val="center"/>
        </w:trPr>
        <w:tc>
          <w:tcPr>
            <w:tcW w:w="3137" w:type="dxa"/>
            <w:shd w:val="clear" w:color="auto" w:fill="1F497D"/>
            <w:vAlign w:val="center"/>
          </w:tcPr>
          <w:p w:rsidR="00D954D7" w:rsidRPr="00472D0A" w:rsidRDefault="00D954D7" w:rsidP="004074A4">
            <w:pPr>
              <w:pStyle w:val="Ttulo5"/>
              <w:jc w:val="right"/>
              <w:rPr>
                <w:rFonts w:ascii="Arial" w:hAnsi="Arial" w:cs="Arial"/>
                <w:bCs/>
                <w:color w:val="FFFFFF" w:themeColor="background1"/>
                <w:sz w:val="20"/>
                <w:szCs w:val="20"/>
              </w:rPr>
            </w:pPr>
            <w:r w:rsidRPr="00472D0A">
              <w:rPr>
                <w:rFonts w:ascii="Arial" w:hAnsi="Arial" w:cs="Arial"/>
                <w:bCs/>
                <w:color w:val="FFFFFF" w:themeColor="background1"/>
                <w:sz w:val="20"/>
                <w:szCs w:val="20"/>
              </w:rPr>
              <w:t>Organización</w:t>
            </w:r>
          </w:p>
          <w:p w:rsidR="00D954D7" w:rsidRPr="00472D0A" w:rsidRDefault="00D954D7" w:rsidP="004074A4">
            <w:pPr>
              <w:pStyle w:val="Ttulo5"/>
              <w:jc w:val="right"/>
              <w:rPr>
                <w:rFonts w:ascii="Arial" w:hAnsi="Arial" w:cs="Arial"/>
                <w:bCs/>
                <w:color w:val="FFFFFF" w:themeColor="background1"/>
                <w:sz w:val="20"/>
                <w:szCs w:val="20"/>
              </w:rPr>
            </w:pPr>
            <w:r w:rsidRPr="00472D0A">
              <w:rPr>
                <w:rFonts w:ascii="Arial" w:hAnsi="Arial" w:cs="Arial"/>
                <w:bCs/>
                <w:color w:val="FFFFFF" w:themeColor="background1"/>
                <w:sz w:val="20"/>
                <w:szCs w:val="20"/>
              </w:rPr>
              <w:t>(Proceso / Área)</w:t>
            </w:r>
            <w:r w:rsidR="00F976AE" w:rsidRPr="00472D0A">
              <w:rPr>
                <w:rFonts w:ascii="Arial" w:hAnsi="Arial" w:cs="Arial"/>
                <w:bCs/>
                <w:color w:val="FFFFFF" w:themeColor="background1"/>
                <w:sz w:val="20"/>
                <w:szCs w:val="20"/>
              </w:rPr>
              <w:t xml:space="preserve"> Auditado</w:t>
            </w:r>
            <w:r w:rsidR="002C07E7" w:rsidRPr="00472D0A">
              <w:rPr>
                <w:rFonts w:ascii="Arial" w:hAnsi="Arial" w:cs="Arial"/>
                <w:bCs/>
                <w:color w:val="FFFFFF" w:themeColor="background1"/>
                <w:sz w:val="20"/>
                <w:szCs w:val="20"/>
              </w:rPr>
              <w:t>:</w:t>
            </w:r>
          </w:p>
        </w:tc>
        <w:tc>
          <w:tcPr>
            <w:tcW w:w="7201" w:type="dxa"/>
            <w:gridSpan w:val="4"/>
            <w:vAlign w:val="center"/>
          </w:tcPr>
          <w:p w:rsidR="00D954D7" w:rsidRPr="00472D0A" w:rsidRDefault="00D954D7" w:rsidP="00116859">
            <w:pPr>
              <w:jc w:val="center"/>
              <w:rPr>
                <w:rFonts w:ascii="Arial" w:hAnsi="Arial" w:cs="Arial"/>
                <w:b/>
                <w:color w:val="242EFC"/>
                <w:sz w:val="20"/>
                <w:szCs w:val="20"/>
              </w:rPr>
            </w:pPr>
          </w:p>
        </w:tc>
      </w:tr>
      <w:tr w:rsidR="00D954D7" w:rsidRPr="00472D0A" w:rsidTr="001B18C5">
        <w:trPr>
          <w:cantSplit/>
          <w:trHeight w:val="376"/>
          <w:jc w:val="center"/>
        </w:trPr>
        <w:tc>
          <w:tcPr>
            <w:tcW w:w="3137" w:type="dxa"/>
            <w:shd w:val="clear" w:color="auto" w:fill="1F497D"/>
            <w:vAlign w:val="center"/>
          </w:tcPr>
          <w:p w:rsidR="00D954D7" w:rsidRPr="00472D0A" w:rsidRDefault="00D954D7" w:rsidP="004074A4">
            <w:pPr>
              <w:pStyle w:val="Ttulo4"/>
              <w:jc w:val="right"/>
              <w:rPr>
                <w:rFonts w:ascii="Arial" w:hAnsi="Arial" w:cs="Arial"/>
                <w:color w:val="FFFFFF" w:themeColor="background1"/>
                <w:sz w:val="20"/>
              </w:rPr>
            </w:pPr>
            <w:r w:rsidRPr="00472D0A">
              <w:rPr>
                <w:rFonts w:ascii="Arial" w:hAnsi="Arial" w:cs="Arial"/>
                <w:color w:val="FFFFFF" w:themeColor="background1"/>
                <w:sz w:val="20"/>
              </w:rPr>
              <w:t>Dirección / Ciudad</w:t>
            </w:r>
            <w:r w:rsidR="002C07E7" w:rsidRPr="00472D0A">
              <w:rPr>
                <w:rFonts w:ascii="Arial" w:hAnsi="Arial" w:cs="Arial"/>
                <w:color w:val="FFFFFF" w:themeColor="background1"/>
                <w:sz w:val="20"/>
              </w:rPr>
              <w:t>:</w:t>
            </w:r>
          </w:p>
        </w:tc>
        <w:tc>
          <w:tcPr>
            <w:tcW w:w="2948" w:type="dxa"/>
            <w:vAlign w:val="center"/>
          </w:tcPr>
          <w:p w:rsidR="00D954D7" w:rsidRPr="00472D0A" w:rsidRDefault="00D954D7" w:rsidP="00116859">
            <w:pPr>
              <w:pStyle w:val="Ttulo4"/>
              <w:jc w:val="center"/>
              <w:rPr>
                <w:rFonts w:ascii="Arial" w:hAnsi="Arial" w:cs="Arial"/>
                <w:b w:val="0"/>
                <w:sz w:val="20"/>
              </w:rPr>
            </w:pPr>
          </w:p>
        </w:tc>
        <w:tc>
          <w:tcPr>
            <w:tcW w:w="1995" w:type="dxa"/>
            <w:shd w:val="clear" w:color="auto" w:fill="1F497D"/>
            <w:vAlign w:val="center"/>
          </w:tcPr>
          <w:p w:rsidR="00D954D7" w:rsidRPr="00472D0A" w:rsidRDefault="00D954D7" w:rsidP="004074A4">
            <w:pPr>
              <w:jc w:val="right"/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</w:pPr>
            <w:r w:rsidRPr="00472D0A"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  <w:t>Teléfono</w:t>
            </w:r>
            <w:r w:rsidR="002C07E7" w:rsidRPr="00472D0A"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  <w:t>:</w:t>
            </w:r>
          </w:p>
        </w:tc>
        <w:tc>
          <w:tcPr>
            <w:tcW w:w="2258" w:type="dxa"/>
            <w:gridSpan w:val="2"/>
            <w:vAlign w:val="center"/>
          </w:tcPr>
          <w:p w:rsidR="00D954D7" w:rsidRPr="00472D0A" w:rsidRDefault="00D954D7" w:rsidP="001168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954D7" w:rsidRPr="00472D0A" w:rsidTr="001B18C5">
        <w:trPr>
          <w:cantSplit/>
          <w:trHeight w:val="393"/>
          <w:jc w:val="center"/>
        </w:trPr>
        <w:tc>
          <w:tcPr>
            <w:tcW w:w="3137" w:type="dxa"/>
            <w:shd w:val="clear" w:color="auto" w:fill="1F497D"/>
            <w:vAlign w:val="center"/>
          </w:tcPr>
          <w:p w:rsidR="00D954D7" w:rsidRPr="00472D0A" w:rsidRDefault="00D954D7" w:rsidP="004074A4">
            <w:pPr>
              <w:pStyle w:val="Ttulo4"/>
              <w:jc w:val="right"/>
              <w:rPr>
                <w:rFonts w:ascii="Arial" w:hAnsi="Arial" w:cs="Arial"/>
                <w:color w:val="FFFFFF" w:themeColor="background1"/>
                <w:sz w:val="20"/>
              </w:rPr>
            </w:pPr>
            <w:r w:rsidRPr="00472D0A">
              <w:rPr>
                <w:rFonts w:ascii="Arial" w:hAnsi="Arial" w:cs="Arial"/>
                <w:color w:val="FFFFFF" w:themeColor="background1"/>
                <w:sz w:val="20"/>
              </w:rPr>
              <w:t>Representante</w:t>
            </w:r>
            <w:r w:rsidR="002C07E7" w:rsidRPr="00472D0A">
              <w:rPr>
                <w:rFonts w:ascii="Arial" w:hAnsi="Arial" w:cs="Arial"/>
                <w:color w:val="FFFFFF" w:themeColor="background1"/>
                <w:sz w:val="20"/>
              </w:rPr>
              <w:t>:</w:t>
            </w:r>
          </w:p>
        </w:tc>
        <w:tc>
          <w:tcPr>
            <w:tcW w:w="7201" w:type="dxa"/>
            <w:gridSpan w:val="4"/>
            <w:vAlign w:val="center"/>
          </w:tcPr>
          <w:p w:rsidR="00D954D7" w:rsidRPr="00472D0A" w:rsidRDefault="00D954D7" w:rsidP="00116859">
            <w:pPr>
              <w:jc w:val="center"/>
              <w:rPr>
                <w:rFonts w:ascii="Arial" w:hAnsi="Arial" w:cs="Arial"/>
                <w:color w:val="242EFC"/>
                <w:sz w:val="20"/>
                <w:szCs w:val="20"/>
                <w:u w:val="single"/>
              </w:rPr>
            </w:pPr>
          </w:p>
        </w:tc>
      </w:tr>
      <w:tr w:rsidR="0013408E" w:rsidRPr="00472D0A" w:rsidTr="001B18C5">
        <w:trPr>
          <w:cantSplit/>
          <w:trHeight w:val="443"/>
          <w:jc w:val="center"/>
        </w:trPr>
        <w:tc>
          <w:tcPr>
            <w:tcW w:w="3137" w:type="dxa"/>
            <w:shd w:val="clear" w:color="auto" w:fill="1F497D"/>
            <w:vAlign w:val="center"/>
          </w:tcPr>
          <w:p w:rsidR="0013408E" w:rsidRPr="00472D0A" w:rsidRDefault="0013408E" w:rsidP="004074A4">
            <w:pPr>
              <w:pStyle w:val="Ttulo4"/>
              <w:jc w:val="right"/>
              <w:rPr>
                <w:rFonts w:ascii="Arial" w:hAnsi="Arial" w:cs="Arial"/>
                <w:color w:val="FFFFFF" w:themeColor="background1"/>
                <w:sz w:val="20"/>
              </w:rPr>
            </w:pPr>
            <w:r w:rsidRPr="00472D0A">
              <w:rPr>
                <w:rFonts w:ascii="Arial" w:hAnsi="Arial" w:cs="Arial"/>
                <w:color w:val="FFFFFF" w:themeColor="background1"/>
                <w:sz w:val="20"/>
              </w:rPr>
              <w:t>Estándar / Norma</w:t>
            </w:r>
            <w:r w:rsidR="002C07E7" w:rsidRPr="00472D0A">
              <w:rPr>
                <w:rFonts w:ascii="Arial" w:hAnsi="Arial" w:cs="Arial"/>
                <w:color w:val="FFFFFF" w:themeColor="background1"/>
                <w:sz w:val="20"/>
              </w:rPr>
              <w:t>:</w:t>
            </w:r>
          </w:p>
        </w:tc>
        <w:tc>
          <w:tcPr>
            <w:tcW w:w="2948" w:type="dxa"/>
            <w:vAlign w:val="center"/>
          </w:tcPr>
          <w:p w:rsidR="0013408E" w:rsidRPr="00472D0A" w:rsidRDefault="0013408E" w:rsidP="00DE7E99">
            <w:pPr>
              <w:jc w:val="center"/>
              <w:rPr>
                <w:rFonts w:ascii="Arial" w:eastAsia="Arial Unicode MS" w:hAnsi="Arial" w:cs="Arial"/>
                <w:sz w:val="20"/>
                <w:szCs w:val="20"/>
              </w:rPr>
            </w:pPr>
          </w:p>
        </w:tc>
        <w:tc>
          <w:tcPr>
            <w:tcW w:w="2027" w:type="dxa"/>
            <w:gridSpan w:val="2"/>
            <w:shd w:val="clear" w:color="auto" w:fill="1F497D"/>
            <w:vAlign w:val="center"/>
          </w:tcPr>
          <w:p w:rsidR="0013408E" w:rsidRPr="00472D0A" w:rsidRDefault="0013408E" w:rsidP="004074A4">
            <w:pPr>
              <w:jc w:val="right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472D0A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Clasificación de la Auditoria</w:t>
            </w:r>
            <w:r w:rsidR="002C07E7" w:rsidRPr="00472D0A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:</w:t>
            </w:r>
          </w:p>
        </w:tc>
        <w:tc>
          <w:tcPr>
            <w:tcW w:w="2226" w:type="dxa"/>
            <w:vAlign w:val="center"/>
          </w:tcPr>
          <w:p w:rsidR="0013408E" w:rsidRPr="00472D0A" w:rsidRDefault="0013408E" w:rsidP="00DE7E9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E99" w:rsidRPr="00472D0A" w:rsidTr="001B18C5">
        <w:trPr>
          <w:cantSplit/>
          <w:trHeight w:val="443"/>
          <w:jc w:val="center"/>
        </w:trPr>
        <w:tc>
          <w:tcPr>
            <w:tcW w:w="3137" w:type="dxa"/>
            <w:shd w:val="clear" w:color="auto" w:fill="1F497D"/>
            <w:vAlign w:val="center"/>
          </w:tcPr>
          <w:p w:rsidR="00DE7E99" w:rsidRPr="00472D0A" w:rsidRDefault="0013408E" w:rsidP="004074A4">
            <w:pPr>
              <w:pStyle w:val="Ttulo4"/>
              <w:jc w:val="right"/>
              <w:rPr>
                <w:rFonts w:ascii="Arial" w:hAnsi="Arial" w:cs="Arial"/>
                <w:color w:val="FFFFFF" w:themeColor="background1"/>
                <w:sz w:val="20"/>
              </w:rPr>
            </w:pPr>
            <w:r w:rsidRPr="00472D0A">
              <w:rPr>
                <w:rFonts w:ascii="Arial" w:hAnsi="Arial" w:cs="Arial"/>
                <w:color w:val="FFFFFF" w:themeColor="background1"/>
                <w:sz w:val="20"/>
              </w:rPr>
              <w:t>Fecha Auditoria</w:t>
            </w:r>
            <w:r w:rsidR="002C07E7" w:rsidRPr="00472D0A">
              <w:rPr>
                <w:rFonts w:ascii="Arial" w:hAnsi="Arial" w:cs="Arial"/>
                <w:color w:val="FFFFFF" w:themeColor="background1"/>
                <w:sz w:val="20"/>
              </w:rPr>
              <w:t>:</w:t>
            </w:r>
          </w:p>
        </w:tc>
        <w:tc>
          <w:tcPr>
            <w:tcW w:w="2948" w:type="dxa"/>
            <w:vAlign w:val="center"/>
          </w:tcPr>
          <w:p w:rsidR="00DE7E99" w:rsidRPr="00472D0A" w:rsidRDefault="00DE7E99" w:rsidP="00DE7E99">
            <w:pPr>
              <w:jc w:val="center"/>
              <w:rPr>
                <w:rFonts w:ascii="Arial" w:eastAsia="Arial Unicode MS" w:hAnsi="Arial" w:cs="Arial"/>
                <w:sz w:val="20"/>
                <w:szCs w:val="20"/>
              </w:rPr>
            </w:pPr>
          </w:p>
        </w:tc>
        <w:tc>
          <w:tcPr>
            <w:tcW w:w="2027" w:type="dxa"/>
            <w:gridSpan w:val="2"/>
            <w:shd w:val="clear" w:color="auto" w:fill="1F497D"/>
            <w:vAlign w:val="center"/>
          </w:tcPr>
          <w:p w:rsidR="00DE7E99" w:rsidRPr="00472D0A" w:rsidRDefault="004074A4" w:rsidP="004074A4">
            <w:pPr>
              <w:pStyle w:val="Ttulo4"/>
              <w:jc w:val="right"/>
              <w:rPr>
                <w:rFonts w:ascii="Arial" w:hAnsi="Arial" w:cs="Arial"/>
                <w:color w:val="FFFFFF" w:themeColor="background1"/>
                <w:sz w:val="20"/>
              </w:rPr>
            </w:pPr>
            <w:r>
              <w:rPr>
                <w:rFonts w:ascii="Arial" w:hAnsi="Arial" w:cs="Arial"/>
                <w:color w:val="FFFFFF" w:themeColor="background1"/>
                <w:sz w:val="20"/>
              </w:rPr>
              <w:t>Lugares</w:t>
            </w:r>
            <w:r w:rsidR="0013408E" w:rsidRPr="00472D0A">
              <w:rPr>
                <w:rFonts w:ascii="Arial" w:hAnsi="Arial" w:cs="Arial"/>
                <w:color w:val="FFFFFF" w:themeColor="background1"/>
                <w:sz w:val="20"/>
              </w:rPr>
              <w:t xml:space="preserve"> Auditados</w:t>
            </w:r>
            <w:r w:rsidR="002C07E7" w:rsidRPr="00472D0A">
              <w:rPr>
                <w:rFonts w:ascii="Arial" w:hAnsi="Arial" w:cs="Arial"/>
                <w:color w:val="FFFFFF" w:themeColor="background1"/>
                <w:sz w:val="20"/>
              </w:rPr>
              <w:t>:</w:t>
            </w:r>
          </w:p>
        </w:tc>
        <w:tc>
          <w:tcPr>
            <w:tcW w:w="2226" w:type="dxa"/>
            <w:vAlign w:val="center"/>
          </w:tcPr>
          <w:p w:rsidR="00DE7E99" w:rsidRPr="00472D0A" w:rsidRDefault="00DE7E99" w:rsidP="00DE7E99">
            <w:pPr>
              <w:jc w:val="center"/>
              <w:rPr>
                <w:rFonts w:ascii="Arial" w:eastAsia="Arial Unicode MS" w:hAnsi="Arial" w:cs="Arial"/>
                <w:sz w:val="20"/>
                <w:szCs w:val="20"/>
              </w:rPr>
            </w:pPr>
          </w:p>
        </w:tc>
      </w:tr>
    </w:tbl>
    <w:p w:rsidR="00D954D7" w:rsidRPr="004074A4" w:rsidRDefault="00D954D7" w:rsidP="00D954D7">
      <w:pPr>
        <w:jc w:val="center"/>
        <w:rPr>
          <w:rFonts w:ascii="Arial" w:hAnsi="Arial" w:cs="Arial"/>
          <w:b/>
          <w:color w:val="008000"/>
          <w:sz w:val="10"/>
          <w:szCs w:val="20"/>
        </w:rPr>
      </w:pPr>
    </w:p>
    <w:tbl>
      <w:tblPr>
        <w:tblW w:w="10342" w:type="dxa"/>
        <w:jc w:val="center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83"/>
        <w:gridCol w:w="7359"/>
      </w:tblGrid>
      <w:tr w:rsidR="004074A4" w:rsidRPr="00472D0A" w:rsidTr="001F707D">
        <w:trPr>
          <w:cantSplit/>
          <w:trHeight w:val="393"/>
          <w:jc w:val="center"/>
        </w:trPr>
        <w:tc>
          <w:tcPr>
            <w:tcW w:w="2983" w:type="dxa"/>
            <w:shd w:val="clear" w:color="auto" w:fill="1F497D"/>
            <w:vAlign w:val="center"/>
          </w:tcPr>
          <w:p w:rsidR="004074A4" w:rsidRPr="00407951" w:rsidRDefault="004074A4" w:rsidP="00497F98">
            <w:pPr>
              <w:pStyle w:val="Ttulo6"/>
              <w:jc w:val="right"/>
              <w:rPr>
                <w:rFonts w:ascii="Arial" w:hAnsi="Arial" w:cs="Arial"/>
                <w:color w:val="FFFFFF"/>
                <w:sz w:val="20"/>
              </w:rPr>
            </w:pPr>
            <w:r>
              <w:rPr>
                <w:rFonts w:ascii="Arial" w:hAnsi="Arial" w:cs="Arial"/>
                <w:color w:val="FFFFFF"/>
                <w:sz w:val="20"/>
              </w:rPr>
              <w:t>Auditor Líder:</w:t>
            </w:r>
          </w:p>
        </w:tc>
        <w:tc>
          <w:tcPr>
            <w:tcW w:w="7359" w:type="dxa"/>
            <w:vAlign w:val="center"/>
          </w:tcPr>
          <w:p w:rsidR="004074A4" w:rsidRPr="00407951" w:rsidRDefault="004074A4" w:rsidP="00497F98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4074A4" w:rsidRPr="00472D0A" w:rsidTr="001F707D">
        <w:trPr>
          <w:cantSplit/>
          <w:trHeight w:val="347"/>
          <w:jc w:val="center"/>
        </w:trPr>
        <w:tc>
          <w:tcPr>
            <w:tcW w:w="2983" w:type="dxa"/>
            <w:shd w:val="clear" w:color="auto" w:fill="1F497D"/>
            <w:vAlign w:val="center"/>
          </w:tcPr>
          <w:p w:rsidR="004074A4" w:rsidRPr="00407951" w:rsidRDefault="004074A4" w:rsidP="00497F98">
            <w:pPr>
              <w:jc w:val="right"/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FFFFFF"/>
                <w:sz w:val="20"/>
                <w:szCs w:val="20"/>
              </w:rPr>
              <w:t>Equipo Auditor:</w:t>
            </w:r>
          </w:p>
        </w:tc>
        <w:tc>
          <w:tcPr>
            <w:tcW w:w="7359" w:type="dxa"/>
            <w:vAlign w:val="center"/>
          </w:tcPr>
          <w:p w:rsidR="004074A4" w:rsidRPr="00407951" w:rsidRDefault="004074A4" w:rsidP="00497F98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:rsidR="00D954D7" w:rsidRPr="004074A4" w:rsidRDefault="00D954D7" w:rsidP="00D954D7">
      <w:pPr>
        <w:jc w:val="center"/>
        <w:rPr>
          <w:rFonts w:ascii="Arial" w:hAnsi="Arial" w:cs="Arial"/>
          <w:b/>
          <w:color w:val="008000"/>
          <w:sz w:val="10"/>
          <w:szCs w:val="20"/>
        </w:rPr>
      </w:pPr>
    </w:p>
    <w:tbl>
      <w:tblPr>
        <w:tblW w:w="10346" w:type="dxa"/>
        <w:jc w:val="center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32"/>
        <w:gridCol w:w="8114"/>
      </w:tblGrid>
      <w:tr w:rsidR="00D954D7" w:rsidRPr="00472D0A" w:rsidTr="001B18C5">
        <w:trPr>
          <w:trHeight w:val="439"/>
          <w:jc w:val="center"/>
        </w:trPr>
        <w:tc>
          <w:tcPr>
            <w:tcW w:w="10346" w:type="dxa"/>
            <w:gridSpan w:val="2"/>
            <w:shd w:val="clear" w:color="auto" w:fill="1F497D"/>
            <w:vAlign w:val="center"/>
          </w:tcPr>
          <w:p w:rsidR="00D954D7" w:rsidRPr="00472D0A" w:rsidRDefault="00D954D7" w:rsidP="00F976AE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472D0A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OBJETO Y ALCANCE</w:t>
            </w:r>
          </w:p>
        </w:tc>
      </w:tr>
      <w:tr w:rsidR="00D954D7" w:rsidRPr="00472D0A" w:rsidTr="004074A4">
        <w:trPr>
          <w:trHeight w:val="726"/>
          <w:jc w:val="center"/>
        </w:trPr>
        <w:tc>
          <w:tcPr>
            <w:tcW w:w="10346" w:type="dxa"/>
            <w:gridSpan w:val="2"/>
            <w:vAlign w:val="center"/>
          </w:tcPr>
          <w:p w:rsidR="00D954D7" w:rsidRPr="00472D0A" w:rsidRDefault="00D954D7" w:rsidP="00116859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13408E" w:rsidRPr="00472D0A" w:rsidTr="001B18C5">
        <w:trPr>
          <w:trHeight w:val="726"/>
          <w:jc w:val="center"/>
        </w:trPr>
        <w:tc>
          <w:tcPr>
            <w:tcW w:w="2232" w:type="dxa"/>
            <w:shd w:val="clear" w:color="auto" w:fill="1F497D"/>
            <w:vAlign w:val="center"/>
          </w:tcPr>
          <w:p w:rsidR="0013408E" w:rsidRPr="00472D0A" w:rsidRDefault="0013408E" w:rsidP="001B18C5">
            <w:pPr>
              <w:shd w:val="clear" w:color="auto" w:fill="1F497D"/>
              <w:jc w:val="center"/>
              <w:rPr>
                <w:rFonts w:ascii="Arial" w:eastAsia="Arial Unicode MS" w:hAnsi="Arial" w:cs="Arial"/>
                <w:b/>
                <w:color w:val="FFFFFF" w:themeColor="background1"/>
                <w:sz w:val="20"/>
                <w:szCs w:val="20"/>
              </w:rPr>
            </w:pPr>
            <w:r w:rsidRPr="00472D0A">
              <w:rPr>
                <w:rFonts w:ascii="Arial" w:eastAsia="Arial Unicode MS" w:hAnsi="Arial" w:cs="Arial"/>
                <w:b/>
                <w:color w:val="FFFFFF" w:themeColor="background1"/>
                <w:sz w:val="20"/>
                <w:szCs w:val="20"/>
              </w:rPr>
              <w:t>Actividades</w:t>
            </w:r>
          </w:p>
          <w:p w:rsidR="0013408E" w:rsidRPr="00472D0A" w:rsidRDefault="0013408E" w:rsidP="00F976AE">
            <w:pPr>
              <w:jc w:val="center"/>
              <w:rPr>
                <w:rFonts w:ascii="Arial" w:eastAsia="Arial Unicode MS" w:hAnsi="Arial" w:cs="Arial"/>
                <w:b/>
                <w:color w:val="FFFFFF" w:themeColor="background1"/>
                <w:sz w:val="20"/>
                <w:szCs w:val="20"/>
              </w:rPr>
            </w:pPr>
            <w:r w:rsidRPr="00472D0A">
              <w:rPr>
                <w:rFonts w:ascii="Arial" w:eastAsia="Arial Unicode MS" w:hAnsi="Arial" w:cs="Arial"/>
                <w:b/>
                <w:color w:val="FFFFFF" w:themeColor="background1"/>
                <w:sz w:val="20"/>
                <w:szCs w:val="20"/>
              </w:rPr>
              <w:t>Contratadas</w:t>
            </w:r>
          </w:p>
        </w:tc>
        <w:tc>
          <w:tcPr>
            <w:tcW w:w="8114" w:type="dxa"/>
            <w:vAlign w:val="center"/>
          </w:tcPr>
          <w:p w:rsidR="0013408E" w:rsidRPr="00472D0A" w:rsidRDefault="0013408E" w:rsidP="006E3F0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D954D7" w:rsidRPr="00472D0A" w:rsidRDefault="00D954D7">
      <w:pPr>
        <w:rPr>
          <w:rFonts w:ascii="Arial" w:hAnsi="Arial" w:cs="Arial"/>
          <w:sz w:val="20"/>
          <w:szCs w:val="20"/>
        </w:rPr>
      </w:pPr>
    </w:p>
    <w:p w:rsidR="000F28E2" w:rsidRPr="00472D0A" w:rsidRDefault="000F28E2" w:rsidP="0013408E">
      <w:pPr>
        <w:ind w:left="-567" w:right="-629"/>
        <w:jc w:val="both"/>
        <w:rPr>
          <w:rFonts w:ascii="Arial" w:eastAsia="Arial Unicode MS" w:hAnsi="Arial" w:cs="Arial"/>
          <w:b/>
          <w:sz w:val="20"/>
          <w:szCs w:val="20"/>
        </w:rPr>
      </w:pPr>
    </w:p>
    <w:p w:rsidR="00D7622D" w:rsidRPr="00472D0A" w:rsidRDefault="00B361C7" w:rsidP="0013408E">
      <w:pPr>
        <w:ind w:left="-567" w:right="-629"/>
        <w:jc w:val="both"/>
        <w:rPr>
          <w:rFonts w:ascii="Arial" w:eastAsia="Arial Unicode MS" w:hAnsi="Arial" w:cs="Arial"/>
          <w:b/>
          <w:sz w:val="20"/>
          <w:szCs w:val="20"/>
        </w:rPr>
      </w:pPr>
      <w:r w:rsidRPr="00472D0A">
        <w:rPr>
          <w:rFonts w:ascii="Arial" w:eastAsia="Arial Unicode MS" w:hAnsi="Arial" w:cs="Arial"/>
          <w:b/>
          <w:sz w:val="20"/>
          <w:szCs w:val="20"/>
        </w:rPr>
        <w:t>I.</w:t>
      </w:r>
      <w:r w:rsidR="00D7622D" w:rsidRPr="00472D0A">
        <w:rPr>
          <w:rFonts w:ascii="Arial" w:eastAsia="Arial Unicode MS" w:hAnsi="Arial" w:cs="Arial"/>
          <w:b/>
          <w:sz w:val="20"/>
          <w:szCs w:val="20"/>
        </w:rPr>
        <w:t xml:space="preserve"> </w:t>
      </w:r>
      <w:r w:rsidR="00D564D0" w:rsidRPr="00472D0A">
        <w:rPr>
          <w:rFonts w:ascii="Arial" w:eastAsia="Arial Unicode MS" w:hAnsi="Arial" w:cs="Arial"/>
          <w:b/>
          <w:sz w:val="20"/>
          <w:szCs w:val="20"/>
        </w:rPr>
        <w:t>GENERALIDADES</w:t>
      </w:r>
    </w:p>
    <w:p w:rsidR="00D05905" w:rsidRPr="00472D0A" w:rsidRDefault="00D05905" w:rsidP="0013408E">
      <w:pPr>
        <w:ind w:left="-567" w:right="-629"/>
        <w:jc w:val="both"/>
        <w:rPr>
          <w:rFonts w:ascii="Arial" w:eastAsia="Arial Unicode MS" w:hAnsi="Arial" w:cs="Arial"/>
          <w:b/>
          <w:sz w:val="20"/>
          <w:szCs w:val="20"/>
        </w:rPr>
      </w:pPr>
    </w:p>
    <w:p w:rsidR="00793490" w:rsidRPr="00472D0A" w:rsidRDefault="00793490" w:rsidP="0013408E">
      <w:pPr>
        <w:ind w:left="-567" w:right="-629"/>
        <w:jc w:val="both"/>
        <w:rPr>
          <w:rFonts w:ascii="Arial" w:eastAsia="Arial Unicode MS" w:hAnsi="Arial" w:cs="Arial"/>
          <w:b/>
          <w:sz w:val="20"/>
          <w:szCs w:val="20"/>
        </w:rPr>
      </w:pPr>
    </w:p>
    <w:p w:rsidR="00793490" w:rsidRPr="00472D0A" w:rsidRDefault="00793490" w:rsidP="0013408E">
      <w:pPr>
        <w:ind w:left="-567" w:right="-629"/>
        <w:jc w:val="both"/>
        <w:rPr>
          <w:rFonts w:ascii="Arial" w:eastAsia="Arial Unicode MS" w:hAnsi="Arial" w:cs="Arial"/>
          <w:b/>
          <w:sz w:val="20"/>
          <w:szCs w:val="20"/>
        </w:rPr>
      </w:pPr>
    </w:p>
    <w:p w:rsidR="00793490" w:rsidRPr="00472D0A" w:rsidRDefault="00793490" w:rsidP="0013408E">
      <w:pPr>
        <w:ind w:left="-567" w:right="-629"/>
        <w:jc w:val="both"/>
        <w:rPr>
          <w:rFonts w:ascii="Arial" w:eastAsia="Arial Unicode MS" w:hAnsi="Arial" w:cs="Arial"/>
          <w:b/>
          <w:sz w:val="20"/>
          <w:szCs w:val="20"/>
        </w:rPr>
      </w:pPr>
    </w:p>
    <w:p w:rsidR="0041038F" w:rsidRPr="00472D0A" w:rsidRDefault="00B361C7" w:rsidP="0013408E">
      <w:pPr>
        <w:ind w:left="-567" w:right="-629"/>
        <w:jc w:val="both"/>
        <w:rPr>
          <w:rFonts w:ascii="Arial" w:eastAsia="Arial Unicode MS" w:hAnsi="Arial" w:cs="Arial"/>
          <w:b/>
          <w:sz w:val="20"/>
          <w:szCs w:val="20"/>
        </w:rPr>
      </w:pPr>
      <w:r w:rsidRPr="00472D0A">
        <w:rPr>
          <w:rFonts w:ascii="Arial" w:eastAsia="Arial Unicode MS" w:hAnsi="Arial" w:cs="Arial"/>
          <w:b/>
          <w:sz w:val="20"/>
          <w:szCs w:val="20"/>
        </w:rPr>
        <w:t xml:space="preserve">II. </w:t>
      </w:r>
      <w:r w:rsidR="0041038F" w:rsidRPr="00472D0A">
        <w:rPr>
          <w:rFonts w:ascii="Arial" w:eastAsia="Arial Unicode MS" w:hAnsi="Arial" w:cs="Arial"/>
          <w:b/>
          <w:sz w:val="20"/>
          <w:szCs w:val="20"/>
        </w:rPr>
        <w:t>INFORME POR REQUISITO AUDITADO</w:t>
      </w:r>
    </w:p>
    <w:p w:rsidR="00D7622D" w:rsidRPr="00472D0A" w:rsidRDefault="00D7622D" w:rsidP="0013408E">
      <w:pPr>
        <w:ind w:left="-567" w:right="-629"/>
        <w:jc w:val="both"/>
        <w:rPr>
          <w:rFonts w:ascii="Arial" w:eastAsia="Arial Unicode MS" w:hAnsi="Arial" w:cs="Arial"/>
          <w:b/>
          <w:sz w:val="20"/>
          <w:szCs w:val="20"/>
        </w:rPr>
      </w:pPr>
    </w:p>
    <w:p w:rsidR="00203D68" w:rsidRPr="00472D0A" w:rsidRDefault="00203D68" w:rsidP="0013408E">
      <w:pPr>
        <w:ind w:left="-567" w:right="-629"/>
        <w:jc w:val="both"/>
        <w:rPr>
          <w:rFonts w:ascii="Arial" w:eastAsia="Arial Unicode MS" w:hAnsi="Arial" w:cs="Arial"/>
          <w:sz w:val="20"/>
          <w:szCs w:val="20"/>
        </w:rPr>
      </w:pPr>
    </w:p>
    <w:p w:rsidR="00793490" w:rsidRPr="00472D0A" w:rsidRDefault="00793490" w:rsidP="0013408E">
      <w:pPr>
        <w:ind w:left="-567" w:right="-629"/>
        <w:jc w:val="both"/>
        <w:rPr>
          <w:rFonts w:ascii="Arial" w:eastAsia="Arial Unicode MS" w:hAnsi="Arial" w:cs="Arial"/>
          <w:sz w:val="20"/>
          <w:szCs w:val="20"/>
        </w:rPr>
      </w:pPr>
    </w:p>
    <w:p w:rsidR="00793490" w:rsidRPr="00472D0A" w:rsidRDefault="00793490" w:rsidP="0013408E">
      <w:pPr>
        <w:ind w:left="-567" w:right="-629"/>
        <w:jc w:val="both"/>
        <w:rPr>
          <w:rFonts w:ascii="Arial" w:eastAsia="Arial Unicode MS" w:hAnsi="Arial" w:cs="Arial"/>
          <w:sz w:val="20"/>
          <w:szCs w:val="20"/>
        </w:rPr>
      </w:pPr>
    </w:p>
    <w:p w:rsidR="00793490" w:rsidRPr="00472D0A" w:rsidRDefault="00793490" w:rsidP="0013408E">
      <w:pPr>
        <w:ind w:left="-567" w:right="-629"/>
        <w:jc w:val="both"/>
        <w:rPr>
          <w:rFonts w:ascii="Arial" w:eastAsia="Arial Unicode MS" w:hAnsi="Arial" w:cs="Arial"/>
          <w:sz w:val="20"/>
          <w:szCs w:val="20"/>
        </w:rPr>
      </w:pPr>
    </w:p>
    <w:p w:rsidR="00825844" w:rsidRPr="00472D0A" w:rsidRDefault="00426E32" w:rsidP="0013408E">
      <w:pPr>
        <w:pStyle w:val="Normal2"/>
        <w:spacing w:before="0" w:after="0"/>
        <w:ind w:left="-567" w:right="-629"/>
        <w:jc w:val="both"/>
        <w:rPr>
          <w:rFonts w:cs="Arial"/>
          <w:b/>
          <w:sz w:val="20"/>
          <w:lang w:val="es-ES"/>
        </w:rPr>
      </w:pPr>
      <w:r w:rsidRPr="00472D0A">
        <w:rPr>
          <w:rFonts w:cs="Arial"/>
          <w:b/>
          <w:sz w:val="20"/>
          <w:lang w:val="es-ES"/>
        </w:rPr>
        <w:t>II</w:t>
      </w:r>
      <w:r w:rsidR="00DA4F07" w:rsidRPr="00472D0A">
        <w:rPr>
          <w:rFonts w:cs="Arial"/>
          <w:b/>
          <w:sz w:val="20"/>
          <w:lang w:val="es-ES"/>
        </w:rPr>
        <w:t xml:space="preserve">. </w:t>
      </w:r>
      <w:r w:rsidR="000F28E2" w:rsidRPr="00472D0A">
        <w:rPr>
          <w:rFonts w:cs="Arial"/>
          <w:b/>
          <w:sz w:val="20"/>
          <w:lang w:val="es-ES"/>
        </w:rPr>
        <w:t>HALLAZGOS</w:t>
      </w:r>
    </w:p>
    <w:p w:rsidR="00D806E2" w:rsidRPr="00472D0A" w:rsidRDefault="00D806E2" w:rsidP="0013408E">
      <w:pPr>
        <w:pStyle w:val="Normal2"/>
        <w:spacing w:before="0" w:after="0"/>
        <w:ind w:left="-567" w:right="-629"/>
        <w:jc w:val="both"/>
        <w:rPr>
          <w:rFonts w:cs="Arial"/>
          <w:b/>
          <w:sz w:val="20"/>
          <w:lang w:val="es-ES"/>
        </w:rPr>
      </w:pPr>
    </w:p>
    <w:p w:rsidR="00714BEC" w:rsidRPr="00472D0A" w:rsidRDefault="00714BEC" w:rsidP="0013408E">
      <w:pPr>
        <w:ind w:left="-567" w:right="-629"/>
        <w:jc w:val="both"/>
        <w:rPr>
          <w:rFonts w:ascii="Arial" w:eastAsia="Arial Unicode MS" w:hAnsi="Arial" w:cs="Arial"/>
          <w:sz w:val="20"/>
          <w:szCs w:val="20"/>
        </w:rPr>
      </w:pPr>
    </w:p>
    <w:p w:rsidR="007A164B" w:rsidRDefault="007A164B" w:rsidP="0013408E">
      <w:pPr>
        <w:ind w:left="-567" w:right="-629"/>
        <w:jc w:val="both"/>
        <w:rPr>
          <w:rFonts w:ascii="Arial" w:hAnsi="Arial" w:cs="Arial"/>
          <w:b/>
          <w:sz w:val="20"/>
          <w:szCs w:val="20"/>
        </w:rPr>
      </w:pPr>
    </w:p>
    <w:p w:rsidR="007C212F" w:rsidRDefault="007C212F" w:rsidP="0013408E">
      <w:pPr>
        <w:ind w:left="-567" w:right="-629"/>
        <w:jc w:val="both"/>
        <w:rPr>
          <w:rFonts w:ascii="Arial" w:hAnsi="Arial" w:cs="Arial"/>
          <w:b/>
          <w:sz w:val="20"/>
          <w:szCs w:val="20"/>
        </w:rPr>
      </w:pPr>
    </w:p>
    <w:p w:rsidR="007C212F" w:rsidRDefault="007C212F" w:rsidP="0013408E">
      <w:pPr>
        <w:ind w:left="-567" w:right="-629"/>
        <w:jc w:val="both"/>
        <w:rPr>
          <w:rFonts w:ascii="Arial" w:hAnsi="Arial" w:cs="Arial"/>
          <w:b/>
          <w:sz w:val="20"/>
          <w:szCs w:val="20"/>
        </w:rPr>
      </w:pPr>
    </w:p>
    <w:p w:rsidR="007C212F" w:rsidRDefault="007C212F" w:rsidP="0013408E">
      <w:pPr>
        <w:ind w:left="-567" w:right="-629"/>
        <w:jc w:val="both"/>
        <w:rPr>
          <w:rFonts w:ascii="Arial" w:hAnsi="Arial" w:cs="Arial"/>
          <w:b/>
          <w:sz w:val="20"/>
          <w:szCs w:val="20"/>
        </w:rPr>
      </w:pPr>
      <w:bookmarkStart w:id="0" w:name="_GoBack"/>
      <w:bookmarkEnd w:id="0"/>
    </w:p>
    <w:p w:rsidR="007C212F" w:rsidRDefault="007C212F" w:rsidP="0013408E">
      <w:pPr>
        <w:ind w:left="-567" w:right="-629"/>
        <w:jc w:val="both"/>
        <w:rPr>
          <w:rFonts w:ascii="Arial" w:hAnsi="Arial" w:cs="Arial"/>
          <w:b/>
          <w:sz w:val="20"/>
          <w:szCs w:val="20"/>
        </w:rPr>
      </w:pPr>
    </w:p>
    <w:p w:rsidR="007C212F" w:rsidRPr="00472D0A" w:rsidRDefault="007C212F" w:rsidP="0013408E">
      <w:pPr>
        <w:ind w:left="-567" w:right="-629"/>
        <w:jc w:val="both"/>
        <w:rPr>
          <w:rFonts w:ascii="Arial" w:hAnsi="Arial" w:cs="Arial"/>
          <w:b/>
          <w:sz w:val="20"/>
          <w:szCs w:val="20"/>
        </w:rPr>
      </w:pPr>
    </w:p>
    <w:sectPr w:rsidR="007C212F" w:rsidRPr="00472D0A" w:rsidSect="00343991">
      <w:headerReference w:type="default" r:id="rId7"/>
      <w:pgSz w:w="12242" w:h="15842" w:code="1"/>
      <w:pgMar w:top="851" w:right="1701" w:bottom="1417" w:left="1701" w:header="912" w:footer="709" w:gutter="11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622FE" w:rsidRDefault="002622FE">
      <w:r>
        <w:separator/>
      </w:r>
    </w:p>
  </w:endnote>
  <w:endnote w:type="continuationSeparator" w:id="0">
    <w:p w:rsidR="002622FE" w:rsidRDefault="002622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tencil">
    <w:panose1 w:val="040409050D0802020404"/>
    <w:charset w:val="00"/>
    <w:family w:val="decorative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622FE" w:rsidRDefault="002622FE">
      <w:r>
        <w:separator/>
      </w:r>
    </w:p>
  </w:footnote>
  <w:footnote w:type="continuationSeparator" w:id="0">
    <w:p w:rsidR="002622FE" w:rsidRDefault="002622F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004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773"/>
      <w:gridCol w:w="2844"/>
      <w:gridCol w:w="3110"/>
      <w:gridCol w:w="2277"/>
    </w:tblGrid>
    <w:tr w:rsidR="00240DDB" w:rsidRPr="00472D0A" w:rsidTr="008A1826">
      <w:trPr>
        <w:trHeight w:val="306"/>
        <w:jc w:val="center"/>
      </w:trPr>
      <w:tc>
        <w:tcPr>
          <w:tcW w:w="1773" w:type="dxa"/>
          <w:vMerge w:val="restart"/>
          <w:vAlign w:val="center"/>
        </w:tcPr>
        <w:p w:rsidR="00240DDB" w:rsidRPr="00472D0A" w:rsidRDefault="00A03D3D" w:rsidP="00DF72D9">
          <w:pPr>
            <w:jc w:val="center"/>
            <w:rPr>
              <w:rFonts w:ascii="Arial" w:hAnsi="Arial" w:cs="Arial"/>
              <w:b/>
              <w:sz w:val="20"/>
              <w:szCs w:val="20"/>
              <w:lang w:val="es-ES_tradnl"/>
            </w:rPr>
          </w:pPr>
          <w:r w:rsidRPr="00472D0A">
            <w:rPr>
              <w:rFonts w:ascii="Arial" w:hAnsi="Arial" w:cs="Arial"/>
              <w:b/>
              <w:noProof/>
              <w:sz w:val="20"/>
              <w:szCs w:val="20"/>
            </w:rPr>
            <w:drawing>
              <wp:inline distT="0" distB="0" distL="0" distR="0" wp14:anchorId="65DE808F" wp14:editId="23F6D25B">
                <wp:extent cx="790575" cy="811657"/>
                <wp:effectExtent l="0" t="0" r="0" b="0"/>
                <wp:docPr id="7" name="Imagen 1" descr="LOGO SIMBOLO 20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LOGO SIMBOLO 20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</a:blip>
                        <a:srcRect l="2679" r="70981" b="2000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92874" cy="81401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954" w:type="dxa"/>
          <w:gridSpan w:val="2"/>
          <w:vAlign w:val="center"/>
        </w:tcPr>
        <w:p w:rsidR="00240DDB" w:rsidRPr="00472D0A" w:rsidRDefault="008A1826" w:rsidP="00DF72D9">
          <w:pPr>
            <w:jc w:val="center"/>
            <w:rPr>
              <w:rFonts w:ascii="Arial" w:hAnsi="Arial" w:cs="Arial"/>
              <w:b/>
              <w:sz w:val="20"/>
              <w:szCs w:val="20"/>
              <w:lang w:val="es-ES_tradnl"/>
            </w:rPr>
          </w:pPr>
          <w:r w:rsidRPr="00950484">
            <w:rPr>
              <w:rFonts w:ascii="Arial" w:hAnsi="Arial" w:cs="Arial"/>
              <w:b/>
              <w:sz w:val="20"/>
              <w:szCs w:val="20"/>
              <w:lang w:val="es-ES_tradnl"/>
            </w:rPr>
            <w:t>PROCESO GESTIÓN OPERACIÓN LÍNEAS DE SERVICIO - SERVICIOS DE SISTEMAS DE GESTIÓN EMPRESARIAL</w:t>
          </w:r>
        </w:p>
      </w:tc>
      <w:tc>
        <w:tcPr>
          <w:tcW w:w="2277" w:type="dxa"/>
          <w:vAlign w:val="center"/>
        </w:tcPr>
        <w:p w:rsidR="00240DDB" w:rsidRPr="00472D0A" w:rsidRDefault="00240DDB" w:rsidP="008A1826">
          <w:pPr>
            <w:jc w:val="center"/>
            <w:rPr>
              <w:rFonts w:ascii="Arial" w:hAnsi="Arial" w:cs="Arial"/>
              <w:b/>
              <w:sz w:val="20"/>
              <w:szCs w:val="20"/>
              <w:lang w:val="es-ES_tradnl"/>
            </w:rPr>
          </w:pPr>
          <w:r w:rsidRPr="00472D0A">
            <w:rPr>
              <w:rFonts w:ascii="Arial" w:hAnsi="Arial" w:cs="Arial"/>
              <w:b/>
              <w:sz w:val="20"/>
              <w:szCs w:val="20"/>
              <w:lang w:val="es-ES_tradnl"/>
            </w:rPr>
            <w:t>GOL-</w:t>
          </w:r>
          <w:r w:rsidR="008A1826">
            <w:rPr>
              <w:rFonts w:ascii="Arial" w:hAnsi="Arial" w:cs="Arial"/>
              <w:b/>
              <w:sz w:val="20"/>
              <w:szCs w:val="20"/>
              <w:lang w:val="es-ES_tradnl"/>
            </w:rPr>
            <w:t>BMS-</w:t>
          </w:r>
          <w:r w:rsidRPr="00472D0A">
            <w:rPr>
              <w:rFonts w:ascii="Arial" w:hAnsi="Arial" w:cs="Arial"/>
              <w:b/>
              <w:sz w:val="20"/>
              <w:szCs w:val="20"/>
              <w:lang w:val="es-ES_tradnl"/>
            </w:rPr>
            <w:t>FO-</w:t>
          </w:r>
          <w:r w:rsidR="008A1826">
            <w:rPr>
              <w:rFonts w:ascii="Arial" w:hAnsi="Arial" w:cs="Arial"/>
              <w:b/>
              <w:sz w:val="20"/>
              <w:szCs w:val="20"/>
              <w:lang w:val="es-ES_tradnl"/>
            </w:rPr>
            <w:t>03</w:t>
          </w:r>
        </w:p>
      </w:tc>
    </w:tr>
    <w:tr w:rsidR="00240DDB" w:rsidRPr="00472D0A" w:rsidTr="008A1826">
      <w:trPr>
        <w:trHeight w:val="306"/>
        <w:jc w:val="center"/>
      </w:trPr>
      <w:tc>
        <w:tcPr>
          <w:tcW w:w="1773" w:type="dxa"/>
          <w:vMerge/>
          <w:vAlign w:val="center"/>
        </w:tcPr>
        <w:p w:rsidR="00240DDB" w:rsidRPr="00472D0A" w:rsidRDefault="00240DDB" w:rsidP="00DF72D9">
          <w:pPr>
            <w:jc w:val="center"/>
            <w:rPr>
              <w:rFonts w:ascii="Arial" w:hAnsi="Arial" w:cs="Arial"/>
              <w:b/>
              <w:noProof/>
              <w:sz w:val="20"/>
              <w:szCs w:val="20"/>
            </w:rPr>
          </w:pPr>
        </w:p>
      </w:tc>
      <w:tc>
        <w:tcPr>
          <w:tcW w:w="5954" w:type="dxa"/>
          <w:gridSpan w:val="2"/>
          <w:vAlign w:val="center"/>
        </w:tcPr>
        <w:p w:rsidR="00240DDB" w:rsidRPr="00472D0A" w:rsidRDefault="00240DDB" w:rsidP="00DF72D9">
          <w:pPr>
            <w:jc w:val="center"/>
            <w:rPr>
              <w:rFonts w:ascii="Arial" w:hAnsi="Arial" w:cs="Arial"/>
              <w:b/>
              <w:sz w:val="20"/>
              <w:szCs w:val="20"/>
              <w:lang w:val="es-ES_tradnl"/>
            </w:rPr>
          </w:pPr>
          <w:r w:rsidRPr="00472D0A">
            <w:rPr>
              <w:rFonts w:ascii="Arial" w:hAnsi="Arial" w:cs="Arial"/>
              <w:b/>
              <w:sz w:val="20"/>
              <w:szCs w:val="20"/>
              <w:lang w:val="es-ES_tradnl"/>
            </w:rPr>
            <w:t>INFORME DE AUDITORÍA</w:t>
          </w:r>
        </w:p>
      </w:tc>
      <w:tc>
        <w:tcPr>
          <w:tcW w:w="2277" w:type="dxa"/>
          <w:vAlign w:val="center"/>
        </w:tcPr>
        <w:p w:rsidR="00240DDB" w:rsidRPr="00472D0A" w:rsidRDefault="00240DDB" w:rsidP="00DF72D9">
          <w:pPr>
            <w:jc w:val="center"/>
            <w:rPr>
              <w:rFonts w:ascii="Arial" w:hAnsi="Arial" w:cs="Arial"/>
              <w:b/>
              <w:sz w:val="20"/>
              <w:szCs w:val="20"/>
              <w:lang w:val="es-ES_tradnl"/>
            </w:rPr>
          </w:pPr>
          <w:r w:rsidRPr="00472D0A">
            <w:rPr>
              <w:rFonts w:ascii="Arial" w:hAnsi="Arial" w:cs="Arial"/>
              <w:b/>
              <w:sz w:val="20"/>
              <w:szCs w:val="20"/>
              <w:lang w:val="es-ES_tradnl"/>
            </w:rPr>
            <w:t>Aprobación:</w:t>
          </w:r>
        </w:p>
        <w:p w:rsidR="00240DDB" w:rsidRPr="00472D0A" w:rsidRDefault="00472D0A" w:rsidP="00472D0A">
          <w:pPr>
            <w:jc w:val="center"/>
            <w:rPr>
              <w:rFonts w:ascii="Arial" w:hAnsi="Arial" w:cs="Arial"/>
              <w:b/>
              <w:sz w:val="20"/>
              <w:szCs w:val="20"/>
              <w:lang w:val="es-ES_tradnl"/>
            </w:rPr>
          </w:pPr>
          <w:r w:rsidRPr="00472D0A">
            <w:rPr>
              <w:rFonts w:ascii="Arial" w:hAnsi="Arial" w:cs="Arial"/>
              <w:b/>
              <w:sz w:val="20"/>
              <w:szCs w:val="20"/>
              <w:lang w:val="es-ES_tradnl"/>
            </w:rPr>
            <w:t>DIRECTOR DE OPERACIONES</w:t>
          </w:r>
        </w:p>
      </w:tc>
    </w:tr>
    <w:tr w:rsidR="00240DDB" w:rsidRPr="00472D0A" w:rsidTr="008A1826">
      <w:trPr>
        <w:trHeight w:val="343"/>
        <w:jc w:val="center"/>
      </w:trPr>
      <w:tc>
        <w:tcPr>
          <w:tcW w:w="1773" w:type="dxa"/>
          <w:vMerge/>
          <w:vAlign w:val="center"/>
        </w:tcPr>
        <w:p w:rsidR="00240DDB" w:rsidRPr="00472D0A" w:rsidRDefault="00240DDB" w:rsidP="00DF72D9">
          <w:pPr>
            <w:jc w:val="center"/>
            <w:rPr>
              <w:rFonts w:ascii="Arial" w:hAnsi="Arial" w:cs="Arial"/>
              <w:b/>
              <w:sz w:val="20"/>
              <w:szCs w:val="20"/>
              <w:lang w:val="es-ES_tradnl"/>
            </w:rPr>
          </w:pPr>
        </w:p>
      </w:tc>
      <w:tc>
        <w:tcPr>
          <w:tcW w:w="2844" w:type="dxa"/>
          <w:vAlign w:val="center"/>
        </w:tcPr>
        <w:p w:rsidR="00240DDB" w:rsidRPr="00E87748" w:rsidRDefault="00A03D3D" w:rsidP="00DF72D9">
          <w:pPr>
            <w:jc w:val="center"/>
            <w:rPr>
              <w:rFonts w:ascii="Arial" w:hAnsi="Arial" w:cs="Arial"/>
              <w:sz w:val="20"/>
              <w:szCs w:val="20"/>
            </w:rPr>
          </w:pPr>
          <w:r w:rsidRPr="00E87748">
            <w:rPr>
              <w:rFonts w:ascii="Arial" w:hAnsi="Arial" w:cs="Arial"/>
              <w:sz w:val="20"/>
              <w:szCs w:val="20"/>
            </w:rPr>
            <w:t xml:space="preserve">Versión  </w:t>
          </w:r>
          <w:r w:rsidR="008A1826">
            <w:rPr>
              <w:rFonts w:ascii="Arial" w:hAnsi="Arial" w:cs="Arial"/>
              <w:sz w:val="20"/>
              <w:szCs w:val="20"/>
            </w:rPr>
            <w:t>4</w:t>
          </w:r>
        </w:p>
      </w:tc>
      <w:tc>
        <w:tcPr>
          <w:tcW w:w="3110" w:type="dxa"/>
          <w:vAlign w:val="center"/>
        </w:tcPr>
        <w:p w:rsidR="00240DDB" w:rsidRPr="00E87748" w:rsidRDefault="00240DDB" w:rsidP="008A1826">
          <w:pPr>
            <w:jc w:val="center"/>
            <w:rPr>
              <w:rFonts w:ascii="Arial" w:hAnsi="Arial" w:cs="Arial"/>
              <w:sz w:val="20"/>
              <w:szCs w:val="20"/>
            </w:rPr>
          </w:pPr>
          <w:r w:rsidRPr="00E87748">
            <w:rPr>
              <w:rFonts w:ascii="Arial" w:hAnsi="Arial" w:cs="Arial"/>
              <w:sz w:val="20"/>
              <w:szCs w:val="20"/>
            </w:rPr>
            <w:t xml:space="preserve">Fecha:  </w:t>
          </w:r>
          <w:r w:rsidR="008A1826">
            <w:rPr>
              <w:rFonts w:ascii="Arial" w:hAnsi="Arial" w:cs="Arial"/>
              <w:sz w:val="20"/>
              <w:szCs w:val="20"/>
            </w:rPr>
            <w:t>09/02/2015</w:t>
          </w:r>
        </w:p>
      </w:tc>
      <w:tc>
        <w:tcPr>
          <w:tcW w:w="2277" w:type="dxa"/>
          <w:vAlign w:val="center"/>
        </w:tcPr>
        <w:p w:rsidR="00240DDB" w:rsidRPr="00E87748" w:rsidRDefault="00240DDB" w:rsidP="00DF72D9">
          <w:pPr>
            <w:jc w:val="center"/>
            <w:rPr>
              <w:rFonts w:ascii="Arial" w:hAnsi="Arial" w:cs="Arial"/>
              <w:sz w:val="20"/>
              <w:szCs w:val="20"/>
              <w:lang w:val="es-ES_tradnl"/>
            </w:rPr>
          </w:pPr>
          <w:r w:rsidRPr="00E87748">
            <w:rPr>
              <w:rFonts w:ascii="Arial" w:hAnsi="Arial" w:cs="Arial"/>
              <w:sz w:val="20"/>
              <w:szCs w:val="20"/>
            </w:rPr>
            <w:t xml:space="preserve">PAG. </w:t>
          </w:r>
          <w:r w:rsidRPr="00E87748">
            <w:rPr>
              <w:rStyle w:val="Nmerodepgina"/>
              <w:rFonts w:ascii="Arial" w:hAnsi="Arial" w:cs="Arial"/>
              <w:sz w:val="20"/>
              <w:szCs w:val="20"/>
              <w:lang w:val="es-ES_tradnl"/>
            </w:rPr>
            <w:fldChar w:fldCharType="begin"/>
          </w:r>
          <w:r w:rsidRPr="00E87748">
            <w:rPr>
              <w:rStyle w:val="Nmerodepgina"/>
              <w:rFonts w:ascii="Arial" w:hAnsi="Arial" w:cs="Arial"/>
              <w:sz w:val="20"/>
              <w:szCs w:val="20"/>
              <w:lang w:val="es-ES_tradnl"/>
            </w:rPr>
            <w:instrText xml:space="preserve"> PAGE </w:instrText>
          </w:r>
          <w:r w:rsidRPr="00E87748">
            <w:rPr>
              <w:rStyle w:val="Nmerodepgina"/>
              <w:rFonts w:ascii="Arial" w:hAnsi="Arial" w:cs="Arial"/>
              <w:sz w:val="20"/>
              <w:szCs w:val="20"/>
              <w:lang w:val="es-ES_tradnl"/>
            </w:rPr>
            <w:fldChar w:fldCharType="separate"/>
          </w:r>
          <w:r w:rsidR="007C212F">
            <w:rPr>
              <w:rStyle w:val="Nmerodepgina"/>
              <w:rFonts w:ascii="Arial" w:hAnsi="Arial" w:cs="Arial"/>
              <w:noProof/>
              <w:sz w:val="20"/>
              <w:szCs w:val="20"/>
              <w:lang w:val="es-ES_tradnl"/>
            </w:rPr>
            <w:t>1</w:t>
          </w:r>
          <w:r w:rsidRPr="00E87748">
            <w:rPr>
              <w:rStyle w:val="Nmerodepgina"/>
              <w:rFonts w:ascii="Arial" w:hAnsi="Arial" w:cs="Arial"/>
              <w:sz w:val="20"/>
              <w:szCs w:val="20"/>
              <w:lang w:val="es-ES_tradnl"/>
            </w:rPr>
            <w:fldChar w:fldCharType="end"/>
          </w:r>
          <w:r w:rsidRPr="00E87748">
            <w:rPr>
              <w:rStyle w:val="Nmerodepgina"/>
              <w:rFonts w:ascii="Arial" w:hAnsi="Arial" w:cs="Arial"/>
              <w:sz w:val="20"/>
              <w:szCs w:val="20"/>
              <w:lang w:val="es-ES_tradnl"/>
            </w:rPr>
            <w:t xml:space="preserve"> </w:t>
          </w:r>
          <w:r w:rsidRPr="00E87748">
            <w:rPr>
              <w:rFonts w:ascii="Arial" w:hAnsi="Arial" w:cs="Arial"/>
              <w:sz w:val="20"/>
              <w:szCs w:val="20"/>
            </w:rPr>
            <w:t xml:space="preserve">DE </w:t>
          </w:r>
          <w:r w:rsidRPr="00E87748">
            <w:rPr>
              <w:rStyle w:val="Nmerodepgina"/>
              <w:rFonts w:ascii="Arial" w:hAnsi="Arial" w:cs="Arial"/>
              <w:sz w:val="20"/>
              <w:szCs w:val="20"/>
              <w:lang w:val="es-ES_tradnl"/>
            </w:rPr>
            <w:fldChar w:fldCharType="begin"/>
          </w:r>
          <w:r w:rsidRPr="00E87748">
            <w:rPr>
              <w:rStyle w:val="Nmerodepgina"/>
              <w:rFonts w:ascii="Arial" w:hAnsi="Arial" w:cs="Arial"/>
              <w:sz w:val="20"/>
              <w:szCs w:val="20"/>
              <w:lang w:val="es-ES_tradnl"/>
            </w:rPr>
            <w:instrText xml:space="preserve"> NUMPAGES </w:instrText>
          </w:r>
          <w:r w:rsidRPr="00E87748">
            <w:rPr>
              <w:rStyle w:val="Nmerodepgina"/>
              <w:rFonts w:ascii="Arial" w:hAnsi="Arial" w:cs="Arial"/>
              <w:sz w:val="20"/>
              <w:szCs w:val="20"/>
              <w:lang w:val="es-ES_tradnl"/>
            </w:rPr>
            <w:fldChar w:fldCharType="separate"/>
          </w:r>
          <w:r w:rsidR="007C212F">
            <w:rPr>
              <w:rStyle w:val="Nmerodepgina"/>
              <w:rFonts w:ascii="Arial" w:hAnsi="Arial" w:cs="Arial"/>
              <w:noProof/>
              <w:sz w:val="20"/>
              <w:szCs w:val="20"/>
              <w:lang w:val="es-ES_tradnl"/>
            </w:rPr>
            <w:t>1</w:t>
          </w:r>
          <w:r w:rsidRPr="00E87748">
            <w:rPr>
              <w:rStyle w:val="Nmerodepgina"/>
              <w:rFonts w:ascii="Arial" w:hAnsi="Arial" w:cs="Arial"/>
              <w:sz w:val="20"/>
              <w:szCs w:val="20"/>
              <w:lang w:val="es-ES_tradnl"/>
            </w:rPr>
            <w:fldChar w:fldCharType="end"/>
          </w:r>
        </w:p>
      </w:tc>
    </w:tr>
  </w:tbl>
  <w:p w:rsidR="00240DDB" w:rsidRDefault="00240DDB" w:rsidP="00240DDB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36542C"/>
    <w:multiLevelType w:val="hybridMultilevel"/>
    <w:tmpl w:val="B75492A4"/>
    <w:lvl w:ilvl="0" w:tplc="F086D5B6">
      <w:start w:val="1"/>
      <w:numFmt w:val="bullet"/>
      <w:lvlText w:val="-"/>
      <w:lvlJc w:val="left"/>
      <w:pPr>
        <w:ind w:left="360" w:hanging="360"/>
      </w:pPr>
      <w:rPr>
        <w:rFonts w:ascii="Stencil" w:hAnsi="Stenci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7AA6C55"/>
    <w:multiLevelType w:val="hybridMultilevel"/>
    <w:tmpl w:val="99920526"/>
    <w:lvl w:ilvl="0" w:tplc="0C0A0001">
      <w:start w:val="1"/>
      <w:numFmt w:val="bullet"/>
      <w:lvlText w:val=""/>
      <w:lvlJc w:val="left"/>
      <w:pPr>
        <w:ind w:left="-20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51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23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195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267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39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11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483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5553" w:hanging="360"/>
      </w:pPr>
      <w:rPr>
        <w:rFonts w:ascii="Wingdings" w:hAnsi="Wingdings" w:hint="default"/>
      </w:rPr>
    </w:lvl>
  </w:abstractNum>
  <w:abstractNum w:abstractNumId="2">
    <w:nsid w:val="2FB43B7B"/>
    <w:multiLevelType w:val="singleLevel"/>
    <w:tmpl w:val="3FE46EF6"/>
    <w:lvl w:ilvl="0">
      <w:start w:val="1"/>
      <w:numFmt w:val="bullet"/>
      <w:pStyle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8"/>
      </w:rPr>
    </w:lvl>
  </w:abstractNum>
  <w:abstractNum w:abstractNumId="3">
    <w:nsid w:val="315842BE"/>
    <w:multiLevelType w:val="hybridMultilevel"/>
    <w:tmpl w:val="57607C72"/>
    <w:lvl w:ilvl="0" w:tplc="0C0A0001">
      <w:start w:val="1"/>
      <w:numFmt w:val="bullet"/>
      <w:lvlText w:val=""/>
      <w:lvlJc w:val="left"/>
      <w:pPr>
        <w:ind w:left="-20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51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23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195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267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39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11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483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5553" w:hanging="360"/>
      </w:pPr>
      <w:rPr>
        <w:rFonts w:ascii="Wingdings" w:hAnsi="Wingdings" w:hint="default"/>
      </w:rPr>
    </w:lvl>
  </w:abstractNum>
  <w:abstractNum w:abstractNumId="4">
    <w:nsid w:val="34A84F05"/>
    <w:multiLevelType w:val="hybridMultilevel"/>
    <w:tmpl w:val="EBA0E120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426A1862"/>
    <w:multiLevelType w:val="hybridMultilevel"/>
    <w:tmpl w:val="61D49EC0"/>
    <w:lvl w:ilvl="0" w:tplc="F086D5B6">
      <w:start w:val="1"/>
      <w:numFmt w:val="bullet"/>
      <w:lvlText w:val="-"/>
      <w:lvlJc w:val="left"/>
      <w:pPr>
        <w:ind w:left="360" w:hanging="360"/>
      </w:pPr>
      <w:rPr>
        <w:rFonts w:ascii="Stencil" w:hAnsi="Stenci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563D1D14"/>
    <w:multiLevelType w:val="hybridMultilevel"/>
    <w:tmpl w:val="97C49FB4"/>
    <w:lvl w:ilvl="0" w:tplc="0C0A0001">
      <w:start w:val="1"/>
      <w:numFmt w:val="bullet"/>
      <w:lvlText w:val=""/>
      <w:lvlJc w:val="left"/>
      <w:pPr>
        <w:ind w:left="-20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51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23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195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267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39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11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483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5556" w:hanging="360"/>
      </w:pPr>
      <w:rPr>
        <w:rFonts w:ascii="Wingdings" w:hAnsi="Wingdings" w:hint="default"/>
      </w:rPr>
    </w:lvl>
  </w:abstractNum>
  <w:abstractNum w:abstractNumId="7">
    <w:nsid w:val="58F92229"/>
    <w:multiLevelType w:val="hybridMultilevel"/>
    <w:tmpl w:val="670831DE"/>
    <w:lvl w:ilvl="0" w:tplc="F086D5B6">
      <w:start w:val="1"/>
      <w:numFmt w:val="bullet"/>
      <w:lvlText w:val="-"/>
      <w:lvlJc w:val="left"/>
      <w:pPr>
        <w:ind w:left="-207" w:hanging="360"/>
      </w:pPr>
      <w:rPr>
        <w:rFonts w:ascii="Stencil" w:hAnsi="Stencil" w:hint="default"/>
      </w:rPr>
    </w:lvl>
    <w:lvl w:ilvl="1" w:tplc="0C0A0003" w:tentative="1">
      <w:start w:val="1"/>
      <w:numFmt w:val="bullet"/>
      <w:lvlText w:val="o"/>
      <w:lvlJc w:val="left"/>
      <w:pPr>
        <w:ind w:left="51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23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195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267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39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11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483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5553" w:hanging="360"/>
      </w:pPr>
      <w:rPr>
        <w:rFonts w:ascii="Wingdings" w:hAnsi="Wingdings" w:hint="default"/>
      </w:rPr>
    </w:lvl>
  </w:abstractNum>
  <w:abstractNum w:abstractNumId="8">
    <w:nsid w:val="5A400382"/>
    <w:multiLevelType w:val="hybridMultilevel"/>
    <w:tmpl w:val="6706BF56"/>
    <w:lvl w:ilvl="0" w:tplc="0C0A0001">
      <w:start w:val="1"/>
      <w:numFmt w:val="bullet"/>
      <w:lvlText w:val=""/>
      <w:lvlJc w:val="left"/>
      <w:pPr>
        <w:ind w:left="-20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51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23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195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267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39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11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483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5553" w:hanging="360"/>
      </w:pPr>
      <w:rPr>
        <w:rFonts w:ascii="Wingdings" w:hAnsi="Wingdings" w:hint="default"/>
      </w:rPr>
    </w:lvl>
  </w:abstractNum>
  <w:abstractNum w:abstractNumId="9">
    <w:nsid w:val="6ACA242E"/>
    <w:multiLevelType w:val="hybridMultilevel"/>
    <w:tmpl w:val="3920F410"/>
    <w:lvl w:ilvl="0" w:tplc="F086D5B6">
      <w:start w:val="1"/>
      <w:numFmt w:val="bullet"/>
      <w:lvlText w:val="-"/>
      <w:lvlJc w:val="left"/>
      <w:pPr>
        <w:ind w:left="-207" w:hanging="360"/>
      </w:pPr>
      <w:rPr>
        <w:rFonts w:ascii="Stencil" w:hAnsi="Stencil" w:hint="default"/>
      </w:rPr>
    </w:lvl>
    <w:lvl w:ilvl="1" w:tplc="0C0A0003" w:tentative="1">
      <w:start w:val="1"/>
      <w:numFmt w:val="bullet"/>
      <w:lvlText w:val="o"/>
      <w:lvlJc w:val="left"/>
      <w:pPr>
        <w:ind w:left="51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23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195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267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39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11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483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5553" w:hanging="360"/>
      </w:pPr>
      <w:rPr>
        <w:rFonts w:ascii="Wingdings" w:hAnsi="Wingdings" w:hint="default"/>
      </w:rPr>
    </w:lvl>
  </w:abstractNum>
  <w:abstractNum w:abstractNumId="10">
    <w:nsid w:val="6ACF505E"/>
    <w:multiLevelType w:val="hybridMultilevel"/>
    <w:tmpl w:val="B2BE93C4"/>
    <w:lvl w:ilvl="0" w:tplc="0C0A0001">
      <w:start w:val="1"/>
      <w:numFmt w:val="bullet"/>
      <w:lvlText w:val=""/>
      <w:lvlJc w:val="left"/>
      <w:pPr>
        <w:ind w:left="-20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51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23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195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267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39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11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483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5553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5"/>
  </w:num>
  <w:num w:numId="5">
    <w:abstractNumId w:val="6"/>
  </w:num>
  <w:num w:numId="6">
    <w:abstractNumId w:val="1"/>
  </w:num>
  <w:num w:numId="7">
    <w:abstractNumId w:val="10"/>
  </w:num>
  <w:num w:numId="8">
    <w:abstractNumId w:val="3"/>
  </w:num>
  <w:num w:numId="9">
    <w:abstractNumId w:val="8"/>
  </w:num>
  <w:num w:numId="10">
    <w:abstractNumId w:val="9"/>
  </w:num>
  <w:num w:numId="11">
    <w:abstractNumId w:val="7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244E0"/>
    <w:rsid w:val="00000B54"/>
    <w:rsid w:val="00001D14"/>
    <w:rsid w:val="00010634"/>
    <w:rsid w:val="00026F37"/>
    <w:rsid w:val="00030488"/>
    <w:rsid w:val="00031583"/>
    <w:rsid w:val="0003220A"/>
    <w:rsid w:val="000328AD"/>
    <w:rsid w:val="00032B7E"/>
    <w:rsid w:val="000442E1"/>
    <w:rsid w:val="00050DF4"/>
    <w:rsid w:val="000675E4"/>
    <w:rsid w:val="00077BF8"/>
    <w:rsid w:val="0008275F"/>
    <w:rsid w:val="00091353"/>
    <w:rsid w:val="00091AED"/>
    <w:rsid w:val="000941D3"/>
    <w:rsid w:val="000959E0"/>
    <w:rsid w:val="00097C20"/>
    <w:rsid w:val="000A64B0"/>
    <w:rsid w:val="000C1256"/>
    <w:rsid w:val="000C7C63"/>
    <w:rsid w:val="000D3337"/>
    <w:rsid w:val="000D357E"/>
    <w:rsid w:val="000D4C1F"/>
    <w:rsid w:val="000E47C2"/>
    <w:rsid w:val="000E5640"/>
    <w:rsid w:val="000E783B"/>
    <w:rsid w:val="000F28E2"/>
    <w:rsid w:val="000F373B"/>
    <w:rsid w:val="000F4FA5"/>
    <w:rsid w:val="000F501C"/>
    <w:rsid w:val="000F65D0"/>
    <w:rsid w:val="00100013"/>
    <w:rsid w:val="0010287F"/>
    <w:rsid w:val="001072D5"/>
    <w:rsid w:val="0011020D"/>
    <w:rsid w:val="00111315"/>
    <w:rsid w:val="00113406"/>
    <w:rsid w:val="001156C8"/>
    <w:rsid w:val="00116479"/>
    <w:rsid w:val="001166AF"/>
    <w:rsid w:val="00116859"/>
    <w:rsid w:val="001228D2"/>
    <w:rsid w:val="00122CC9"/>
    <w:rsid w:val="00124E08"/>
    <w:rsid w:val="0013408E"/>
    <w:rsid w:val="00134924"/>
    <w:rsid w:val="00140EFF"/>
    <w:rsid w:val="00143669"/>
    <w:rsid w:val="00157BEF"/>
    <w:rsid w:val="00164763"/>
    <w:rsid w:val="00171BBB"/>
    <w:rsid w:val="00173CD3"/>
    <w:rsid w:val="00175ADB"/>
    <w:rsid w:val="00180383"/>
    <w:rsid w:val="00197FD9"/>
    <w:rsid w:val="001A1355"/>
    <w:rsid w:val="001A3A4F"/>
    <w:rsid w:val="001A5781"/>
    <w:rsid w:val="001B1025"/>
    <w:rsid w:val="001B10EC"/>
    <w:rsid w:val="001B18C5"/>
    <w:rsid w:val="001C3D60"/>
    <w:rsid w:val="001D42CA"/>
    <w:rsid w:val="001D442D"/>
    <w:rsid w:val="001D63E1"/>
    <w:rsid w:val="001D7BD2"/>
    <w:rsid w:val="001E3781"/>
    <w:rsid w:val="001F1EE4"/>
    <w:rsid w:val="001F5120"/>
    <w:rsid w:val="001F707D"/>
    <w:rsid w:val="00203D68"/>
    <w:rsid w:val="00205320"/>
    <w:rsid w:val="002104E1"/>
    <w:rsid w:val="002114B5"/>
    <w:rsid w:val="00213FD1"/>
    <w:rsid w:val="00222C94"/>
    <w:rsid w:val="00231698"/>
    <w:rsid w:val="00240DDB"/>
    <w:rsid w:val="00250C7A"/>
    <w:rsid w:val="00257C51"/>
    <w:rsid w:val="00260A1C"/>
    <w:rsid w:val="0026158E"/>
    <w:rsid w:val="002622FE"/>
    <w:rsid w:val="002714DC"/>
    <w:rsid w:val="0027173D"/>
    <w:rsid w:val="002726A4"/>
    <w:rsid w:val="00274B6D"/>
    <w:rsid w:val="0029158E"/>
    <w:rsid w:val="00291A65"/>
    <w:rsid w:val="00294312"/>
    <w:rsid w:val="002961A6"/>
    <w:rsid w:val="00296793"/>
    <w:rsid w:val="002A29FE"/>
    <w:rsid w:val="002A539C"/>
    <w:rsid w:val="002C07E7"/>
    <w:rsid w:val="002C2089"/>
    <w:rsid w:val="002D08B0"/>
    <w:rsid w:val="002D0DF1"/>
    <w:rsid w:val="003033F5"/>
    <w:rsid w:val="0031041A"/>
    <w:rsid w:val="00313874"/>
    <w:rsid w:val="0032071C"/>
    <w:rsid w:val="003228DF"/>
    <w:rsid w:val="0032354E"/>
    <w:rsid w:val="003235A5"/>
    <w:rsid w:val="00323B5F"/>
    <w:rsid w:val="003241D5"/>
    <w:rsid w:val="003252B2"/>
    <w:rsid w:val="00326553"/>
    <w:rsid w:val="003278BF"/>
    <w:rsid w:val="00331DFC"/>
    <w:rsid w:val="00336CA4"/>
    <w:rsid w:val="00341C4F"/>
    <w:rsid w:val="003436F5"/>
    <w:rsid w:val="00343991"/>
    <w:rsid w:val="003445FB"/>
    <w:rsid w:val="00355306"/>
    <w:rsid w:val="00356DF3"/>
    <w:rsid w:val="00364BDF"/>
    <w:rsid w:val="00370097"/>
    <w:rsid w:val="00370C68"/>
    <w:rsid w:val="00381A71"/>
    <w:rsid w:val="003A33FD"/>
    <w:rsid w:val="003A5D6A"/>
    <w:rsid w:val="003B5319"/>
    <w:rsid w:val="003B7630"/>
    <w:rsid w:val="003C2AEB"/>
    <w:rsid w:val="003D0A40"/>
    <w:rsid w:val="003D1000"/>
    <w:rsid w:val="003D4947"/>
    <w:rsid w:val="003E172C"/>
    <w:rsid w:val="003E24F7"/>
    <w:rsid w:val="003F161F"/>
    <w:rsid w:val="003F1923"/>
    <w:rsid w:val="003F1E64"/>
    <w:rsid w:val="004053EC"/>
    <w:rsid w:val="004074A4"/>
    <w:rsid w:val="0041038F"/>
    <w:rsid w:val="00412971"/>
    <w:rsid w:val="00417207"/>
    <w:rsid w:val="00417573"/>
    <w:rsid w:val="00425DC4"/>
    <w:rsid w:val="00426E32"/>
    <w:rsid w:val="0044432C"/>
    <w:rsid w:val="00444FFD"/>
    <w:rsid w:val="00452EE6"/>
    <w:rsid w:val="00452EFA"/>
    <w:rsid w:val="00455602"/>
    <w:rsid w:val="00462D48"/>
    <w:rsid w:val="00466682"/>
    <w:rsid w:val="00472D0A"/>
    <w:rsid w:val="00475909"/>
    <w:rsid w:val="00480ACF"/>
    <w:rsid w:val="004968B0"/>
    <w:rsid w:val="004A026F"/>
    <w:rsid w:val="004A461B"/>
    <w:rsid w:val="004B4BAF"/>
    <w:rsid w:val="004C1913"/>
    <w:rsid w:val="004C6162"/>
    <w:rsid w:val="004C6FAB"/>
    <w:rsid w:val="004E5A04"/>
    <w:rsid w:val="0050290B"/>
    <w:rsid w:val="0050371E"/>
    <w:rsid w:val="00506CBB"/>
    <w:rsid w:val="00506DBD"/>
    <w:rsid w:val="005073FE"/>
    <w:rsid w:val="0053251A"/>
    <w:rsid w:val="00532A48"/>
    <w:rsid w:val="00534006"/>
    <w:rsid w:val="0054028D"/>
    <w:rsid w:val="00540A4D"/>
    <w:rsid w:val="00541C67"/>
    <w:rsid w:val="00542EA4"/>
    <w:rsid w:val="00544380"/>
    <w:rsid w:val="00544666"/>
    <w:rsid w:val="00544C2A"/>
    <w:rsid w:val="00551BFC"/>
    <w:rsid w:val="00554ADF"/>
    <w:rsid w:val="005605A8"/>
    <w:rsid w:val="005621B9"/>
    <w:rsid w:val="00567B20"/>
    <w:rsid w:val="00582188"/>
    <w:rsid w:val="00583C2F"/>
    <w:rsid w:val="00583EA3"/>
    <w:rsid w:val="0058785E"/>
    <w:rsid w:val="005932B8"/>
    <w:rsid w:val="00593D02"/>
    <w:rsid w:val="00597DA1"/>
    <w:rsid w:val="005A4313"/>
    <w:rsid w:val="005A4471"/>
    <w:rsid w:val="005B1D0A"/>
    <w:rsid w:val="005B53C7"/>
    <w:rsid w:val="005B6064"/>
    <w:rsid w:val="005C3570"/>
    <w:rsid w:val="005C52AE"/>
    <w:rsid w:val="005D0F67"/>
    <w:rsid w:val="005E11D6"/>
    <w:rsid w:val="005E2382"/>
    <w:rsid w:val="005E27B1"/>
    <w:rsid w:val="005E5F81"/>
    <w:rsid w:val="005E71E6"/>
    <w:rsid w:val="005E7B69"/>
    <w:rsid w:val="005F3F35"/>
    <w:rsid w:val="005F482A"/>
    <w:rsid w:val="0060099C"/>
    <w:rsid w:val="006014B3"/>
    <w:rsid w:val="006045F6"/>
    <w:rsid w:val="006053F0"/>
    <w:rsid w:val="006176E8"/>
    <w:rsid w:val="0061791E"/>
    <w:rsid w:val="00621144"/>
    <w:rsid w:val="006255C6"/>
    <w:rsid w:val="006311D9"/>
    <w:rsid w:val="00632AAF"/>
    <w:rsid w:val="006356B3"/>
    <w:rsid w:val="006534A1"/>
    <w:rsid w:val="00654EFF"/>
    <w:rsid w:val="00662476"/>
    <w:rsid w:val="00672D95"/>
    <w:rsid w:val="00674988"/>
    <w:rsid w:val="0068226D"/>
    <w:rsid w:val="00682B7B"/>
    <w:rsid w:val="00694D95"/>
    <w:rsid w:val="006A3131"/>
    <w:rsid w:val="006A4933"/>
    <w:rsid w:val="006B08F6"/>
    <w:rsid w:val="006C1832"/>
    <w:rsid w:val="006C7D03"/>
    <w:rsid w:val="006D35FE"/>
    <w:rsid w:val="006D4FAB"/>
    <w:rsid w:val="006D57B4"/>
    <w:rsid w:val="006E25A7"/>
    <w:rsid w:val="006E3F04"/>
    <w:rsid w:val="006F017B"/>
    <w:rsid w:val="00706D53"/>
    <w:rsid w:val="00714BEC"/>
    <w:rsid w:val="0072142B"/>
    <w:rsid w:val="00734935"/>
    <w:rsid w:val="007360C3"/>
    <w:rsid w:val="00740A1B"/>
    <w:rsid w:val="0076373F"/>
    <w:rsid w:val="00765CB1"/>
    <w:rsid w:val="007661D9"/>
    <w:rsid w:val="00767DF8"/>
    <w:rsid w:val="007850E6"/>
    <w:rsid w:val="00792AEF"/>
    <w:rsid w:val="00793490"/>
    <w:rsid w:val="00796FE9"/>
    <w:rsid w:val="007A164B"/>
    <w:rsid w:val="007A3815"/>
    <w:rsid w:val="007A542A"/>
    <w:rsid w:val="007A5D24"/>
    <w:rsid w:val="007A6472"/>
    <w:rsid w:val="007A77E1"/>
    <w:rsid w:val="007B28AC"/>
    <w:rsid w:val="007B566A"/>
    <w:rsid w:val="007C212F"/>
    <w:rsid w:val="007C4987"/>
    <w:rsid w:val="007D2533"/>
    <w:rsid w:val="0080094F"/>
    <w:rsid w:val="008145DE"/>
    <w:rsid w:val="00815E21"/>
    <w:rsid w:val="008232D9"/>
    <w:rsid w:val="0082374C"/>
    <w:rsid w:val="00825844"/>
    <w:rsid w:val="00826CD0"/>
    <w:rsid w:val="008313E7"/>
    <w:rsid w:val="00834586"/>
    <w:rsid w:val="008466C2"/>
    <w:rsid w:val="00847925"/>
    <w:rsid w:val="008541CD"/>
    <w:rsid w:val="0086396C"/>
    <w:rsid w:val="00867118"/>
    <w:rsid w:val="00874F62"/>
    <w:rsid w:val="00882BE0"/>
    <w:rsid w:val="0088380F"/>
    <w:rsid w:val="0088617F"/>
    <w:rsid w:val="00891C49"/>
    <w:rsid w:val="00891EE0"/>
    <w:rsid w:val="00894DB3"/>
    <w:rsid w:val="008960F1"/>
    <w:rsid w:val="00897C5F"/>
    <w:rsid w:val="008A1826"/>
    <w:rsid w:val="008A2EB7"/>
    <w:rsid w:val="008A4C97"/>
    <w:rsid w:val="008B108F"/>
    <w:rsid w:val="008C647E"/>
    <w:rsid w:val="008D1AC0"/>
    <w:rsid w:val="008D423E"/>
    <w:rsid w:val="008D783B"/>
    <w:rsid w:val="008E0A60"/>
    <w:rsid w:val="008E3ADA"/>
    <w:rsid w:val="008E5642"/>
    <w:rsid w:val="008E6BF1"/>
    <w:rsid w:val="008F2C45"/>
    <w:rsid w:val="008F3C3B"/>
    <w:rsid w:val="00904C70"/>
    <w:rsid w:val="00907B9C"/>
    <w:rsid w:val="009120DB"/>
    <w:rsid w:val="00914B66"/>
    <w:rsid w:val="00915B61"/>
    <w:rsid w:val="00926F6B"/>
    <w:rsid w:val="0093332D"/>
    <w:rsid w:val="0093563E"/>
    <w:rsid w:val="009364C3"/>
    <w:rsid w:val="009461F8"/>
    <w:rsid w:val="00953BF7"/>
    <w:rsid w:val="00962215"/>
    <w:rsid w:val="009644FB"/>
    <w:rsid w:val="00974611"/>
    <w:rsid w:val="0097565D"/>
    <w:rsid w:val="00981D86"/>
    <w:rsid w:val="009A4ADB"/>
    <w:rsid w:val="009B649A"/>
    <w:rsid w:val="009C0551"/>
    <w:rsid w:val="009C4B08"/>
    <w:rsid w:val="009C5D9F"/>
    <w:rsid w:val="009F1204"/>
    <w:rsid w:val="009F165F"/>
    <w:rsid w:val="009F2BF7"/>
    <w:rsid w:val="00A009AD"/>
    <w:rsid w:val="00A02BD0"/>
    <w:rsid w:val="00A03D3D"/>
    <w:rsid w:val="00A13ED4"/>
    <w:rsid w:val="00A213F1"/>
    <w:rsid w:val="00A330C9"/>
    <w:rsid w:val="00A367BB"/>
    <w:rsid w:val="00A43639"/>
    <w:rsid w:val="00A45FA9"/>
    <w:rsid w:val="00A51BAC"/>
    <w:rsid w:val="00A52C43"/>
    <w:rsid w:val="00A5748D"/>
    <w:rsid w:val="00A61745"/>
    <w:rsid w:val="00A6281E"/>
    <w:rsid w:val="00A629CA"/>
    <w:rsid w:val="00A72205"/>
    <w:rsid w:val="00A7374B"/>
    <w:rsid w:val="00A85431"/>
    <w:rsid w:val="00A87A63"/>
    <w:rsid w:val="00A9338A"/>
    <w:rsid w:val="00A97E06"/>
    <w:rsid w:val="00AA43D7"/>
    <w:rsid w:val="00AB1883"/>
    <w:rsid w:val="00AB227E"/>
    <w:rsid w:val="00AD3753"/>
    <w:rsid w:val="00AD4408"/>
    <w:rsid w:val="00AD5BA0"/>
    <w:rsid w:val="00AE270E"/>
    <w:rsid w:val="00B04AA1"/>
    <w:rsid w:val="00B16B6B"/>
    <w:rsid w:val="00B2370A"/>
    <w:rsid w:val="00B25840"/>
    <w:rsid w:val="00B337D0"/>
    <w:rsid w:val="00B361C7"/>
    <w:rsid w:val="00B43D53"/>
    <w:rsid w:val="00B577EA"/>
    <w:rsid w:val="00B64E16"/>
    <w:rsid w:val="00B701E4"/>
    <w:rsid w:val="00B7288C"/>
    <w:rsid w:val="00B74F6D"/>
    <w:rsid w:val="00B8156F"/>
    <w:rsid w:val="00B91D71"/>
    <w:rsid w:val="00B92B0E"/>
    <w:rsid w:val="00B93E22"/>
    <w:rsid w:val="00B93F38"/>
    <w:rsid w:val="00B95189"/>
    <w:rsid w:val="00BA3802"/>
    <w:rsid w:val="00BA6006"/>
    <w:rsid w:val="00BB197B"/>
    <w:rsid w:val="00BB4FF2"/>
    <w:rsid w:val="00BB7695"/>
    <w:rsid w:val="00BC02CD"/>
    <w:rsid w:val="00BD3533"/>
    <w:rsid w:val="00BD588C"/>
    <w:rsid w:val="00BD64CE"/>
    <w:rsid w:val="00BD6A05"/>
    <w:rsid w:val="00BE0AB8"/>
    <w:rsid w:val="00BE24CE"/>
    <w:rsid w:val="00BE4CD3"/>
    <w:rsid w:val="00BF0F6B"/>
    <w:rsid w:val="00BF239E"/>
    <w:rsid w:val="00C0122F"/>
    <w:rsid w:val="00C02E31"/>
    <w:rsid w:val="00C0411A"/>
    <w:rsid w:val="00C117D3"/>
    <w:rsid w:val="00C14D26"/>
    <w:rsid w:val="00C35210"/>
    <w:rsid w:val="00C541BF"/>
    <w:rsid w:val="00C57F32"/>
    <w:rsid w:val="00C8000E"/>
    <w:rsid w:val="00C82BFC"/>
    <w:rsid w:val="00C84FDF"/>
    <w:rsid w:val="00C86258"/>
    <w:rsid w:val="00CA2562"/>
    <w:rsid w:val="00CB2083"/>
    <w:rsid w:val="00CC41CC"/>
    <w:rsid w:val="00CC7487"/>
    <w:rsid w:val="00CD4EAA"/>
    <w:rsid w:val="00CE0409"/>
    <w:rsid w:val="00CE789A"/>
    <w:rsid w:val="00CF6F09"/>
    <w:rsid w:val="00D05905"/>
    <w:rsid w:val="00D15224"/>
    <w:rsid w:val="00D15E31"/>
    <w:rsid w:val="00D20F3C"/>
    <w:rsid w:val="00D21C4A"/>
    <w:rsid w:val="00D24CD4"/>
    <w:rsid w:val="00D2517D"/>
    <w:rsid w:val="00D31F35"/>
    <w:rsid w:val="00D40DC4"/>
    <w:rsid w:val="00D47519"/>
    <w:rsid w:val="00D506A2"/>
    <w:rsid w:val="00D528FB"/>
    <w:rsid w:val="00D54462"/>
    <w:rsid w:val="00D564D0"/>
    <w:rsid w:val="00D56C9C"/>
    <w:rsid w:val="00D57C79"/>
    <w:rsid w:val="00D64E2C"/>
    <w:rsid w:val="00D6547B"/>
    <w:rsid w:val="00D66BBF"/>
    <w:rsid w:val="00D7622D"/>
    <w:rsid w:val="00D806E2"/>
    <w:rsid w:val="00D815F6"/>
    <w:rsid w:val="00D82EBD"/>
    <w:rsid w:val="00D904D4"/>
    <w:rsid w:val="00D954D7"/>
    <w:rsid w:val="00D95E52"/>
    <w:rsid w:val="00DA4F07"/>
    <w:rsid w:val="00DB0116"/>
    <w:rsid w:val="00DD60B1"/>
    <w:rsid w:val="00DD7E2D"/>
    <w:rsid w:val="00DE4D55"/>
    <w:rsid w:val="00DE5FD4"/>
    <w:rsid w:val="00DE7E99"/>
    <w:rsid w:val="00DF48B9"/>
    <w:rsid w:val="00DF72D9"/>
    <w:rsid w:val="00E12600"/>
    <w:rsid w:val="00E12D63"/>
    <w:rsid w:val="00E1415B"/>
    <w:rsid w:val="00E17FA3"/>
    <w:rsid w:val="00E234FB"/>
    <w:rsid w:val="00E24A05"/>
    <w:rsid w:val="00E24EF9"/>
    <w:rsid w:val="00E34AAD"/>
    <w:rsid w:val="00E35C2B"/>
    <w:rsid w:val="00E40AC5"/>
    <w:rsid w:val="00E51854"/>
    <w:rsid w:val="00E561ED"/>
    <w:rsid w:val="00E575CA"/>
    <w:rsid w:val="00E720BE"/>
    <w:rsid w:val="00E726A1"/>
    <w:rsid w:val="00E83979"/>
    <w:rsid w:val="00E84C69"/>
    <w:rsid w:val="00E85CBE"/>
    <w:rsid w:val="00E87748"/>
    <w:rsid w:val="00E87C84"/>
    <w:rsid w:val="00E9112A"/>
    <w:rsid w:val="00E93CF5"/>
    <w:rsid w:val="00EA019B"/>
    <w:rsid w:val="00EA03E2"/>
    <w:rsid w:val="00EA6C81"/>
    <w:rsid w:val="00EB38F2"/>
    <w:rsid w:val="00EC006D"/>
    <w:rsid w:val="00EC1D9C"/>
    <w:rsid w:val="00EC1FC6"/>
    <w:rsid w:val="00EC261C"/>
    <w:rsid w:val="00EC3065"/>
    <w:rsid w:val="00ED0421"/>
    <w:rsid w:val="00EF580C"/>
    <w:rsid w:val="00EF6B9E"/>
    <w:rsid w:val="00F00C08"/>
    <w:rsid w:val="00F01429"/>
    <w:rsid w:val="00F0405F"/>
    <w:rsid w:val="00F071C0"/>
    <w:rsid w:val="00F11D98"/>
    <w:rsid w:val="00F16CCA"/>
    <w:rsid w:val="00F17950"/>
    <w:rsid w:val="00F244E0"/>
    <w:rsid w:val="00F25892"/>
    <w:rsid w:val="00F34ABE"/>
    <w:rsid w:val="00F35136"/>
    <w:rsid w:val="00F351DF"/>
    <w:rsid w:val="00F409BC"/>
    <w:rsid w:val="00F44CCF"/>
    <w:rsid w:val="00F454B6"/>
    <w:rsid w:val="00F54FC9"/>
    <w:rsid w:val="00F61DC8"/>
    <w:rsid w:val="00F64DEB"/>
    <w:rsid w:val="00F70EB7"/>
    <w:rsid w:val="00F72EA6"/>
    <w:rsid w:val="00F76980"/>
    <w:rsid w:val="00F814CD"/>
    <w:rsid w:val="00F952C1"/>
    <w:rsid w:val="00F96D2A"/>
    <w:rsid w:val="00F976AE"/>
    <w:rsid w:val="00FA0BA1"/>
    <w:rsid w:val="00FA2095"/>
    <w:rsid w:val="00FA27E2"/>
    <w:rsid w:val="00FA35BD"/>
    <w:rsid w:val="00FA46DE"/>
    <w:rsid w:val="00FB40DA"/>
    <w:rsid w:val="00FB58BF"/>
    <w:rsid w:val="00FC20E4"/>
    <w:rsid w:val="00FD4291"/>
    <w:rsid w:val="00FD7102"/>
    <w:rsid w:val="00FE209E"/>
    <w:rsid w:val="00FE4CB9"/>
    <w:rsid w:val="00FE52F2"/>
    <w:rsid w:val="00FE62FD"/>
    <w:rsid w:val="00FF23D7"/>
    <w:rsid w:val="00FF3090"/>
    <w:rsid w:val="00FF5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E7A11F7E-B3B1-48A9-BC6B-E568CC483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1D9C"/>
    <w:rPr>
      <w:sz w:val="24"/>
      <w:szCs w:val="24"/>
      <w:lang w:val="es-ES" w:eastAsia="es-ES"/>
    </w:rPr>
  </w:style>
  <w:style w:type="paragraph" w:styleId="Ttulo4">
    <w:name w:val="heading 4"/>
    <w:basedOn w:val="Normal"/>
    <w:next w:val="Normal"/>
    <w:link w:val="Ttulo4Car"/>
    <w:qFormat/>
    <w:rsid w:val="00D954D7"/>
    <w:pPr>
      <w:keepNext/>
      <w:outlineLvl w:val="3"/>
    </w:pPr>
    <w:rPr>
      <w:rFonts w:ascii="Arial Black" w:hAnsi="Arial Black"/>
      <w:b/>
      <w:sz w:val="16"/>
      <w:szCs w:val="20"/>
    </w:rPr>
  </w:style>
  <w:style w:type="paragraph" w:styleId="Ttulo5">
    <w:name w:val="heading 5"/>
    <w:basedOn w:val="Normal"/>
    <w:next w:val="Normal"/>
    <w:link w:val="Ttulo5Car"/>
    <w:qFormat/>
    <w:rsid w:val="00D954D7"/>
    <w:pPr>
      <w:keepNext/>
      <w:outlineLvl w:val="4"/>
    </w:pPr>
    <w:rPr>
      <w:rFonts w:ascii="Tahoma" w:hAnsi="Tahoma" w:cs="Tahoma"/>
      <w:b/>
      <w:sz w:val="22"/>
    </w:rPr>
  </w:style>
  <w:style w:type="paragraph" w:styleId="Ttulo6">
    <w:name w:val="heading 6"/>
    <w:basedOn w:val="Normal"/>
    <w:next w:val="Normal"/>
    <w:link w:val="Ttulo6Car"/>
    <w:qFormat/>
    <w:rsid w:val="00D954D7"/>
    <w:pPr>
      <w:keepNext/>
      <w:jc w:val="center"/>
      <w:outlineLvl w:val="5"/>
    </w:pPr>
    <w:rPr>
      <w:rFonts w:ascii="Tahoma" w:hAnsi="Tahoma" w:cs="Tahoma"/>
      <w:b/>
      <w:sz w:val="18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EC1D9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rsid w:val="00FD4291"/>
    <w:pPr>
      <w:spacing w:before="100" w:beforeAutospacing="1" w:after="100" w:afterAutospacing="1"/>
    </w:pPr>
  </w:style>
  <w:style w:type="paragraph" w:styleId="Encabezado">
    <w:name w:val="header"/>
    <w:basedOn w:val="Normal"/>
    <w:link w:val="EncabezadoCar"/>
    <w:uiPriority w:val="99"/>
    <w:rsid w:val="00417573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rsid w:val="00417573"/>
    <w:pPr>
      <w:tabs>
        <w:tab w:val="center" w:pos="4252"/>
        <w:tab w:val="right" w:pos="8504"/>
      </w:tabs>
    </w:pPr>
  </w:style>
  <w:style w:type="paragraph" w:customStyle="1" w:styleId="Normal2">
    <w:name w:val="Normal2"/>
    <w:basedOn w:val="Normal"/>
    <w:rsid w:val="00EF6B9E"/>
    <w:pPr>
      <w:spacing w:before="40" w:after="40"/>
      <w:ind w:left="-57" w:right="-57"/>
    </w:pPr>
    <w:rPr>
      <w:rFonts w:ascii="Arial" w:hAnsi="Arial"/>
      <w:color w:val="000000"/>
      <w:sz w:val="18"/>
      <w:szCs w:val="20"/>
      <w:lang w:val="en-GB" w:eastAsia="en-US"/>
    </w:rPr>
  </w:style>
  <w:style w:type="paragraph" w:styleId="Textoindependiente">
    <w:name w:val="Body Text"/>
    <w:basedOn w:val="Normal"/>
    <w:rsid w:val="003252B2"/>
    <w:pPr>
      <w:ind w:left="-57" w:right="-57"/>
    </w:pPr>
    <w:rPr>
      <w:rFonts w:ascii="Arial" w:hAnsi="Arial"/>
      <w:sz w:val="16"/>
      <w:szCs w:val="20"/>
      <w:lang w:val="it-IT" w:eastAsia="en-US"/>
    </w:rPr>
  </w:style>
  <w:style w:type="paragraph" w:styleId="Textodeglobo">
    <w:name w:val="Balloon Text"/>
    <w:basedOn w:val="Normal"/>
    <w:link w:val="TextodegloboCar"/>
    <w:rsid w:val="007661D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7661D9"/>
    <w:rPr>
      <w:rFonts w:ascii="Tahoma" w:hAnsi="Tahoma" w:cs="Tahoma"/>
      <w:sz w:val="16"/>
      <w:szCs w:val="16"/>
    </w:rPr>
  </w:style>
  <w:style w:type="paragraph" w:customStyle="1" w:styleId="StyleBodyTextBefore6pt">
    <w:name w:val="Style Body Text + Before:  6 pt"/>
    <w:basedOn w:val="Textoindependiente"/>
    <w:rsid w:val="00F00C08"/>
    <w:pPr>
      <w:spacing w:before="60" w:after="60"/>
      <w:ind w:left="0" w:right="0"/>
    </w:pPr>
    <w:rPr>
      <w:sz w:val="20"/>
      <w:lang w:val="en-US"/>
    </w:rPr>
  </w:style>
  <w:style w:type="paragraph" w:customStyle="1" w:styleId="Bullet">
    <w:name w:val="Bullet"/>
    <w:basedOn w:val="Normal"/>
    <w:rsid w:val="00D2517D"/>
    <w:pPr>
      <w:numPr>
        <w:numId w:val="1"/>
      </w:numPr>
      <w:spacing w:before="20" w:after="20"/>
    </w:pPr>
    <w:rPr>
      <w:rFonts w:ascii="Arial" w:hAnsi="Arial"/>
      <w:color w:val="000000"/>
      <w:sz w:val="20"/>
      <w:szCs w:val="20"/>
      <w:lang w:val="en-GB" w:eastAsia="en-US"/>
    </w:rPr>
  </w:style>
  <w:style w:type="paragraph" w:styleId="Textoindependiente2">
    <w:name w:val="Body Text 2"/>
    <w:basedOn w:val="Normal"/>
    <w:link w:val="Textoindependiente2Car"/>
    <w:rsid w:val="00D2517D"/>
    <w:pPr>
      <w:spacing w:before="20" w:after="120" w:line="480" w:lineRule="auto"/>
    </w:pPr>
    <w:rPr>
      <w:rFonts w:ascii="Arial" w:hAnsi="Arial"/>
      <w:color w:val="000000"/>
      <w:sz w:val="20"/>
      <w:szCs w:val="20"/>
      <w:lang w:val="en-GB" w:eastAsia="en-US"/>
    </w:rPr>
  </w:style>
  <w:style w:type="character" w:customStyle="1" w:styleId="Textoindependiente2Car">
    <w:name w:val="Texto independiente 2 Car"/>
    <w:basedOn w:val="Fuentedeprrafopredeter"/>
    <w:link w:val="Textoindependiente2"/>
    <w:rsid w:val="00D2517D"/>
    <w:rPr>
      <w:rFonts w:ascii="Arial" w:hAnsi="Arial"/>
      <w:color w:val="000000"/>
      <w:lang w:val="en-GB" w:eastAsia="en-US"/>
    </w:rPr>
  </w:style>
  <w:style w:type="table" w:styleId="Tablamoderna">
    <w:name w:val="Table Contemporary"/>
    <w:basedOn w:val="Tablanormal"/>
    <w:rsid w:val="00B92B0E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Listaoscura-nfasis5">
    <w:name w:val="Dark List Accent 5"/>
    <w:basedOn w:val="Tablanormal"/>
    <w:uiPriority w:val="70"/>
    <w:rsid w:val="00B92B0E"/>
    <w:rPr>
      <w:color w:val="FFFFF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Tablaconlista1">
    <w:name w:val="Table List 1"/>
    <w:basedOn w:val="Tablanormal"/>
    <w:rsid w:val="002A29FE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Sombreadovistoso">
    <w:name w:val="Colorful Shading"/>
    <w:basedOn w:val="Tablanormal"/>
    <w:uiPriority w:val="71"/>
    <w:rsid w:val="002A29FE"/>
    <w:rPr>
      <w:color w:val="000000"/>
    </w:rPr>
    <w:tblPr>
      <w:tblStyleRowBandSize w:val="1"/>
      <w:tblStyleColBandSize w:val="1"/>
      <w:tblInd w:w="0" w:type="dxa"/>
      <w:tblBorders>
        <w:top w:val="single" w:sz="24" w:space="0" w:color="C0504D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FFFFFF"/>
        <w:insideV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00000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uadrculamedia1-nfasis5">
    <w:name w:val="Medium Grid 1 Accent 5"/>
    <w:basedOn w:val="Tablanormal"/>
    <w:uiPriority w:val="67"/>
    <w:rsid w:val="002A29FE"/>
    <w:tblPr>
      <w:tblStyleRowBandSize w:val="1"/>
      <w:tblStyleColBandSize w:val="1"/>
      <w:tblInd w:w="0" w:type="dxa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  <w:insideV w:val="single" w:sz="8" w:space="0" w:color="78C0D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Tablaconcuadrcula8">
    <w:name w:val="Table Grid 8"/>
    <w:basedOn w:val="Tablanormal"/>
    <w:rsid w:val="002A29FE"/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EncabezadoCar">
    <w:name w:val="Encabezado Car"/>
    <w:basedOn w:val="Fuentedeprrafopredeter"/>
    <w:link w:val="Encabezado"/>
    <w:uiPriority w:val="99"/>
    <w:rsid w:val="0058785E"/>
    <w:rPr>
      <w:sz w:val="24"/>
      <w:szCs w:val="24"/>
    </w:rPr>
  </w:style>
  <w:style w:type="character" w:customStyle="1" w:styleId="PiedepginaCar">
    <w:name w:val="Pie de página Car"/>
    <w:basedOn w:val="Fuentedeprrafopredeter"/>
    <w:link w:val="Piedepgina"/>
    <w:uiPriority w:val="99"/>
    <w:rsid w:val="0058785E"/>
    <w:rPr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BA3802"/>
    <w:rPr>
      <w:b/>
      <w:bCs/>
    </w:rPr>
  </w:style>
  <w:style w:type="character" w:styleId="Nmerodepgina">
    <w:name w:val="page number"/>
    <w:basedOn w:val="Fuentedeprrafopredeter"/>
    <w:rsid w:val="00B25840"/>
  </w:style>
  <w:style w:type="character" w:customStyle="1" w:styleId="Ttulo4Car">
    <w:name w:val="Título 4 Car"/>
    <w:basedOn w:val="Fuentedeprrafopredeter"/>
    <w:link w:val="Ttulo4"/>
    <w:rsid w:val="00D954D7"/>
    <w:rPr>
      <w:rFonts w:ascii="Arial Black" w:hAnsi="Arial Black"/>
      <w:b/>
      <w:sz w:val="16"/>
    </w:rPr>
  </w:style>
  <w:style w:type="character" w:customStyle="1" w:styleId="Ttulo5Car">
    <w:name w:val="Título 5 Car"/>
    <w:basedOn w:val="Fuentedeprrafopredeter"/>
    <w:link w:val="Ttulo5"/>
    <w:rsid w:val="00D954D7"/>
    <w:rPr>
      <w:rFonts w:ascii="Tahoma" w:hAnsi="Tahoma" w:cs="Tahoma"/>
      <w:b/>
      <w:sz w:val="22"/>
      <w:szCs w:val="24"/>
    </w:rPr>
  </w:style>
  <w:style w:type="character" w:customStyle="1" w:styleId="Ttulo6Car">
    <w:name w:val="Título 6 Car"/>
    <w:basedOn w:val="Fuentedeprrafopredeter"/>
    <w:link w:val="Ttulo6"/>
    <w:rsid w:val="00D954D7"/>
    <w:rPr>
      <w:rFonts w:ascii="Tahoma" w:hAnsi="Tahoma" w:cs="Tahoma"/>
      <w:b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71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63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997887">
              <w:marLeft w:val="2232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324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48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271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7620093">
                          <w:marLeft w:val="0"/>
                          <w:marRight w:val="34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444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4633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9855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09148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02123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73647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76561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58468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50187343">
                                                              <w:blockQuote w:val="1"/>
                                                              <w:marLeft w:val="96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single" w:sz="6" w:space="6" w:color="CCCCCC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148701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IG-JTorres\Desktop\GESTION%20CASSIMA\CASSIMA%20-%20copia\5%20Formatos\G%20Op%20Lineas\GOL-FO-22%20Informe%20de%20Auditor&#237;a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GOL-FO-22 Informe de Auditoría</Template>
  <TotalTime>22</TotalTime>
  <Pages>1</Pages>
  <Words>57</Words>
  <Characters>315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</vt:lpstr>
    </vt:vector>
  </TitlesOfParts>
  <Company>Hewlett-Packard</Company>
  <LinksUpToDate>false</LinksUpToDate>
  <CharactersWithSpaces>371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SIG Ltda</dc:creator>
  <cp:lastModifiedBy>PCPRE023</cp:lastModifiedBy>
  <cp:revision>13</cp:revision>
  <dcterms:created xsi:type="dcterms:W3CDTF">2012-02-28T19:50:00Z</dcterms:created>
  <dcterms:modified xsi:type="dcterms:W3CDTF">2015-02-17T15:50:00Z</dcterms:modified>
</cp:coreProperties>
</file>