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86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2261"/>
        <w:gridCol w:w="3275"/>
        <w:gridCol w:w="1367"/>
        <w:gridCol w:w="3083"/>
      </w:tblGrid>
      <w:tr w:rsidR="007C3AF9" w:rsidRPr="00A25E40" w:rsidTr="00793ED4">
        <w:trPr>
          <w:jc w:val="center"/>
        </w:trPr>
        <w:tc>
          <w:tcPr>
            <w:tcW w:w="2261" w:type="dxa"/>
            <w:shd w:val="clear" w:color="auto" w:fill="1F497D"/>
            <w:vAlign w:val="center"/>
          </w:tcPr>
          <w:p w:rsidR="007C3AF9" w:rsidRPr="00111352" w:rsidRDefault="007C3AF9" w:rsidP="008E05C9">
            <w:pPr>
              <w:spacing w:before="120" w:after="120" w:line="240" w:lineRule="auto"/>
              <w:jc w:val="right"/>
              <w:rPr>
                <w:rFonts w:ascii="Arial" w:hAnsi="Arial" w:cs="Arial"/>
                <w:b/>
                <w:color w:val="FFFFFF"/>
                <w:shd w:val="clear" w:color="auto" w:fill="1F497D"/>
              </w:rPr>
            </w:pPr>
            <w:r w:rsidRPr="00111352">
              <w:rPr>
                <w:rFonts w:ascii="Arial" w:hAnsi="Arial" w:cs="Arial"/>
                <w:b/>
                <w:color w:val="FFFFFF"/>
                <w:shd w:val="clear" w:color="auto" w:fill="1F497D"/>
              </w:rPr>
              <w:t>Empresa:</w:t>
            </w:r>
          </w:p>
        </w:tc>
        <w:tc>
          <w:tcPr>
            <w:tcW w:w="3275" w:type="dxa"/>
            <w:vAlign w:val="center"/>
          </w:tcPr>
          <w:p w:rsidR="007C3AF9" w:rsidRPr="00A25E40" w:rsidRDefault="007C3AF9" w:rsidP="008E05C9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67" w:type="dxa"/>
            <w:shd w:val="clear" w:color="auto" w:fill="1F497D"/>
            <w:vAlign w:val="center"/>
          </w:tcPr>
          <w:p w:rsidR="007C3AF9" w:rsidRPr="00111352" w:rsidRDefault="007C3AF9" w:rsidP="008E05C9">
            <w:pPr>
              <w:spacing w:before="120" w:after="120" w:line="240" w:lineRule="auto"/>
              <w:jc w:val="right"/>
              <w:rPr>
                <w:rFonts w:ascii="Arial" w:hAnsi="Arial" w:cs="Arial"/>
                <w:b/>
                <w:color w:val="FFFFFF"/>
                <w:shd w:val="clear" w:color="auto" w:fill="1F497D"/>
              </w:rPr>
            </w:pPr>
            <w:r w:rsidRPr="00111352">
              <w:rPr>
                <w:rFonts w:ascii="Arial" w:hAnsi="Arial" w:cs="Arial"/>
                <w:b/>
                <w:color w:val="FFFFFF"/>
                <w:shd w:val="clear" w:color="auto" w:fill="1F497D"/>
              </w:rPr>
              <w:t>Fecha:</w:t>
            </w:r>
          </w:p>
        </w:tc>
        <w:tc>
          <w:tcPr>
            <w:tcW w:w="3083" w:type="dxa"/>
            <w:vAlign w:val="center"/>
          </w:tcPr>
          <w:p w:rsidR="007C3AF9" w:rsidRPr="00A25E40" w:rsidRDefault="007C3AF9" w:rsidP="008E05C9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7C3AF9" w:rsidRPr="00A25E40" w:rsidTr="00793ED4">
        <w:trPr>
          <w:jc w:val="center"/>
        </w:trPr>
        <w:tc>
          <w:tcPr>
            <w:tcW w:w="2261" w:type="dxa"/>
            <w:shd w:val="clear" w:color="auto" w:fill="1F497D"/>
            <w:vAlign w:val="center"/>
          </w:tcPr>
          <w:p w:rsidR="007C3AF9" w:rsidRPr="00111352" w:rsidRDefault="007C3AF9" w:rsidP="008E05C9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color w:val="FFFFFF"/>
                <w:shd w:val="clear" w:color="auto" w:fill="1F497D"/>
              </w:rPr>
            </w:pPr>
            <w:r w:rsidRPr="00111352">
              <w:rPr>
                <w:rFonts w:ascii="Arial" w:hAnsi="Arial" w:cs="Arial"/>
                <w:b/>
                <w:color w:val="FFFFFF"/>
                <w:shd w:val="clear" w:color="auto" w:fill="1F497D"/>
              </w:rPr>
              <w:t>Auditor Evaluador:</w:t>
            </w:r>
          </w:p>
        </w:tc>
        <w:tc>
          <w:tcPr>
            <w:tcW w:w="3275" w:type="dxa"/>
            <w:vAlign w:val="center"/>
          </w:tcPr>
          <w:p w:rsidR="007C3AF9" w:rsidRPr="00A25E40" w:rsidRDefault="007C3AF9" w:rsidP="008E05C9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67" w:type="dxa"/>
            <w:shd w:val="clear" w:color="auto" w:fill="1F497D"/>
            <w:vAlign w:val="center"/>
          </w:tcPr>
          <w:p w:rsidR="007C3AF9" w:rsidRPr="00111352" w:rsidRDefault="007C3AF9" w:rsidP="008E05C9">
            <w:pPr>
              <w:spacing w:before="120" w:after="120" w:line="240" w:lineRule="auto"/>
              <w:jc w:val="right"/>
              <w:rPr>
                <w:rFonts w:ascii="Arial" w:hAnsi="Arial" w:cs="Arial"/>
                <w:b/>
                <w:color w:val="FFFFFF"/>
                <w:shd w:val="clear" w:color="auto" w:fill="1F497D"/>
              </w:rPr>
            </w:pPr>
            <w:r w:rsidRPr="00111352">
              <w:rPr>
                <w:rFonts w:ascii="Arial" w:hAnsi="Arial" w:cs="Arial"/>
                <w:b/>
                <w:color w:val="FFFFFF"/>
                <w:shd w:val="clear" w:color="auto" w:fill="1F497D"/>
              </w:rPr>
              <w:t>Ciudad:</w:t>
            </w:r>
          </w:p>
        </w:tc>
        <w:tc>
          <w:tcPr>
            <w:tcW w:w="3083" w:type="dxa"/>
            <w:vAlign w:val="center"/>
          </w:tcPr>
          <w:p w:rsidR="007C3AF9" w:rsidRPr="00A25E40" w:rsidRDefault="007C3AF9" w:rsidP="008E05C9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</w:p>
        </w:tc>
      </w:tr>
    </w:tbl>
    <w:p w:rsidR="00557A01" w:rsidRDefault="00557A01" w:rsidP="0022581F">
      <w:pPr>
        <w:spacing w:after="0" w:line="240" w:lineRule="auto"/>
        <w:jc w:val="center"/>
      </w:pPr>
    </w:p>
    <w:tbl>
      <w:tblPr>
        <w:tblW w:w="9997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1706"/>
        <w:gridCol w:w="1190"/>
        <w:gridCol w:w="1989"/>
        <w:gridCol w:w="1147"/>
        <w:gridCol w:w="615"/>
        <w:gridCol w:w="2077"/>
        <w:gridCol w:w="1273"/>
      </w:tblGrid>
      <w:tr w:rsidR="007C3AF9" w:rsidRPr="0022581F" w:rsidTr="00793ED4">
        <w:trPr>
          <w:trHeight w:val="565"/>
          <w:jc w:val="center"/>
        </w:trPr>
        <w:tc>
          <w:tcPr>
            <w:tcW w:w="2896" w:type="dxa"/>
            <w:gridSpan w:val="2"/>
            <w:shd w:val="clear" w:color="auto" w:fill="1F497D"/>
            <w:tcMar>
              <w:left w:w="28" w:type="dxa"/>
              <w:right w:w="28" w:type="dxa"/>
            </w:tcMar>
            <w:vAlign w:val="center"/>
          </w:tcPr>
          <w:p w:rsidR="007C3AF9" w:rsidRPr="00335343" w:rsidRDefault="007C3AF9" w:rsidP="008E05C9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335343"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1. </w:t>
            </w:r>
            <w:r w:rsidRPr="00111352">
              <w:rPr>
                <w:rFonts w:ascii="Arial" w:hAnsi="Arial" w:cs="Arial"/>
                <w:b/>
                <w:color w:val="FFFFFF"/>
                <w:sz w:val="20"/>
                <w:szCs w:val="20"/>
                <w:shd w:val="clear" w:color="auto" w:fill="1F497D"/>
              </w:rPr>
              <w:t>Nombre Auditor Evaluado:</w:t>
            </w:r>
          </w:p>
        </w:tc>
        <w:tc>
          <w:tcPr>
            <w:tcW w:w="3136" w:type="dxa"/>
            <w:gridSpan w:val="2"/>
            <w:tcMar>
              <w:left w:w="28" w:type="dxa"/>
              <w:right w:w="28" w:type="dxa"/>
            </w:tcMar>
            <w:vAlign w:val="center"/>
          </w:tcPr>
          <w:p w:rsidR="007C3AF9" w:rsidRPr="0022581F" w:rsidRDefault="007C3AF9" w:rsidP="008E05C9">
            <w:pPr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2" w:type="dxa"/>
            <w:gridSpan w:val="2"/>
            <w:shd w:val="clear" w:color="auto" w:fill="1F497D"/>
            <w:tcMar>
              <w:left w:w="28" w:type="dxa"/>
              <w:right w:w="28" w:type="dxa"/>
            </w:tcMar>
            <w:vAlign w:val="center"/>
          </w:tcPr>
          <w:p w:rsidR="007C3AF9" w:rsidRPr="00335343" w:rsidRDefault="007C3AF9" w:rsidP="008E05C9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335343">
              <w:rPr>
                <w:rFonts w:ascii="Arial" w:hAnsi="Arial" w:cs="Arial"/>
                <w:b/>
                <w:color w:val="FFFFFF"/>
                <w:sz w:val="20"/>
                <w:szCs w:val="20"/>
              </w:rPr>
              <w:t>2</w:t>
            </w:r>
            <w:r w:rsidRPr="00111352">
              <w:rPr>
                <w:rFonts w:ascii="Arial" w:hAnsi="Arial" w:cs="Arial"/>
                <w:b/>
                <w:color w:val="FFFFFF"/>
                <w:sz w:val="20"/>
                <w:szCs w:val="20"/>
                <w:shd w:val="clear" w:color="auto" w:fill="1F497D"/>
              </w:rPr>
              <w:t>. Cedula de Ciudadanía</w:t>
            </w:r>
            <w:r w:rsidRPr="00335343">
              <w:rPr>
                <w:rFonts w:ascii="Arial" w:hAnsi="Arial" w:cs="Arial"/>
                <w:b/>
                <w:color w:val="FFFFFF"/>
                <w:sz w:val="20"/>
                <w:szCs w:val="20"/>
              </w:rPr>
              <w:t>:</w:t>
            </w:r>
          </w:p>
        </w:tc>
        <w:tc>
          <w:tcPr>
            <w:tcW w:w="1273" w:type="dxa"/>
            <w:tcMar>
              <w:left w:w="28" w:type="dxa"/>
              <w:right w:w="28" w:type="dxa"/>
            </w:tcMar>
            <w:vAlign w:val="center"/>
          </w:tcPr>
          <w:p w:rsidR="007C3AF9" w:rsidRPr="0022581F" w:rsidRDefault="007C3AF9" w:rsidP="008E05C9">
            <w:pPr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81F" w:rsidRPr="0022581F" w:rsidTr="00793ED4">
        <w:trPr>
          <w:trHeight w:val="577"/>
          <w:jc w:val="center"/>
        </w:trPr>
        <w:tc>
          <w:tcPr>
            <w:tcW w:w="1706" w:type="dxa"/>
            <w:shd w:val="clear" w:color="auto" w:fill="1F497D"/>
            <w:tcMar>
              <w:left w:w="28" w:type="dxa"/>
              <w:right w:w="28" w:type="dxa"/>
            </w:tcMar>
            <w:vAlign w:val="center"/>
          </w:tcPr>
          <w:p w:rsidR="0022581F" w:rsidRPr="00335343" w:rsidRDefault="0022581F" w:rsidP="008E05C9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111352">
              <w:rPr>
                <w:rFonts w:ascii="Arial" w:hAnsi="Arial" w:cs="Arial"/>
                <w:b/>
                <w:color w:val="FFFFFF"/>
                <w:sz w:val="20"/>
                <w:szCs w:val="20"/>
                <w:shd w:val="clear" w:color="auto" w:fill="1F497D"/>
              </w:rPr>
              <w:t>3. Profesión:</w:t>
            </w:r>
          </w:p>
        </w:tc>
        <w:tc>
          <w:tcPr>
            <w:tcW w:w="3179" w:type="dxa"/>
            <w:gridSpan w:val="2"/>
            <w:tcMar>
              <w:left w:w="28" w:type="dxa"/>
              <w:right w:w="28" w:type="dxa"/>
            </w:tcMar>
            <w:vAlign w:val="center"/>
          </w:tcPr>
          <w:p w:rsidR="0022581F" w:rsidRPr="0022581F" w:rsidRDefault="0022581F" w:rsidP="008E05C9">
            <w:pPr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2" w:type="dxa"/>
            <w:gridSpan w:val="2"/>
            <w:shd w:val="clear" w:color="auto" w:fill="1F497D"/>
            <w:tcMar>
              <w:left w:w="28" w:type="dxa"/>
              <w:right w:w="28" w:type="dxa"/>
            </w:tcMar>
            <w:vAlign w:val="center"/>
          </w:tcPr>
          <w:p w:rsidR="0022581F" w:rsidRPr="00335343" w:rsidRDefault="0022581F" w:rsidP="008E05C9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335343">
              <w:rPr>
                <w:rFonts w:ascii="Arial" w:hAnsi="Arial" w:cs="Arial"/>
                <w:b/>
                <w:color w:val="FFFFFF"/>
                <w:sz w:val="20"/>
                <w:szCs w:val="20"/>
              </w:rPr>
              <w:t>4. Cargo Actual:</w:t>
            </w:r>
          </w:p>
        </w:tc>
        <w:tc>
          <w:tcPr>
            <w:tcW w:w="3350" w:type="dxa"/>
            <w:gridSpan w:val="2"/>
            <w:tcMar>
              <w:left w:w="28" w:type="dxa"/>
              <w:right w:w="28" w:type="dxa"/>
            </w:tcMar>
            <w:vAlign w:val="center"/>
          </w:tcPr>
          <w:p w:rsidR="0022581F" w:rsidRPr="0022581F" w:rsidRDefault="0022581F" w:rsidP="008E05C9">
            <w:pPr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C3AF9" w:rsidRDefault="007C3AF9" w:rsidP="0022581F">
      <w:pPr>
        <w:spacing w:after="0" w:line="240" w:lineRule="auto"/>
        <w:jc w:val="center"/>
      </w:pPr>
    </w:p>
    <w:tbl>
      <w:tblPr>
        <w:tblW w:w="0" w:type="auto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5104"/>
        <w:gridCol w:w="935"/>
        <w:gridCol w:w="963"/>
        <w:gridCol w:w="1387"/>
        <w:gridCol w:w="1703"/>
      </w:tblGrid>
      <w:tr w:rsidR="0022581F" w:rsidRPr="0022581F" w:rsidTr="00793ED4">
        <w:trPr>
          <w:jc w:val="center"/>
        </w:trPr>
        <w:tc>
          <w:tcPr>
            <w:tcW w:w="10092" w:type="dxa"/>
            <w:gridSpan w:val="5"/>
            <w:shd w:val="clear" w:color="auto" w:fill="1F497D"/>
            <w:tcMar>
              <w:left w:w="28" w:type="dxa"/>
              <w:right w:w="28" w:type="dxa"/>
            </w:tcMar>
            <w:vAlign w:val="center"/>
          </w:tcPr>
          <w:p w:rsidR="0022581F" w:rsidRPr="00335343" w:rsidRDefault="0022581F" w:rsidP="009639B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335343">
              <w:rPr>
                <w:rFonts w:ascii="Arial" w:hAnsi="Arial" w:cs="Arial"/>
                <w:b/>
                <w:color w:val="FFFFFF"/>
                <w:sz w:val="20"/>
                <w:szCs w:val="20"/>
              </w:rPr>
              <w:t>5. ENTRENAMIENTO EN AUDITORIAS</w:t>
            </w:r>
          </w:p>
        </w:tc>
      </w:tr>
      <w:tr w:rsidR="00111352" w:rsidRPr="00111352" w:rsidTr="00793ED4">
        <w:trPr>
          <w:jc w:val="center"/>
        </w:trPr>
        <w:tc>
          <w:tcPr>
            <w:tcW w:w="5104" w:type="dxa"/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22581F" w:rsidRPr="00111352" w:rsidRDefault="0022581F" w:rsidP="009639B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11352">
              <w:rPr>
                <w:rFonts w:ascii="Arial" w:hAnsi="Arial" w:cs="Arial"/>
                <w:b/>
                <w:sz w:val="20"/>
                <w:szCs w:val="20"/>
              </w:rPr>
              <w:t>Curso</w:t>
            </w:r>
          </w:p>
        </w:tc>
        <w:tc>
          <w:tcPr>
            <w:tcW w:w="935" w:type="dxa"/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22581F" w:rsidRPr="00111352" w:rsidRDefault="0022581F" w:rsidP="009639B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11352">
              <w:rPr>
                <w:rFonts w:ascii="Arial" w:hAnsi="Arial" w:cs="Arial"/>
                <w:b/>
                <w:sz w:val="20"/>
                <w:szCs w:val="20"/>
              </w:rPr>
              <w:t>Horas</w:t>
            </w:r>
          </w:p>
        </w:tc>
        <w:tc>
          <w:tcPr>
            <w:tcW w:w="963" w:type="dxa"/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22581F" w:rsidRPr="00111352" w:rsidRDefault="0022581F" w:rsidP="009639B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11352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1387" w:type="dxa"/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22581F" w:rsidRPr="00111352" w:rsidRDefault="0022581F" w:rsidP="009639B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11352">
              <w:rPr>
                <w:rFonts w:ascii="Arial" w:hAnsi="Arial" w:cs="Arial"/>
                <w:b/>
                <w:sz w:val="20"/>
                <w:szCs w:val="20"/>
              </w:rPr>
              <w:t>Empresa</w:t>
            </w:r>
          </w:p>
        </w:tc>
        <w:tc>
          <w:tcPr>
            <w:tcW w:w="1703" w:type="dxa"/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22581F" w:rsidRPr="00111352" w:rsidRDefault="0022581F" w:rsidP="009639B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11352">
              <w:rPr>
                <w:rFonts w:ascii="Arial" w:hAnsi="Arial" w:cs="Arial"/>
                <w:b/>
                <w:sz w:val="20"/>
                <w:szCs w:val="20"/>
              </w:rPr>
              <w:t>Observaciones</w:t>
            </w:r>
          </w:p>
        </w:tc>
      </w:tr>
      <w:tr w:rsidR="00F85D20" w:rsidRPr="0022581F" w:rsidTr="00793ED4">
        <w:trPr>
          <w:jc w:val="center"/>
        </w:trPr>
        <w:tc>
          <w:tcPr>
            <w:tcW w:w="510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85D20" w:rsidRDefault="00F85D20" w:rsidP="009639B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3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85D20" w:rsidRDefault="00F85D20" w:rsidP="009639B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6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85D20" w:rsidRDefault="00F85D20" w:rsidP="009639B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8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85D20" w:rsidRDefault="00F85D20" w:rsidP="009639B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85D20" w:rsidRDefault="00F85D20" w:rsidP="009639B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85D20" w:rsidRPr="0022581F" w:rsidTr="00793ED4">
        <w:trPr>
          <w:jc w:val="center"/>
        </w:trPr>
        <w:tc>
          <w:tcPr>
            <w:tcW w:w="510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85D20" w:rsidRDefault="00F85D20" w:rsidP="009639B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3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85D20" w:rsidRDefault="00F85D20" w:rsidP="009639B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6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85D20" w:rsidRDefault="00F85D20" w:rsidP="009639B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8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85D20" w:rsidRDefault="00F85D20" w:rsidP="009639B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85D20" w:rsidRDefault="00F85D20" w:rsidP="009639B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85D20" w:rsidRPr="0022581F" w:rsidTr="00793ED4">
        <w:trPr>
          <w:jc w:val="center"/>
        </w:trPr>
        <w:tc>
          <w:tcPr>
            <w:tcW w:w="510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85D20" w:rsidRDefault="00F85D20" w:rsidP="009639B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3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85D20" w:rsidRDefault="00F85D20" w:rsidP="009639B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6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85D20" w:rsidRDefault="00F85D20" w:rsidP="009639B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8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85D20" w:rsidRDefault="00F85D20" w:rsidP="009639B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85D20" w:rsidRDefault="00F85D20" w:rsidP="009639B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85D20" w:rsidRPr="0022581F" w:rsidTr="00793ED4">
        <w:trPr>
          <w:jc w:val="center"/>
        </w:trPr>
        <w:tc>
          <w:tcPr>
            <w:tcW w:w="510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85D20" w:rsidRDefault="00F85D20" w:rsidP="009639B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3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85D20" w:rsidRDefault="00F85D20" w:rsidP="009639B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6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85D20" w:rsidRDefault="00F85D20" w:rsidP="009639B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8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85D20" w:rsidRDefault="00F85D20" w:rsidP="009639B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85D20" w:rsidRDefault="00F85D20" w:rsidP="009639B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22581F" w:rsidRDefault="0022581F" w:rsidP="0022581F">
      <w:pPr>
        <w:spacing w:after="0" w:line="240" w:lineRule="auto"/>
        <w:jc w:val="center"/>
      </w:pPr>
    </w:p>
    <w:tbl>
      <w:tblPr>
        <w:tblW w:w="0" w:type="auto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5134"/>
        <w:gridCol w:w="928"/>
        <w:gridCol w:w="956"/>
        <w:gridCol w:w="1376"/>
        <w:gridCol w:w="1698"/>
      </w:tblGrid>
      <w:tr w:rsidR="00F85D20" w:rsidRPr="0022581F" w:rsidTr="00793ED4">
        <w:trPr>
          <w:jc w:val="center"/>
        </w:trPr>
        <w:tc>
          <w:tcPr>
            <w:tcW w:w="10092" w:type="dxa"/>
            <w:gridSpan w:val="5"/>
            <w:shd w:val="clear" w:color="auto" w:fill="1F497D"/>
            <w:tcMar>
              <w:left w:w="28" w:type="dxa"/>
              <w:right w:w="28" w:type="dxa"/>
            </w:tcMar>
            <w:vAlign w:val="center"/>
          </w:tcPr>
          <w:p w:rsidR="00F85D20" w:rsidRPr="00335343" w:rsidRDefault="00F85D20" w:rsidP="00F85D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335343">
              <w:rPr>
                <w:rFonts w:ascii="Arial" w:hAnsi="Arial" w:cs="Arial"/>
                <w:b/>
                <w:color w:val="FFFFFF"/>
                <w:sz w:val="20"/>
                <w:szCs w:val="20"/>
              </w:rPr>
              <w:t>6. EXPERIENCIA EN AUDITORIAS</w:t>
            </w:r>
          </w:p>
        </w:tc>
      </w:tr>
      <w:tr w:rsidR="00111352" w:rsidRPr="00111352" w:rsidTr="00793ED4">
        <w:trPr>
          <w:jc w:val="center"/>
        </w:trPr>
        <w:tc>
          <w:tcPr>
            <w:tcW w:w="5134" w:type="dxa"/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F85D20" w:rsidRPr="00111352" w:rsidRDefault="00F85D20" w:rsidP="009639B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11352">
              <w:rPr>
                <w:rFonts w:ascii="Arial" w:hAnsi="Arial" w:cs="Arial"/>
                <w:b/>
                <w:sz w:val="20"/>
                <w:szCs w:val="20"/>
              </w:rPr>
              <w:t>Alcance de la Auditoría                                                                        (Empresa / Proceso / Sistema)</w:t>
            </w:r>
          </w:p>
        </w:tc>
        <w:tc>
          <w:tcPr>
            <w:tcW w:w="928" w:type="dxa"/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F85D20" w:rsidRPr="00111352" w:rsidRDefault="00F85D20" w:rsidP="009639B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11352">
              <w:rPr>
                <w:rFonts w:ascii="Arial" w:hAnsi="Arial" w:cs="Arial"/>
                <w:b/>
                <w:sz w:val="20"/>
                <w:szCs w:val="20"/>
              </w:rPr>
              <w:t>Horas</w:t>
            </w:r>
          </w:p>
        </w:tc>
        <w:tc>
          <w:tcPr>
            <w:tcW w:w="956" w:type="dxa"/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F85D20" w:rsidRPr="00111352" w:rsidRDefault="00F85D20" w:rsidP="009639B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11352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1376" w:type="dxa"/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F85D20" w:rsidRPr="00111352" w:rsidRDefault="00F85D20" w:rsidP="009639B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11352">
              <w:rPr>
                <w:rFonts w:ascii="Arial" w:hAnsi="Arial" w:cs="Arial"/>
                <w:b/>
                <w:sz w:val="20"/>
                <w:szCs w:val="20"/>
              </w:rPr>
              <w:t>Empresa</w:t>
            </w:r>
          </w:p>
        </w:tc>
        <w:tc>
          <w:tcPr>
            <w:tcW w:w="1698" w:type="dxa"/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F85D20" w:rsidRPr="00111352" w:rsidRDefault="00F85D20" w:rsidP="009639B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11352">
              <w:rPr>
                <w:rFonts w:ascii="Arial" w:hAnsi="Arial" w:cs="Arial"/>
                <w:b/>
                <w:sz w:val="20"/>
                <w:szCs w:val="20"/>
              </w:rPr>
              <w:t>Observaciones</w:t>
            </w:r>
          </w:p>
        </w:tc>
      </w:tr>
      <w:tr w:rsidR="00F85D20" w:rsidRPr="0022581F" w:rsidTr="00793ED4">
        <w:trPr>
          <w:jc w:val="center"/>
        </w:trPr>
        <w:tc>
          <w:tcPr>
            <w:tcW w:w="513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85D20" w:rsidRDefault="00F85D20" w:rsidP="009639B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28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85D20" w:rsidRDefault="00F85D20" w:rsidP="009639B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5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85D20" w:rsidRDefault="00F85D20" w:rsidP="009639B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85D20" w:rsidRDefault="00F85D20" w:rsidP="009639B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98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85D20" w:rsidRDefault="00F85D20" w:rsidP="009639B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85D20" w:rsidRPr="0022581F" w:rsidTr="00793ED4">
        <w:trPr>
          <w:jc w:val="center"/>
        </w:trPr>
        <w:tc>
          <w:tcPr>
            <w:tcW w:w="513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85D20" w:rsidRDefault="00F85D20" w:rsidP="009639B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28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85D20" w:rsidRDefault="00F85D20" w:rsidP="009639B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5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85D20" w:rsidRDefault="00F85D20" w:rsidP="009639B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85D20" w:rsidRDefault="00F85D20" w:rsidP="009639B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98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85D20" w:rsidRDefault="00F85D20" w:rsidP="009639B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85D20" w:rsidRPr="0022581F" w:rsidTr="00793ED4">
        <w:trPr>
          <w:jc w:val="center"/>
        </w:trPr>
        <w:tc>
          <w:tcPr>
            <w:tcW w:w="513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85D20" w:rsidRDefault="00F85D20" w:rsidP="009639B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28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85D20" w:rsidRDefault="00F85D20" w:rsidP="009639B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5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85D20" w:rsidRDefault="00F85D20" w:rsidP="009639B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85D20" w:rsidRDefault="00F85D20" w:rsidP="009639B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98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85D20" w:rsidRDefault="00F85D20" w:rsidP="009639B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85D20" w:rsidRPr="0022581F" w:rsidTr="00793ED4">
        <w:trPr>
          <w:trHeight w:val="74"/>
          <w:jc w:val="center"/>
        </w:trPr>
        <w:tc>
          <w:tcPr>
            <w:tcW w:w="513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85D20" w:rsidRDefault="00F85D20" w:rsidP="009639B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28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85D20" w:rsidRDefault="00F85D20" w:rsidP="009639B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5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85D20" w:rsidRDefault="00F85D20" w:rsidP="009639B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85D20" w:rsidRDefault="00F85D20" w:rsidP="009639B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98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85D20" w:rsidRDefault="00F85D20" w:rsidP="009639B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F85D20" w:rsidRDefault="00F85D20" w:rsidP="0022581F">
      <w:pPr>
        <w:spacing w:after="0" w:line="240" w:lineRule="auto"/>
        <w:jc w:val="center"/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28"/>
        <w:gridCol w:w="2036"/>
        <w:gridCol w:w="1202"/>
        <w:gridCol w:w="808"/>
        <w:gridCol w:w="341"/>
        <w:gridCol w:w="682"/>
        <w:gridCol w:w="479"/>
        <w:gridCol w:w="1722"/>
        <w:gridCol w:w="794"/>
      </w:tblGrid>
      <w:tr w:rsidR="00F85D20" w:rsidRPr="0022581F" w:rsidTr="00793ED4">
        <w:trPr>
          <w:jc w:val="center"/>
        </w:trPr>
        <w:tc>
          <w:tcPr>
            <w:tcW w:w="10092" w:type="dxa"/>
            <w:gridSpan w:val="9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1F497D"/>
            <w:tcMar>
              <w:left w:w="28" w:type="dxa"/>
              <w:right w:w="28" w:type="dxa"/>
            </w:tcMar>
            <w:vAlign w:val="center"/>
          </w:tcPr>
          <w:p w:rsidR="00F85D20" w:rsidRPr="00335343" w:rsidRDefault="00F85D20" w:rsidP="009639B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335343">
              <w:rPr>
                <w:rFonts w:ascii="Arial" w:hAnsi="Arial" w:cs="Arial"/>
                <w:b/>
                <w:color w:val="FFFFFF"/>
                <w:sz w:val="20"/>
                <w:szCs w:val="20"/>
              </w:rPr>
              <w:t>7. EVALUACIÓN DURANTE UN PROCESO DE AUDITORÍA</w:t>
            </w:r>
          </w:p>
        </w:tc>
      </w:tr>
      <w:tr w:rsidR="00F160AF" w:rsidRPr="0022581F" w:rsidTr="00793ED4">
        <w:trPr>
          <w:jc w:val="center"/>
        </w:trPr>
        <w:tc>
          <w:tcPr>
            <w:tcW w:w="406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F160AF" w:rsidRPr="00111352" w:rsidRDefault="00F160AF" w:rsidP="00F160A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11352">
              <w:rPr>
                <w:rFonts w:ascii="Arial" w:hAnsi="Arial" w:cs="Arial"/>
                <w:b/>
                <w:sz w:val="20"/>
                <w:szCs w:val="20"/>
              </w:rPr>
              <w:t>Cargo del Auditor</w:t>
            </w:r>
            <w:r w:rsidR="00BD5296" w:rsidRPr="00111352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201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F160AF" w:rsidRPr="00111352" w:rsidRDefault="00F160AF" w:rsidP="009639B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11352">
              <w:rPr>
                <w:rFonts w:ascii="Arial" w:hAnsi="Arial" w:cs="Arial"/>
                <w:b/>
                <w:sz w:val="20"/>
                <w:szCs w:val="20"/>
              </w:rPr>
              <w:t>Líder</w:t>
            </w:r>
          </w:p>
        </w:tc>
        <w:tc>
          <w:tcPr>
            <w:tcW w:w="1023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F160AF" w:rsidRDefault="00F160AF" w:rsidP="009639B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3FF"/>
            <w:vAlign w:val="center"/>
          </w:tcPr>
          <w:p w:rsidR="00F160AF" w:rsidRPr="00111352" w:rsidRDefault="00F160AF" w:rsidP="009639B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11352">
              <w:rPr>
                <w:rFonts w:ascii="Arial" w:hAnsi="Arial" w:cs="Arial"/>
                <w:b/>
                <w:sz w:val="20"/>
                <w:szCs w:val="20"/>
              </w:rPr>
              <w:t>E</w:t>
            </w:r>
            <w:bookmarkStart w:id="0" w:name="_GoBack"/>
            <w:bookmarkEnd w:id="0"/>
            <w:r w:rsidRPr="00111352">
              <w:rPr>
                <w:rFonts w:ascii="Arial" w:hAnsi="Arial" w:cs="Arial"/>
                <w:b/>
                <w:sz w:val="20"/>
                <w:szCs w:val="20"/>
              </w:rPr>
              <w:t>quipo</w:t>
            </w:r>
          </w:p>
        </w:tc>
        <w:tc>
          <w:tcPr>
            <w:tcW w:w="7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F160AF" w:rsidRDefault="00F160AF" w:rsidP="009639B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D5296" w:rsidRPr="0022581F" w:rsidTr="00793ED4">
        <w:trPr>
          <w:jc w:val="center"/>
        </w:trPr>
        <w:tc>
          <w:tcPr>
            <w:tcW w:w="406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BD5296" w:rsidRPr="00335343" w:rsidRDefault="00BD5296" w:rsidP="009639B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111352">
              <w:rPr>
                <w:rFonts w:ascii="Arial" w:hAnsi="Arial" w:cs="Arial"/>
                <w:b/>
                <w:sz w:val="20"/>
                <w:szCs w:val="20"/>
              </w:rPr>
              <w:t>Ár</w:t>
            </w:r>
            <w:r w:rsidRPr="00111352">
              <w:rPr>
                <w:rFonts w:ascii="Arial" w:hAnsi="Arial" w:cs="Arial"/>
                <w:b/>
                <w:sz w:val="20"/>
                <w:szCs w:val="20"/>
                <w:shd w:val="clear" w:color="auto" w:fill="D9E3FF"/>
              </w:rPr>
              <w:t>ea Auditada:</w:t>
            </w:r>
          </w:p>
        </w:tc>
        <w:tc>
          <w:tcPr>
            <w:tcW w:w="6028" w:type="dxa"/>
            <w:gridSpan w:val="7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D5296" w:rsidRDefault="00BD5296" w:rsidP="009639B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85D20" w:rsidRPr="0022581F" w:rsidTr="00793ED4">
        <w:trPr>
          <w:trHeight w:val="447"/>
          <w:jc w:val="center"/>
        </w:trPr>
        <w:tc>
          <w:tcPr>
            <w:tcW w:w="2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1F497D"/>
            <w:tcMar>
              <w:left w:w="28" w:type="dxa"/>
              <w:right w:w="28" w:type="dxa"/>
            </w:tcMar>
            <w:vAlign w:val="center"/>
          </w:tcPr>
          <w:p w:rsidR="00F85D20" w:rsidRPr="00335343" w:rsidRDefault="00F85D20" w:rsidP="00F160AF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335343">
              <w:rPr>
                <w:rFonts w:ascii="Arial" w:hAnsi="Arial" w:cs="Arial"/>
                <w:b/>
                <w:color w:val="FFFFFF"/>
                <w:sz w:val="20"/>
                <w:szCs w:val="20"/>
              </w:rPr>
              <w:t>Ítem</w:t>
            </w:r>
          </w:p>
        </w:tc>
        <w:tc>
          <w:tcPr>
            <w:tcW w:w="323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1F497D"/>
            <w:tcMar>
              <w:left w:w="28" w:type="dxa"/>
              <w:right w:w="28" w:type="dxa"/>
            </w:tcMar>
            <w:vAlign w:val="center"/>
          </w:tcPr>
          <w:p w:rsidR="00F85D20" w:rsidRPr="00335343" w:rsidRDefault="00F85D20" w:rsidP="009639B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335343">
              <w:rPr>
                <w:rFonts w:ascii="Arial" w:hAnsi="Arial" w:cs="Arial"/>
                <w:b/>
                <w:color w:val="FFFFFF"/>
                <w:sz w:val="20"/>
                <w:szCs w:val="20"/>
              </w:rPr>
              <w:t>Punto a Evaluar</w:t>
            </w:r>
          </w:p>
        </w:tc>
        <w:tc>
          <w:tcPr>
            <w:tcW w:w="2310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1F497D"/>
            <w:tcMar>
              <w:left w:w="28" w:type="dxa"/>
              <w:right w:w="28" w:type="dxa"/>
            </w:tcMar>
            <w:vAlign w:val="center"/>
          </w:tcPr>
          <w:p w:rsidR="00F85D20" w:rsidRPr="00335343" w:rsidRDefault="00F85D20" w:rsidP="009639B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335343">
              <w:rPr>
                <w:rFonts w:ascii="Arial" w:hAnsi="Arial" w:cs="Arial"/>
                <w:b/>
                <w:color w:val="FFFFFF"/>
                <w:sz w:val="20"/>
                <w:szCs w:val="20"/>
              </w:rPr>
              <w:t>Actividad</w:t>
            </w:r>
          </w:p>
        </w:tc>
        <w:tc>
          <w:tcPr>
            <w:tcW w:w="251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1F497D"/>
            <w:tcMar>
              <w:left w:w="28" w:type="dxa"/>
              <w:right w:w="28" w:type="dxa"/>
            </w:tcMar>
            <w:vAlign w:val="center"/>
          </w:tcPr>
          <w:p w:rsidR="00F85D20" w:rsidRPr="00335343" w:rsidRDefault="00F85D20" w:rsidP="009639B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335343">
              <w:rPr>
                <w:rFonts w:ascii="Arial" w:hAnsi="Arial" w:cs="Arial"/>
                <w:b/>
                <w:color w:val="FFFFFF"/>
                <w:sz w:val="20"/>
                <w:szCs w:val="20"/>
              </w:rPr>
              <w:t>Observaciones</w:t>
            </w:r>
          </w:p>
        </w:tc>
      </w:tr>
      <w:tr w:rsidR="00F85D20" w:rsidRPr="0022581F" w:rsidTr="00793ED4">
        <w:trPr>
          <w:jc w:val="center"/>
        </w:trPr>
        <w:tc>
          <w:tcPr>
            <w:tcW w:w="2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F85D20" w:rsidRPr="00111352" w:rsidRDefault="00EE6BB1" w:rsidP="00F160A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11352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323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85D20" w:rsidRPr="00F160AF" w:rsidRDefault="00EE6BB1" w:rsidP="00F160AF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160A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Atributos personales</w:t>
            </w:r>
            <w:r w:rsidRPr="00F160AF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(É</w:t>
            </w:r>
            <w:r w:rsidR="00BD5296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tico, m</w:t>
            </w:r>
            <w:r w:rsidR="00F160AF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enta</w:t>
            </w:r>
            <w:r w:rsidRPr="00F160AF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lidad abierta, diplomático, observador, perceptivo, versátil, tenaz, decidido, seguro de si mismo)</w:t>
            </w:r>
          </w:p>
        </w:tc>
        <w:tc>
          <w:tcPr>
            <w:tcW w:w="2310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85D20" w:rsidRPr="00BD5296" w:rsidRDefault="00F85D20" w:rsidP="00F160A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85D20" w:rsidRPr="00BD5296" w:rsidRDefault="00F85D20" w:rsidP="00F160A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5296" w:rsidRPr="0022581F" w:rsidTr="00793ED4">
        <w:trPr>
          <w:jc w:val="center"/>
        </w:trPr>
        <w:tc>
          <w:tcPr>
            <w:tcW w:w="2028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BD5296" w:rsidRPr="00111352" w:rsidRDefault="00BD5296" w:rsidP="00F160A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11352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8064" w:type="dxa"/>
            <w:gridSpan w:val="8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BD5296" w:rsidRPr="00BD5296" w:rsidRDefault="00BD5296" w:rsidP="00BD529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60A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Conocimientos y habilidades genéricos</w:t>
            </w:r>
          </w:p>
        </w:tc>
      </w:tr>
      <w:tr w:rsidR="00F160AF" w:rsidRPr="0022581F" w:rsidTr="00793ED4">
        <w:trPr>
          <w:jc w:val="center"/>
        </w:trPr>
        <w:tc>
          <w:tcPr>
            <w:tcW w:w="2028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F160AF" w:rsidRPr="00111352" w:rsidRDefault="00F160AF" w:rsidP="00F160A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3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160AF" w:rsidRPr="00F160AF" w:rsidRDefault="00F160AF" w:rsidP="00F160AF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160AF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Conocimiento y aplicación </w:t>
            </w:r>
            <w:r w:rsidR="00BD5296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del </w:t>
            </w:r>
            <w:r w:rsidRPr="00F160AF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procedimiento auditorias</w:t>
            </w:r>
          </w:p>
        </w:tc>
        <w:tc>
          <w:tcPr>
            <w:tcW w:w="2310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160AF" w:rsidRPr="00BD5296" w:rsidRDefault="00F160AF" w:rsidP="00F160A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160AF" w:rsidRPr="00BD5296" w:rsidRDefault="00F160AF" w:rsidP="00F160A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60AF" w:rsidRPr="0022581F" w:rsidTr="00793ED4">
        <w:trPr>
          <w:jc w:val="center"/>
        </w:trPr>
        <w:tc>
          <w:tcPr>
            <w:tcW w:w="2028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F160AF" w:rsidRPr="00111352" w:rsidRDefault="00F160AF" w:rsidP="00F160A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3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160AF" w:rsidRPr="00F160AF" w:rsidRDefault="00F160AF" w:rsidP="00F160AF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160AF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Conocimiento del Sistema Integrado de </w:t>
            </w:r>
            <w:r w:rsidR="00BD5296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Ge</w:t>
            </w:r>
            <w:r w:rsidR="005B2C6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stión de </w:t>
            </w:r>
            <w:r w:rsidRPr="00F160AF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la empresa</w:t>
            </w:r>
          </w:p>
        </w:tc>
        <w:tc>
          <w:tcPr>
            <w:tcW w:w="2310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160AF" w:rsidRPr="00BD5296" w:rsidRDefault="00F160AF" w:rsidP="00F160A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160AF" w:rsidRPr="00BD5296" w:rsidRDefault="00F160AF" w:rsidP="00F160A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60AF" w:rsidRPr="0022581F" w:rsidTr="00793ED4">
        <w:trPr>
          <w:jc w:val="center"/>
        </w:trPr>
        <w:tc>
          <w:tcPr>
            <w:tcW w:w="2028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F160AF" w:rsidRPr="00111352" w:rsidRDefault="00F160AF" w:rsidP="00F160A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3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160AF" w:rsidRPr="00F160AF" w:rsidRDefault="00F160AF" w:rsidP="00F160AF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160AF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Conocimiento de la Organización</w:t>
            </w:r>
          </w:p>
        </w:tc>
        <w:tc>
          <w:tcPr>
            <w:tcW w:w="2310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160AF" w:rsidRPr="00BD5296" w:rsidRDefault="00F160AF" w:rsidP="00F160A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160AF" w:rsidRPr="00BD5296" w:rsidRDefault="00F160AF" w:rsidP="00F160A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60AF" w:rsidRPr="0022581F" w:rsidTr="00793ED4">
        <w:trPr>
          <w:jc w:val="center"/>
        </w:trPr>
        <w:tc>
          <w:tcPr>
            <w:tcW w:w="2028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F160AF" w:rsidRPr="00111352" w:rsidRDefault="00F160AF" w:rsidP="00F160A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3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160AF" w:rsidRPr="00F160AF" w:rsidRDefault="00F160AF" w:rsidP="00F160AF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160AF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Aptitud para identificar y entender la aplicación de las leyes y reglamento relativos a los procesos, productos y/o emisiones del medio ambiente</w:t>
            </w:r>
          </w:p>
        </w:tc>
        <w:tc>
          <w:tcPr>
            <w:tcW w:w="2310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160AF" w:rsidRPr="00BD5296" w:rsidRDefault="00F160AF" w:rsidP="00F160A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160AF" w:rsidRPr="00BD5296" w:rsidRDefault="00F160AF" w:rsidP="00F160A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5296" w:rsidRPr="0022581F" w:rsidTr="00793ED4">
        <w:trPr>
          <w:jc w:val="center"/>
        </w:trPr>
        <w:tc>
          <w:tcPr>
            <w:tcW w:w="2028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BD5296" w:rsidRPr="00111352" w:rsidRDefault="00BD5296" w:rsidP="00F160A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11352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8064" w:type="dxa"/>
            <w:gridSpan w:val="8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BD5296" w:rsidRPr="00BD5296" w:rsidRDefault="00BD5296" w:rsidP="00BD529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60A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Conocimientos y habilidades específicos relativos al Sistema Integrado de Gestión (Calidad, Seguridad, Salud Ocupacional y Medio Ambiente)</w:t>
            </w:r>
          </w:p>
        </w:tc>
      </w:tr>
      <w:tr w:rsidR="00F160AF" w:rsidRPr="0022581F" w:rsidTr="00793ED4">
        <w:trPr>
          <w:jc w:val="center"/>
        </w:trPr>
        <w:tc>
          <w:tcPr>
            <w:tcW w:w="2028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F160AF" w:rsidRPr="00111352" w:rsidRDefault="00F160AF" w:rsidP="00F160A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3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160AF" w:rsidRPr="00F160AF" w:rsidRDefault="00F160AF" w:rsidP="00F160AF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160AF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Aptitud para entender la orientación y aplicación de los procesos</w:t>
            </w:r>
          </w:p>
        </w:tc>
        <w:tc>
          <w:tcPr>
            <w:tcW w:w="2310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160AF" w:rsidRPr="00BD5296" w:rsidRDefault="00F160AF" w:rsidP="00F160A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160AF" w:rsidRPr="00BD5296" w:rsidRDefault="00F160AF" w:rsidP="00F160A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60AF" w:rsidRPr="0022581F" w:rsidTr="00793ED4">
        <w:trPr>
          <w:jc w:val="center"/>
        </w:trPr>
        <w:tc>
          <w:tcPr>
            <w:tcW w:w="2028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F160AF" w:rsidRPr="00111352" w:rsidRDefault="00F160AF" w:rsidP="00F160A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3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160AF" w:rsidRPr="00F160AF" w:rsidRDefault="00F160AF" w:rsidP="00F160AF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160AF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Conocimiento en la normalización y </w:t>
            </w:r>
            <w:r w:rsidRPr="00F160AF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lastRenderedPageBreak/>
              <w:t>control de los documentos y formatos de CTL</w:t>
            </w:r>
          </w:p>
        </w:tc>
        <w:tc>
          <w:tcPr>
            <w:tcW w:w="2310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160AF" w:rsidRPr="00BD5296" w:rsidRDefault="00F160AF" w:rsidP="00F160A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160AF" w:rsidRPr="00BD5296" w:rsidRDefault="00F160AF" w:rsidP="00F160A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60AF" w:rsidRPr="0022581F" w:rsidTr="00793ED4">
        <w:trPr>
          <w:jc w:val="center"/>
        </w:trPr>
        <w:tc>
          <w:tcPr>
            <w:tcW w:w="2028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F160AF" w:rsidRPr="00111352" w:rsidRDefault="00F160AF" w:rsidP="00F160A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3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160AF" w:rsidRPr="00F160AF" w:rsidRDefault="00F160AF" w:rsidP="00F160AF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160AF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Conocimiento de las nor</w:t>
            </w:r>
            <w:r w:rsidR="005B2C6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mas y su aplicación dentro del S</w:t>
            </w:r>
            <w:r w:rsidRPr="00F160AF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istema</w:t>
            </w:r>
            <w:r w:rsidR="005B2C6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de Gestión.</w:t>
            </w:r>
          </w:p>
        </w:tc>
        <w:tc>
          <w:tcPr>
            <w:tcW w:w="2310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160AF" w:rsidRPr="00BD5296" w:rsidRDefault="00F160AF" w:rsidP="00F160A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160AF" w:rsidRPr="00BD5296" w:rsidRDefault="00F160AF" w:rsidP="00F160A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60AF" w:rsidRPr="0022581F" w:rsidTr="00793ED4">
        <w:trPr>
          <w:jc w:val="center"/>
        </w:trPr>
        <w:tc>
          <w:tcPr>
            <w:tcW w:w="2028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F160AF" w:rsidRPr="00111352" w:rsidRDefault="00F160AF" w:rsidP="00F160A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11352">
              <w:rPr>
                <w:rFonts w:ascii="Arial" w:hAnsi="Arial" w:cs="Arial"/>
                <w:b/>
                <w:sz w:val="20"/>
                <w:szCs w:val="20"/>
              </w:rPr>
              <w:t>3.1</w:t>
            </w:r>
          </w:p>
        </w:tc>
        <w:tc>
          <w:tcPr>
            <w:tcW w:w="323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160AF" w:rsidRPr="00F160AF" w:rsidRDefault="00F160AF" w:rsidP="005B2C67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160AF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Preparación de la auditoria (Elaboración del </w:t>
            </w:r>
            <w:r w:rsidR="005B2C6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Plan de Auditorí</w:t>
            </w:r>
            <w:r w:rsidRPr="00F160AF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a)</w:t>
            </w:r>
          </w:p>
        </w:tc>
        <w:tc>
          <w:tcPr>
            <w:tcW w:w="2310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160AF" w:rsidRPr="00BD5296" w:rsidRDefault="00F160AF" w:rsidP="00F160A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160AF" w:rsidRPr="00BD5296" w:rsidRDefault="00F160AF" w:rsidP="00F160A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60AF" w:rsidRPr="0022581F" w:rsidTr="00793ED4">
        <w:trPr>
          <w:jc w:val="center"/>
        </w:trPr>
        <w:tc>
          <w:tcPr>
            <w:tcW w:w="2028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F160AF" w:rsidRPr="00111352" w:rsidRDefault="00F160AF" w:rsidP="00F160A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3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160AF" w:rsidRPr="00F160AF" w:rsidRDefault="00F160AF" w:rsidP="00F160AF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160AF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Definición</w:t>
            </w:r>
            <w:r w:rsidR="005B2C6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de los objetivos de la auditorí</w:t>
            </w:r>
            <w:r w:rsidRPr="00F160AF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</w:t>
            </w:r>
          </w:p>
        </w:tc>
        <w:tc>
          <w:tcPr>
            <w:tcW w:w="2310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160AF" w:rsidRPr="00BD5296" w:rsidRDefault="00F160AF" w:rsidP="00F160A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160AF" w:rsidRPr="00BD5296" w:rsidRDefault="00F160AF" w:rsidP="00F160A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60AF" w:rsidRPr="0022581F" w:rsidTr="00793ED4">
        <w:trPr>
          <w:jc w:val="center"/>
        </w:trPr>
        <w:tc>
          <w:tcPr>
            <w:tcW w:w="2028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F160AF" w:rsidRPr="00111352" w:rsidRDefault="00F160AF" w:rsidP="00F160A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3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160AF" w:rsidRPr="00F160AF" w:rsidRDefault="00F160AF" w:rsidP="00F160AF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160AF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Inclusión del alcance y criterios de aud</w:t>
            </w:r>
            <w:r w:rsidR="005B2C6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itorí</w:t>
            </w:r>
            <w:r w:rsidRPr="00F160AF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</w:t>
            </w:r>
          </w:p>
        </w:tc>
        <w:tc>
          <w:tcPr>
            <w:tcW w:w="2310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160AF" w:rsidRPr="00BD5296" w:rsidRDefault="00F160AF" w:rsidP="00F160A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160AF" w:rsidRPr="00BD5296" w:rsidRDefault="00F160AF" w:rsidP="00F160A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60AF" w:rsidRPr="0022581F" w:rsidTr="00793ED4">
        <w:trPr>
          <w:jc w:val="center"/>
        </w:trPr>
        <w:tc>
          <w:tcPr>
            <w:tcW w:w="2028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F160AF" w:rsidRPr="00111352" w:rsidRDefault="00F160AF" w:rsidP="00F160A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3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160AF" w:rsidRPr="00F160AF" w:rsidRDefault="00F160AF" w:rsidP="00F160AF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160AF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Solicitud y Revisión previa de la documentación</w:t>
            </w:r>
          </w:p>
        </w:tc>
        <w:tc>
          <w:tcPr>
            <w:tcW w:w="2310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160AF" w:rsidRPr="00BD5296" w:rsidRDefault="00F160AF" w:rsidP="00F160A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160AF" w:rsidRPr="00BD5296" w:rsidRDefault="00F160AF" w:rsidP="00F160A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60AF" w:rsidRPr="0022581F" w:rsidTr="00793ED4">
        <w:trPr>
          <w:jc w:val="center"/>
        </w:trPr>
        <w:tc>
          <w:tcPr>
            <w:tcW w:w="2028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F160AF" w:rsidRPr="00111352" w:rsidRDefault="00F160AF" w:rsidP="00F160A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3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160AF" w:rsidRPr="00F160AF" w:rsidRDefault="00F160AF" w:rsidP="00F160AF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160AF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Estructura y aplicación de </w:t>
            </w:r>
            <w:smartTag w:uri="urn:schemas-microsoft-com:office:smarttags" w:element="PersonName">
              <w:smartTagPr>
                <w:attr w:name="ProductID" w:val="la Lista"/>
              </w:smartTagPr>
              <w:r w:rsidRPr="00F160AF">
                <w:rPr>
                  <w:rFonts w:ascii="Arial" w:eastAsia="Times New Roman" w:hAnsi="Arial" w:cs="Arial"/>
                  <w:sz w:val="20"/>
                  <w:szCs w:val="20"/>
                  <w:lang w:val="es-ES" w:eastAsia="es-ES"/>
                </w:rPr>
                <w:t>la Lista</w:t>
              </w:r>
            </w:smartTag>
            <w:r w:rsidRPr="00F160AF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de Chequeo</w:t>
            </w:r>
          </w:p>
        </w:tc>
        <w:tc>
          <w:tcPr>
            <w:tcW w:w="2310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160AF" w:rsidRPr="00BD5296" w:rsidRDefault="00F160AF" w:rsidP="00F160A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160AF" w:rsidRPr="00BD5296" w:rsidRDefault="00F160AF" w:rsidP="00F160A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5296" w:rsidRPr="0022581F" w:rsidTr="00793ED4">
        <w:trPr>
          <w:jc w:val="center"/>
        </w:trPr>
        <w:tc>
          <w:tcPr>
            <w:tcW w:w="2028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BD5296" w:rsidRPr="00111352" w:rsidRDefault="00BD5296" w:rsidP="00F160A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11352">
              <w:rPr>
                <w:rFonts w:ascii="Arial" w:hAnsi="Arial" w:cs="Arial"/>
                <w:b/>
                <w:sz w:val="20"/>
                <w:szCs w:val="20"/>
              </w:rPr>
              <w:t>3.2</w:t>
            </w:r>
          </w:p>
        </w:tc>
        <w:tc>
          <w:tcPr>
            <w:tcW w:w="323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D5296" w:rsidRPr="00F160AF" w:rsidRDefault="00BD5296" w:rsidP="00F160AF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160AF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Cumplimiento y puntualidad (Manejo de la agenda)</w:t>
            </w:r>
          </w:p>
        </w:tc>
        <w:tc>
          <w:tcPr>
            <w:tcW w:w="2310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D5296" w:rsidRPr="00BD5296" w:rsidRDefault="00BD5296" w:rsidP="00F160A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D5296" w:rsidRPr="00BD5296" w:rsidRDefault="00BD5296" w:rsidP="00F160A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5296" w:rsidRPr="0022581F" w:rsidTr="00793ED4">
        <w:trPr>
          <w:trHeight w:val="75"/>
          <w:jc w:val="center"/>
        </w:trPr>
        <w:tc>
          <w:tcPr>
            <w:tcW w:w="2028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BD5296" w:rsidRPr="00111352" w:rsidRDefault="00BD5296" w:rsidP="00F160A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3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D5296" w:rsidRPr="00F160AF" w:rsidRDefault="00BD5296" w:rsidP="00F160AF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160AF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Li</w:t>
            </w: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</w:t>
            </w:r>
            <w:r w:rsidRPr="00F160AF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ta de asistencia</w:t>
            </w: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apertura</w:t>
            </w:r>
          </w:p>
        </w:tc>
        <w:tc>
          <w:tcPr>
            <w:tcW w:w="114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D5296" w:rsidRPr="00BD5296" w:rsidRDefault="00BD5296" w:rsidP="009639B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D5296"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16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BD5296" w:rsidRPr="00BD5296" w:rsidRDefault="00BD5296" w:rsidP="009639B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251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D5296" w:rsidRPr="00BD5296" w:rsidRDefault="00BD5296" w:rsidP="00F160A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5296" w:rsidRPr="0022581F" w:rsidTr="00793ED4">
        <w:trPr>
          <w:trHeight w:val="75"/>
          <w:jc w:val="center"/>
        </w:trPr>
        <w:tc>
          <w:tcPr>
            <w:tcW w:w="2028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BD5296" w:rsidRPr="00111352" w:rsidRDefault="00BD5296" w:rsidP="00F160A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3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D5296" w:rsidRPr="00F160AF" w:rsidRDefault="00BD5296" w:rsidP="00F160A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Lista de Asistencia cierre</w:t>
            </w:r>
          </w:p>
        </w:tc>
        <w:tc>
          <w:tcPr>
            <w:tcW w:w="114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D5296" w:rsidRPr="00BD5296" w:rsidRDefault="00BD5296" w:rsidP="009639B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D5296"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16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BD5296" w:rsidRPr="00BD5296" w:rsidRDefault="00BD5296" w:rsidP="009639B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251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D5296" w:rsidRPr="00BD5296" w:rsidRDefault="00BD5296" w:rsidP="00F160A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2C67" w:rsidRPr="0022581F" w:rsidTr="00793ED4">
        <w:trPr>
          <w:jc w:val="center"/>
        </w:trPr>
        <w:tc>
          <w:tcPr>
            <w:tcW w:w="2028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5B2C67" w:rsidRPr="00111352" w:rsidRDefault="005B2C67" w:rsidP="00F160A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11352">
              <w:rPr>
                <w:rFonts w:ascii="Arial" w:hAnsi="Arial" w:cs="Arial"/>
                <w:b/>
                <w:sz w:val="20"/>
                <w:szCs w:val="20"/>
              </w:rPr>
              <w:t>3.3</w:t>
            </w:r>
          </w:p>
        </w:tc>
        <w:tc>
          <w:tcPr>
            <w:tcW w:w="8064" w:type="dxa"/>
            <w:gridSpan w:val="8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5B2C67" w:rsidRPr="00BD5296" w:rsidRDefault="005B2C67" w:rsidP="005B2C6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Reunión de A</w:t>
            </w:r>
            <w:r w:rsidRPr="00F160A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pertura</w:t>
            </w:r>
          </w:p>
        </w:tc>
      </w:tr>
      <w:tr w:rsidR="00BD5296" w:rsidRPr="0022581F" w:rsidTr="00793ED4">
        <w:trPr>
          <w:jc w:val="center"/>
        </w:trPr>
        <w:tc>
          <w:tcPr>
            <w:tcW w:w="2028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BD5296" w:rsidRPr="00111352" w:rsidRDefault="00BD5296" w:rsidP="00F160A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3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D5296" w:rsidRPr="00F160AF" w:rsidRDefault="00BD5296" w:rsidP="00F160AF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160AF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Confirmación </w:t>
            </w:r>
            <w:r w:rsidR="005B2C6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del Plan de auditorí</w:t>
            </w:r>
            <w:r w:rsidRPr="00F160AF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</w:t>
            </w:r>
          </w:p>
        </w:tc>
        <w:tc>
          <w:tcPr>
            <w:tcW w:w="114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D5296" w:rsidRPr="00BD5296" w:rsidRDefault="00BD5296" w:rsidP="00BD529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D5296"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16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BD5296" w:rsidRPr="00BD5296" w:rsidRDefault="00BD5296" w:rsidP="00BD529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D5296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251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D5296" w:rsidRPr="00BD5296" w:rsidRDefault="00BD5296" w:rsidP="00F160A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5296" w:rsidRPr="0022581F" w:rsidTr="00793ED4">
        <w:trPr>
          <w:jc w:val="center"/>
        </w:trPr>
        <w:tc>
          <w:tcPr>
            <w:tcW w:w="2028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BD5296" w:rsidRPr="00111352" w:rsidRDefault="00BD5296" w:rsidP="00F160A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3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D5296" w:rsidRPr="00F160AF" w:rsidRDefault="00BD5296" w:rsidP="00F160AF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160AF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Presentación de los participantes con sus roles</w:t>
            </w:r>
          </w:p>
        </w:tc>
        <w:tc>
          <w:tcPr>
            <w:tcW w:w="114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D5296" w:rsidRPr="00BD5296" w:rsidRDefault="00BD5296" w:rsidP="00BD529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D5296"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16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BD5296" w:rsidRPr="00BD5296" w:rsidRDefault="00BD5296" w:rsidP="00BD529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D5296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251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D5296" w:rsidRPr="00BD5296" w:rsidRDefault="00BD5296" w:rsidP="00F160A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5296" w:rsidRPr="0022581F" w:rsidTr="00793ED4">
        <w:trPr>
          <w:jc w:val="center"/>
        </w:trPr>
        <w:tc>
          <w:tcPr>
            <w:tcW w:w="2028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BD5296" w:rsidRPr="00111352" w:rsidRDefault="00BD5296" w:rsidP="00F160A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3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D5296" w:rsidRPr="00F160AF" w:rsidRDefault="00BD5296" w:rsidP="00F160AF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160AF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Confirmación hora y lugar reunión de cierre</w:t>
            </w:r>
          </w:p>
        </w:tc>
        <w:tc>
          <w:tcPr>
            <w:tcW w:w="114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D5296" w:rsidRPr="00BD5296" w:rsidRDefault="00BD5296" w:rsidP="00BD529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D5296"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16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BD5296" w:rsidRPr="00BD5296" w:rsidRDefault="00BD5296" w:rsidP="00BD529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D5296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251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D5296" w:rsidRPr="00BD5296" w:rsidRDefault="00BD5296" w:rsidP="00F160A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5296" w:rsidRPr="0022581F" w:rsidTr="00793ED4">
        <w:trPr>
          <w:jc w:val="center"/>
        </w:trPr>
        <w:tc>
          <w:tcPr>
            <w:tcW w:w="2028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BD5296" w:rsidRPr="00111352" w:rsidRDefault="00BD5296" w:rsidP="00F160A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3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D5296" w:rsidRPr="00F160AF" w:rsidRDefault="00BD5296" w:rsidP="00F160AF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160AF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Metodología a aplicar</w:t>
            </w:r>
          </w:p>
        </w:tc>
        <w:tc>
          <w:tcPr>
            <w:tcW w:w="114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D5296" w:rsidRPr="00BD5296" w:rsidRDefault="00BD5296" w:rsidP="00BD529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D5296"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16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BD5296" w:rsidRPr="00BD5296" w:rsidRDefault="00BD5296" w:rsidP="00BD529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D5296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251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D5296" w:rsidRPr="00BD5296" w:rsidRDefault="00BD5296" w:rsidP="00F160A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5296" w:rsidRPr="0022581F" w:rsidTr="00793ED4">
        <w:trPr>
          <w:jc w:val="center"/>
        </w:trPr>
        <w:tc>
          <w:tcPr>
            <w:tcW w:w="2028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BD5296" w:rsidRPr="00111352" w:rsidRDefault="00BD5296" w:rsidP="00F160A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3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D5296" w:rsidRPr="00F160AF" w:rsidRDefault="00BD5296" w:rsidP="00F160AF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160AF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Definición de canales de comunicación</w:t>
            </w:r>
          </w:p>
        </w:tc>
        <w:tc>
          <w:tcPr>
            <w:tcW w:w="114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D5296" w:rsidRPr="00BD5296" w:rsidRDefault="00BD5296" w:rsidP="00BD529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D5296"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16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BD5296" w:rsidRPr="00BD5296" w:rsidRDefault="00BD5296" w:rsidP="00BD529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D5296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251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D5296" w:rsidRPr="00BD5296" w:rsidRDefault="00BD5296" w:rsidP="00F160A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5296" w:rsidRPr="0022581F" w:rsidTr="00793ED4">
        <w:trPr>
          <w:jc w:val="center"/>
        </w:trPr>
        <w:tc>
          <w:tcPr>
            <w:tcW w:w="2028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BD5296" w:rsidRPr="00111352" w:rsidRDefault="00BD5296" w:rsidP="00F160A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3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D5296" w:rsidRPr="00F160AF" w:rsidRDefault="00BD5296" w:rsidP="00F160AF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160AF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Garantizar confidencialidad</w:t>
            </w:r>
          </w:p>
        </w:tc>
        <w:tc>
          <w:tcPr>
            <w:tcW w:w="114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D5296" w:rsidRPr="00BD5296" w:rsidRDefault="00BD5296" w:rsidP="00BD529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D5296"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16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BD5296" w:rsidRPr="00BD5296" w:rsidRDefault="00BD5296" w:rsidP="00BD529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D5296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251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D5296" w:rsidRPr="00BD5296" w:rsidRDefault="00BD5296" w:rsidP="00F160A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5296" w:rsidRPr="0022581F" w:rsidTr="00793ED4">
        <w:trPr>
          <w:trHeight w:val="50"/>
          <w:jc w:val="center"/>
        </w:trPr>
        <w:tc>
          <w:tcPr>
            <w:tcW w:w="2028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BD5296" w:rsidRPr="00111352" w:rsidRDefault="00BD5296" w:rsidP="00F160A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3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D5296" w:rsidRPr="00F160AF" w:rsidRDefault="00BD5296" w:rsidP="00F160AF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160AF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Clasificación de hallazgos</w:t>
            </w:r>
          </w:p>
        </w:tc>
        <w:tc>
          <w:tcPr>
            <w:tcW w:w="114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D5296" w:rsidRPr="00BD5296" w:rsidRDefault="00BD5296" w:rsidP="00BD529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D5296"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16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BD5296" w:rsidRPr="00BD5296" w:rsidRDefault="00BD5296" w:rsidP="00BD529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D5296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251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D5296" w:rsidRPr="00BD5296" w:rsidRDefault="00BD5296" w:rsidP="00F160A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2C67" w:rsidRPr="0022581F" w:rsidTr="00793ED4">
        <w:trPr>
          <w:jc w:val="center"/>
        </w:trPr>
        <w:tc>
          <w:tcPr>
            <w:tcW w:w="2028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5B2C67" w:rsidRPr="00111352" w:rsidRDefault="005B2C67" w:rsidP="00F160A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11352">
              <w:rPr>
                <w:rFonts w:ascii="Arial" w:eastAsia="Times New Roman" w:hAnsi="Arial" w:cs="Arial"/>
                <w:b/>
                <w:sz w:val="20"/>
                <w:szCs w:val="20"/>
                <w:lang w:val="es-ES" w:eastAsia="es-ES"/>
              </w:rPr>
              <w:t>3.4</w:t>
            </w:r>
          </w:p>
        </w:tc>
        <w:tc>
          <w:tcPr>
            <w:tcW w:w="8064" w:type="dxa"/>
            <w:gridSpan w:val="8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5B2C67" w:rsidRPr="00BD5296" w:rsidRDefault="0080462C" w:rsidP="005B2C6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Ejecución En C</w:t>
            </w:r>
            <w:r w:rsidR="005B2C67" w:rsidRPr="00F160A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ampo</w:t>
            </w:r>
          </w:p>
        </w:tc>
      </w:tr>
      <w:tr w:rsidR="00BD5296" w:rsidRPr="0022581F" w:rsidTr="00793ED4">
        <w:trPr>
          <w:jc w:val="center"/>
        </w:trPr>
        <w:tc>
          <w:tcPr>
            <w:tcW w:w="2028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BD5296" w:rsidRPr="00111352" w:rsidRDefault="00BD5296" w:rsidP="00F160A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3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D5296" w:rsidRPr="00F160AF" w:rsidRDefault="00BD5296" w:rsidP="00F160AF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160AF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Comunicación durante la auditoria</w:t>
            </w:r>
          </w:p>
        </w:tc>
        <w:tc>
          <w:tcPr>
            <w:tcW w:w="2310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D5296" w:rsidRPr="00BD5296" w:rsidRDefault="00BD5296" w:rsidP="00F160A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D5296" w:rsidRPr="00BD5296" w:rsidRDefault="00BD5296" w:rsidP="00F160A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5296" w:rsidRPr="0022581F" w:rsidTr="00793ED4">
        <w:trPr>
          <w:jc w:val="center"/>
        </w:trPr>
        <w:tc>
          <w:tcPr>
            <w:tcW w:w="2028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BD5296" w:rsidRPr="00111352" w:rsidRDefault="00BD5296" w:rsidP="00F160A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3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D5296" w:rsidRPr="00F160AF" w:rsidRDefault="00BD5296" w:rsidP="00F160AF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160AF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Realización de las preguntas</w:t>
            </w:r>
          </w:p>
        </w:tc>
        <w:tc>
          <w:tcPr>
            <w:tcW w:w="2310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D5296" w:rsidRPr="00BD5296" w:rsidRDefault="00BD5296" w:rsidP="00F160A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D5296" w:rsidRPr="00BD5296" w:rsidRDefault="00BD5296" w:rsidP="00F160A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5296" w:rsidRPr="0022581F" w:rsidTr="00793ED4">
        <w:trPr>
          <w:jc w:val="center"/>
        </w:trPr>
        <w:tc>
          <w:tcPr>
            <w:tcW w:w="2028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BD5296" w:rsidRPr="00111352" w:rsidRDefault="00BD5296" w:rsidP="00F160A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3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D5296" w:rsidRPr="00F160AF" w:rsidRDefault="00BD5296" w:rsidP="00F160AF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160AF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Ejecución inspección y/o observación</w:t>
            </w:r>
          </w:p>
        </w:tc>
        <w:tc>
          <w:tcPr>
            <w:tcW w:w="2310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D5296" w:rsidRPr="00BD5296" w:rsidRDefault="00BD5296" w:rsidP="00F160A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D5296" w:rsidRPr="00BD5296" w:rsidRDefault="00BD5296" w:rsidP="00F160A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5296" w:rsidRPr="0022581F" w:rsidTr="00793ED4">
        <w:trPr>
          <w:jc w:val="center"/>
        </w:trPr>
        <w:tc>
          <w:tcPr>
            <w:tcW w:w="2028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BD5296" w:rsidRPr="00111352" w:rsidRDefault="00BD5296" w:rsidP="00F160A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3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D5296" w:rsidRPr="00F160AF" w:rsidRDefault="00BD5296" w:rsidP="00F160AF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160AF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Detección oportuna de No conformidades</w:t>
            </w:r>
          </w:p>
        </w:tc>
        <w:tc>
          <w:tcPr>
            <w:tcW w:w="2310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D5296" w:rsidRPr="00BD5296" w:rsidRDefault="00BD5296" w:rsidP="00F160A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D5296" w:rsidRPr="00BD5296" w:rsidRDefault="00BD5296" w:rsidP="00F160A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5296" w:rsidRPr="0022581F" w:rsidTr="00793ED4">
        <w:trPr>
          <w:jc w:val="center"/>
        </w:trPr>
        <w:tc>
          <w:tcPr>
            <w:tcW w:w="2028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BD5296" w:rsidRPr="00111352" w:rsidRDefault="00BD5296" w:rsidP="00F160A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3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D5296" w:rsidRPr="00F160AF" w:rsidRDefault="00BD5296" w:rsidP="00F160AF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160AF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Revisión documentos y registros</w:t>
            </w:r>
          </w:p>
        </w:tc>
        <w:tc>
          <w:tcPr>
            <w:tcW w:w="2310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D5296" w:rsidRPr="00BD5296" w:rsidRDefault="00BD5296" w:rsidP="00F160A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D5296" w:rsidRPr="00BD5296" w:rsidRDefault="00BD5296" w:rsidP="00F160A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462C" w:rsidRPr="0022581F" w:rsidTr="00793ED4">
        <w:trPr>
          <w:jc w:val="center"/>
        </w:trPr>
        <w:tc>
          <w:tcPr>
            <w:tcW w:w="2028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80462C" w:rsidRPr="00111352" w:rsidRDefault="0080462C" w:rsidP="00F160A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11352">
              <w:rPr>
                <w:rFonts w:ascii="Arial" w:eastAsia="Times New Roman" w:hAnsi="Arial" w:cs="Arial"/>
                <w:b/>
                <w:sz w:val="20"/>
                <w:szCs w:val="20"/>
                <w:lang w:val="es-ES" w:eastAsia="es-ES"/>
              </w:rPr>
              <w:t>3.5</w:t>
            </w:r>
          </w:p>
        </w:tc>
        <w:tc>
          <w:tcPr>
            <w:tcW w:w="8064" w:type="dxa"/>
            <w:gridSpan w:val="8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80462C" w:rsidRPr="00BD5296" w:rsidRDefault="0080462C" w:rsidP="0080462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Reunión de C</w:t>
            </w:r>
            <w:r w:rsidRPr="00F160A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ierre</w:t>
            </w:r>
          </w:p>
        </w:tc>
      </w:tr>
      <w:tr w:rsidR="00BD5296" w:rsidRPr="0022581F" w:rsidTr="00793ED4">
        <w:trPr>
          <w:jc w:val="center"/>
        </w:trPr>
        <w:tc>
          <w:tcPr>
            <w:tcW w:w="2028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BD5296" w:rsidRPr="00111352" w:rsidRDefault="00BD5296" w:rsidP="00F160A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3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D5296" w:rsidRPr="00F160AF" w:rsidRDefault="00BD5296" w:rsidP="00F160AF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160AF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Presentación de hallazgos</w:t>
            </w:r>
          </w:p>
        </w:tc>
        <w:tc>
          <w:tcPr>
            <w:tcW w:w="2310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D5296" w:rsidRPr="00BD5296" w:rsidRDefault="00BD5296" w:rsidP="00F160A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D5296" w:rsidRPr="00BD5296" w:rsidRDefault="00BD5296" w:rsidP="00F160A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5296" w:rsidRPr="0022581F" w:rsidTr="00793ED4">
        <w:trPr>
          <w:jc w:val="center"/>
        </w:trPr>
        <w:tc>
          <w:tcPr>
            <w:tcW w:w="2028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BD5296" w:rsidRPr="00111352" w:rsidRDefault="00BD5296" w:rsidP="00F160A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3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D5296" w:rsidRPr="00F160AF" w:rsidRDefault="00BD5296" w:rsidP="00F160AF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160AF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Presentación de conclusiones</w:t>
            </w:r>
          </w:p>
        </w:tc>
        <w:tc>
          <w:tcPr>
            <w:tcW w:w="2310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D5296" w:rsidRPr="00BD5296" w:rsidRDefault="00BD5296" w:rsidP="00F160A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D5296" w:rsidRPr="00BD5296" w:rsidRDefault="00BD5296" w:rsidP="00F160A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5296" w:rsidRPr="0022581F" w:rsidTr="00793ED4">
        <w:trPr>
          <w:jc w:val="center"/>
        </w:trPr>
        <w:tc>
          <w:tcPr>
            <w:tcW w:w="2028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BD5296" w:rsidRPr="00111352" w:rsidRDefault="00BD5296" w:rsidP="00F160A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3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D5296" w:rsidRPr="00F160AF" w:rsidRDefault="00BD5296" w:rsidP="00F160AF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160AF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Acuerdan fecha plan de acción</w:t>
            </w:r>
          </w:p>
        </w:tc>
        <w:tc>
          <w:tcPr>
            <w:tcW w:w="114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D5296" w:rsidRPr="00BD5296" w:rsidRDefault="00BD5296" w:rsidP="00BD529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D5296"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16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BD5296" w:rsidRPr="00BD5296" w:rsidRDefault="00BD5296" w:rsidP="00BD529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D5296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251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D5296" w:rsidRPr="00BD5296" w:rsidRDefault="00BD5296" w:rsidP="00F160A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5296" w:rsidRPr="0022581F" w:rsidTr="00793ED4">
        <w:trPr>
          <w:jc w:val="center"/>
        </w:trPr>
        <w:tc>
          <w:tcPr>
            <w:tcW w:w="2028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BD5296" w:rsidRPr="00111352" w:rsidRDefault="00BD5296" w:rsidP="00F160A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3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D5296" w:rsidRPr="00F160AF" w:rsidRDefault="00BD5296" w:rsidP="00F160AF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160AF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Recomendaciones para la mejora</w:t>
            </w:r>
          </w:p>
        </w:tc>
        <w:tc>
          <w:tcPr>
            <w:tcW w:w="2310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D5296" w:rsidRPr="00BD5296" w:rsidRDefault="00BD5296" w:rsidP="00F160A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D5296" w:rsidRPr="00BD5296" w:rsidRDefault="00BD5296" w:rsidP="00F160A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462C" w:rsidRPr="0022581F" w:rsidTr="00793ED4">
        <w:trPr>
          <w:jc w:val="center"/>
        </w:trPr>
        <w:tc>
          <w:tcPr>
            <w:tcW w:w="2028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80462C" w:rsidRPr="00111352" w:rsidRDefault="0080462C" w:rsidP="00F160A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11352">
              <w:rPr>
                <w:rFonts w:ascii="Arial" w:eastAsia="Times New Roman" w:hAnsi="Arial" w:cs="Arial"/>
                <w:b/>
                <w:sz w:val="20"/>
                <w:szCs w:val="20"/>
                <w:lang w:val="es-ES" w:eastAsia="es-ES"/>
              </w:rPr>
              <w:t>4.</w:t>
            </w:r>
          </w:p>
        </w:tc>
        <w:tc>
          <w:tcPr>
            <w:tcW w:w="8064" w:type="dxa"/>
            <w:gridSpan w:val="8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80462C" w:rsidRPr="00BD5296" w:rsidRDefault="0080462C" w:rsidP="0080462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Preparación, Aprobación y D</w:t>
            </w:r>
            <w:r w:rsidRPr="00F160A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istribución del Informe de Auditoria</w:t>
            </w:r>
          </w:p>
        </w:tc>
      </w:tr>
      <w:tr w:rsidR="00BD5296" w:rsidRPr="0022581F" w:rsidTr="00793ED4">
        <w:trPr>
          <w:jc w:val="center"/>
        </w:trPr>
        <w:tc>
          <w:tcPr>
            <w:tcW w:w="2028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BD5296" w:rsidRPr="00111352" w:rsidRDefault="00BD5296" w:rsidP="00F160A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3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D5296" w:rsidRPr="00F160AF" w:rsidRDefault="00BD5296" w:rsidP="00F160AF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160AF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Envío oportuno del Informe</w:t>
            </w:r>
          </w:p>
        </w:tc>
        <w:tc>
          <w:tcPr>
            <w:tcW w:w="2310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D5296" w:rsidRPr="00BD5296" w:rsidRDefault="00BD5296" w:rsidP="00F160A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D5296" w:rsidRPr="00BD5296" w:rsidRDefault="00BD5296" w:rsidP="00F160A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5296" w:rsidRPr="0022581F" w:rsidTr="00793ED4">
        <w:trPr>
          <w:jc w:val="center"/>
        </w:trPr>
        <w:tc>
          <w:tcPr>
            <w:tcW w:w="2028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BD5296" w:rsidRPr="00111352" w:rsidRDefault="00BD5296" w:rsidP="00F160A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3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D5296" w:rsidRPr="00F160AF" w:rsidRDefault="00BD5296" w:rsidP="00F160A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F160AF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Presentación informe</w:t>
            </w:r>
          </w:p>
        </w:tc>
        <w:tc>
          <w:tcPr>
            <w:tcW w:w="2310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D5296" w:rsidRPr="00BD5296" w:rsidRDefault="00BD5296" w:rsidP="00F160A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D5296" w:rsidRPr="00BD5296" w:rsidRDefault="00BD5296" w:rsidP="00F160A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462C" w:rsidRPr="0022581F" w:rsidTr="00793ED4">
        <w:trPr>
          <w:jc w:val="center"/>
        </w:trPr>
        <w:tc>
          <w:tcPr>
            <w:tcW w:w="2028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80462C" w:rsidRPr="00111352" w:rsidRDefault="0080462C" w:rsidP="00F160A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1135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8064" w:type="dxa"/>
            <w:gridSpan w:val="8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80462C" w:rsidRPr="00BD5296" w:rsidRDefault="0080462C" w:rsidP="0080462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Revisión y A</w:t>
            </w:r>
            <w:r w:rsidRPr="00F160A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 xml:space="preserve">probación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de Planes de A</w:t>
            </w:r>
            <w:r w:rsidRPr="00F160A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cción</w:t>
            </w:r>
          </w:p>
        </w:tc>
      </w:tr>
      <w:tr w:rsidR="00BD5296" w:rsidRPr="0022581F" w:rsidTr="00793ED4">
        <w:trPr>
          <w:jc w:val="center"/>
        </w:trPr>
        <w:tc>
          <w:tcPr>
            <w:tcW w:w="2028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BD5296" w:rsidRPr="00F160AF" w:rsidRDefault="00BD5296" w:rsidP="00F160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323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D5296" w:rsidRPr="00F160AF" w:rsidRDefault="00BD5296" w:rsidP="00F160A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2310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D5296" w:rsidRPr="00BD5296" w:rsidRDefault="00BD5296" w:rsidP="00F160A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D5296" w:rsidRPr="00BD5296" w:rsidRDefault="00BD5296" w:rsidP="00F160A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5296" w:rsidRPr="0022581F" w:rsidTr="00793ED4">
        <w:trPr>
          <w:jc w:val="center"/>
        </w:trPr>
        <w:tc>
          <w:tcPr>
            <w:tcW w:w="2028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BD5296" w:rsidRPr="00F160AF" w:rsidRDefault="00BD5296" w:rsidP="00F160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323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D5296" w:rsidRPr="00F160AF" w:rsidRDefault="00BD5296" w:rsidP="00F160A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2310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D5296" w:rsidRPr="00BD5296" w:rsidRDefault="00BD5296" w:rsidP="00F160A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D5296" w:rsidRPr="00BD5296" w:rsidRDefault="00BD5296" w:rsidP="00F160A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85D20" w:rsidRDefault="00F85D20" w:rsidP="003B258B">
      <w:pPr>
        <w:spacing w:after="0" w:line="240" w:lineRule="auto"/>
        <w:jc w:val="center"/>
      </w:pPr>
    </w:p>
    <w:p w:rsidR="003B258B" w:rsidRDefault="003B258B" w:rsidP="003B258B">
      <w:pPr>
        <w:spacing w:after="0" w:line="240" w:lineRule="auto"/>
        <w:jc w:val="center"/>
      </w:pPr>
    </w:p>
    <w:p w:rsidR="003B258B" w:rsidRDefault="003B258B" w:rsidP="003B258B">
      <w:pPr>
        <w:spacing w:after="0" w:line="240" w:lineRule="auto"/>
        <w:jc w:val="center"/>
      </w:pPr>
    </w:p>
    <w:p w:rsidR="003B258B" w:rsidRDefault="003B258B" w:rsidP="003B258B">
      <w:pPr>
        <w:spacing w:after="0" w:line="240" w:lineRule="auto"/>
        <w:jc w:val="center"/>
      </w:pPr>
    </w:p>
    <w:sectPr w:rsidR="003B258B" w:rsidSect="0054121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2B97" w:rsidRDefault="009F2B97" w:rsidP="00C73CA6">
      <w:pPr>
        <w:spacing w:after="0" w:line="240" w:lineRule="auto"/>
      </w:pPr>
      <w:r>
        <w:separator/>
      </w:r>
    </w:p>
  </w:endnote>
  <w:endnote w:type="continuationSeparator" w:id="0">
    <w:p w:rsidR="009F2B97" w:rsidRDefault="009F2B97" w:rsidP="00C73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2B97" w:rsidRDefault="009F2B97" w:rsidP="00C73CA6">
      <w:pPr>
        <w:spacing w:after="0" w:line="240" w:lineRule="auto"/>
      </w:pPr>
      <w:r>
        <w:separator/>
      </w:r>
    </w:p>
  </w:footnote>
  <w:footnote w:type="continuationSeparator" w:id="0">
    <w:p w:rsidR="009F2B97" w:rsidRDefault="009F2B97" w:rsidP="00C73C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0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16"/>
      <w:gridCol w:w="2901"/>
      <w:gridCol w:w="2229"/>
      <w:gridCol w:w="3158"/>
    </w:tblGrid>
    <w:tr w:rsidR="00BA2247" w:rsidRPr="007C6F8B" w:rsidTr="007C6F8B">
      <w:trPr>
        <w:trHeight w:val="306"/>
        <w:jc w:val="center"/>
      </w:trPr>
      <w:tc>
        <w:tcPr>
          <w:tcW w:w="1716" w:type="dxa"/>
          <w:vMerge w:val="restart"/>
          <w:vAlign w:val="center"/>
        </w:tcPr>
        <w:p w:rsidR="00BA2247" w:rsidRPr="007C6F8B" w:rsidRDefault="009F2B97" w:rsidP="00BA2247">
          <w:pPr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>
            <w:rPr>
              <w:rFonts w:ascii="Arial" w:hAnsi="Arial" w:cs="Arial"/>
              <w:b/>
              <w:noProof/>
              <w:sz w:val="20"/>
              <w:szCs w:val="20"/>
              <w:lang w:val="es-ES" w:eastAsia="es-E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i1025" type="#_x0000_t75" alt="Descripción: Descripción: Logo SIG.jpg" style="width:69pt;height:61.5pt;visibility:visible;mso-wrap-style:square">
                <v:imagedata r:id="rId1" o:title=" Logo SIG"/>
              </v:shape>
            </w:pict>
          </w:r>
        </w:p>
      </w:tc>
      <w:tc>
        <w:tcPr>
          <w:tcW w:w="5130" w:type="dxa"/>
          <w:gridSpan w:val="2"/>
          <w:vAlign w:val="center"/>
        </w:tcPr>
        <w:p w:rsidR="00BA2247" w:rsidRPr="007C6F8B" w:rsidRDefault="00961049" w:rsidP="00BA2247">
          <w:pPr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 w:rsidRPr="00961049">
            <w:rPr>
              <w:rFonts w:ascii="Arial" w:hAnsi="Arial" w:cs="Arial"/>
              <w:b/>
              <w:sz w:val="20"/>
              <w:szCs w:val="20"/>
              <w:lang w:val="es-ES_tradnl"/>
            </w:rPr>
            <w:t>PROCESO GESTIÓN OPERACIÓN LÍNEAS DE SERVICIO - SERVICIOS DE SISTEMAS DE GESTIÓN EMPRESARIAL</w:t>
          </w:r>
        </w:p>
      </w:tc>
      <w:tc>
        <w:tcPr>
          <w:tcW w:w="3158" w:type="dxa"/>
          <w:vAlign w:val="center"/>
        </w:tcPr>
        <w:p w:rsidR="00BA2247" w:rsidRPr="007C6F8B" w:rsidRDefault="00BA2247" w:rsidP="00961049">
          <w:pPr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 w:rsidRPr="007C6F8B">
            <w:rPr>
              <w:rFonts w:ascii="Arial" w:hAnsi="Arial" w:cs="Arial"/>
              <w:b/>
              <w:sz w:val="20"/>
              <w:szCs w:val="20"/>
              <w:lang w:val="es-ES_tradnl"/>
            </w:rPr>
            <w:t>GOL-</w:t>
          </w:r>
          <w:r w:rsidR="00961049">
            <w:rPr>
              <w:rFonts w:ascii="Arial" w:hAnsi="Arial" w:cs="Arial"/>
              <w:b/>
              <w:sz w:val="20"/>
              <w:szCs w:val="20"/>
              <w:lang w:val="es-ES_tradnl"/>
            </w:rPr>
            <w:t>BMS-</w:t>
          </w:r>
          <w:r w:rsidRPr="007C6F8B">
            <w:rPr>
              <w:rFonts w:ascii="Arial" w:hAnsi="Arial" w:cs="Arial"/>
              <w:b/>
              <w:sz w:val="20"/>
              <w:szCs w:val="20"/>
              <w:lang w:val="es-ES_tradnl"/>
            </w:rPr>
            <w:t>FO-</w:t>
          </w:r>
          <w:r w:rsidR="00961049">
            <w:rPr>
              <w:rFonts w:ascii="Arial" w:hAnsi="Arial" w:cs="Arial"/>
              <w:b/>
              <w:sz w:val="20"/>
              <w:szCs w:val="20"/>
              <w:lang w:val="es-ES_tradnl"/>
            </w:rPr>
            <w:t>22</w:t>
          </w:r>
        </w:p>
      </w:tc>
    </w:tr>
    <w:tr w:rsidR="00BA2247" w:rsidRPr="007C6F8B" w:rsidTr="007C6F8B">
      <w:trPr>
        <w:trHeight w:val="306"/>
        <w:jc w:val="center"/>
      </w:trPr>
      <w:tc>
        <w:tcPr>
          <w:tcW w:w="1716" w:type="dxa"/>
          <w:vMerge/>
          <w:vAlign w:val="center"/>
        </w:tcPr>
        <w:p w:rsidR="00BA2247" w:rsidRPr="007C6F8B" w:rsidRDefault="00BA2247" w:rsidP="00BA2247">
          <w:pPr>
            <w:spacing w:after="0" w:line="240" w:lineRule="auto"/>
            <w:jc w:val="center"/>
            <w:rPr>
              <w:rFonts w:ascii="Arial" w:hAnsi="Arial" w:cs="Arial"/>
              <w:b/>
              <w:noProof/>
              <w:sz w:val="20"/>
              <w:szCs w:val="20"/>
            </w:rPr>
          </w:pPr>
        </w:p>
      </w:tc>
      <w:tc>
        <w:tcPr>
          <w:tcW w:w="5130" w:type="dxa"/>
          <w:gridSpan w:val="2"/>
          <w:vAlign w:val="center"/>
        </w:tcPr>
        <w:p w:rsidR="00BA2247" w:rsidRPr="007C6F8B" w:rsidRDefault="00BA2247" w:rsidP="00BA2247">
          <w:pPr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 w:rsidRPr="007C6F8B">
            <w:rPr>
              <w:rFonts w:ascii="Arial" w:hAnsi="Arial" w:cs="Arial"/>
              <w:b/>
              <w:sz w:val="20"/>
              <w:szCs w:val="20"/>
              <w:lang w:val="es-ES_tradnl"/>
            </w:rPr>
            <w:t>EVALUACIÓN DE LA COMPETENCIA DE AUDITORES</w:t>
          </w:r>
        </w:p>
      </w:tc>
      <w:tc>
        <w:tcPr>
          <w:tcW w:w="3158" w:type="dxa"/>
          <w:vAlign w:val="center"/>
        </w:tcPr>
        <w:p w:rsidR="00BA2247" w:rsidRPr="007C6F8B" w:rsidRDefault="00BA2247" w:rsidP="00BA2247">
          <w:pPr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 w:rsidRPr="007C6F8B">
            <w:rPr>
              <w:rFonts w:ascii="Arial" w:hAnsi="Arial" w:cs="Arial"/>
              <w:b/>
              <w:sz w:val="20"/>
              <w:szCs w:val="20"/>
              <w:lang w:val="es-ES_tradnl"/>
            </w:rPr>
            <w:t>Aprobación:</w:t>
          </w:r>
        </w:p>
        <w:p w:rsidR="007C6F8B" w:rsidRPr="007C6F8B" w:rsidRDefault="007C6F8B" w:rsidP="007C6F8B">
          <w:pPr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>
            <w:rPr>
              <w:rFonts w:ascii="Arial" w:hAnsi="Arial" w:cs="Arial"/>
              <w:b/>
              <w:sz w:val="20"/>
              <w:szCs w:val="20"/>
              <w:lang w:val="es-ES_tradnl"/>
            </w:rPr>
            <w:t>DIRECTOR DE OPERACIONES</w:t>
          </w:r>
        </w:p>
      </w:tc>
    </w:tr>
    <w:tr w:rsidR="00BA2247" w:rsidRPr="007C6F8B" w:rsidTr="007C6F8B">
      <w:trPr>
        <w:trHeight w:val="343"/>
        <w:jc w:val="center"/>
      </w:trPr>
      <w:tc>
        <w:tcPr>
          <w:tcW w:w="1716" w:type="dxa"/>
          <w:vMerge/>
          <w:vAlign w:val="center"/>
        </w:tcPr>
        <w:p w:rsidR="00BA2247" w:rsidRPr="007C6F8B" w:rsidRDefault="00BA2247" w:rsidP="00BA2247">
          <w:pPr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</w:p>
      </w:tc>
      <w:tc>
        <w:tcPr>
          <w:tcW w:w="2901" w:type="dxa"/>
          <w:vAlign w:val="center"/>
        </w:tcPr>
        <w:p w:rsidR="00BA2247" w:rsidRPr="00F67920" w:rsidRDefault="00961049" w:rsidP="00BA2247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Versión  2</w:t>
          </w:r>
        </w:p>
      </w:tc>
      <w:tc>
        <w:tcPr>
          <w:tcW w:w="2229" w:type="dxa"/>
          <w:vAlign w:val="center"/>
        </w:tcPr>
        <w:p w:rsidR="00BA2247" w:rsidRPr="00F67920" w:rsidRDefault="00961049" w:rsidP="00961049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Fecha:   09/02/2015</w:t>
          </w:r>
        </w:p>
      </w:tc>
      <w:tc>
        <w:tcPr>
          <w:tcW w:w="3158" w:type="dxa"/>
          <w:vAlign w:val="center"/>
        </w:tcPr>
        <w:p w:rsidR="00BA2247" w:rsidRPr="00F67920" w:rsidRDefault="00BA2247" w:rsidP="00BA2247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  <w:lang w:val="es-ES_tradnl"/>
            </w:rPr>
          </w:pPr>
          <w:r w:rsidRPr="00F67920">
            <w:rPr>
              <w:rFonts w:ascii="Arial" w:hAnsi="Arial" w:cs="Arial"/>
              <w:sz w:val="20"/>
              <w:szCs w:val="20"/>
            </w:rPr>
            <w:t xml:space="preserve">PAG.   </w:t>
          </w:r>
          <w:r w:rsidRPr="00F67920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fldChar w:fldCharType="begin"/>
          </w:r>
          <w:r w:rsidRPr="00F67920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instrText xml:space="preserve"> PAGE </w:instrText>
          </w:r>
          <w:r w:rsidRPr="00F67920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fldChar w:fldCharType="separate"/>
          </w:r>
          <w:r w:rsidR="00793ED4">
            <w:rPr>
              <w:rStyle w:val="Nmerodepgina"/>
              <w:rFonts w:ascii="Arial" w:hAnsi="Arial" w:cs="Arial"/>
              <w:noProof/>
              <w:sz w:val="20"/>
              <w:szCs w:val="20"/>
              <w:lang w:val="es-ES_tradnl"/>
            </w:rPr>
            <w:t>1</w:t>
          </w:r>
          <w:r w:rsidRPr="00F67920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fldChar w:fldCharType="end"/>
          </w:r>
          <w:r w:rsidR="00996ED4" w:rsidRPr="00F67920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t xml:space="preserve"> </w:t>
          </w:r>
          <w:r w:rsidRPr="00F67920">
            <w:rPr>
              <w:rFonts w:ascii="Arial" w:hAnsi="Arial" w:cs="Arial"/>
              <w:sz w:val="20"/>
              <w:szCs w:val="20"/>
            </w:rPr>
            <w:t xml:space="preserve">DE </w:t>
          </w:r>
          <w:r w:rsidRPr="00F67920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fldChar w:fldCharType="begin"/>
          </w:r>
          <w:r w:rsidRPr="00F67920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instrText xml:space="preserve"> NUMPAGES </w:instrText>
          </w:r>
          <w:r w:rsidRPr="00F67920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fldChar w:fldCharType="separate"/>
          </w:r>
          <w:r w:rsidR="00793ED4">
            <w:rPr>
              <w:rStyle w:val="Nmerodepgina"/>
              <w:rFonts w:ascii="Arial" w:hAnsi="Arial" w:cs="Arial"/>
              <w:noProof/>
              <w:sz w:val="20"/>
              <w:szCs w:val="20"/>
              <w:lang w:val="es-ES_tradnl"/>
            </w:rPr>
            <w:t>2</w:t>
          </w:r>
          <w:r w:rsidRPr="00F67920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fldChar w:fldCharType="end"/>
          </w:r>
        </w:p>
      </w:tc>
    </w:tr>
  </w:tbl>
  <w:p w:rsidR="00BA2247" w:rsidRDefault="00BA2247" w:rsidP="00A87C7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D3D3E"/>
    <w:multiLevelType w:val="hybridMultilevel"/>
    <w:tmpl w:val="2C5897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F409FF"/>
    <w:multiLevelType w:val="multilevel"/>
    <w:tmpl w:val="7A7438F0"/>
    <w:lvl w:ilvl="0">
      <w:numFmt w:val="decimal"/>
      <w:pStyle w:val="Ttulo1"/>
      <w:lvlText w:val="%1.0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C6F8B"/>
    <w:rsid w:val="00051261"/>
    <w:rsid w:val="00056A88"/>
    <w:rsid w:val="00111352"/>
    <w:rsid w:val="00161DA2"/>
    <w:rsid w:val="002037ED"/>
    <w:rsid w:val="0022581F"/>
    <w:rsid w:val="002732A3"/>
    <w:rsid w:val="002E193C"/>
    <w:rsid w:val="00335343"/>
    <w:rsid w:val="0035356B"/>
    <w:rsid w:val="00353F3B"/>
    <w:rsid w:val="003B0CB4"/>
    <w:rsid w:val="003B258B"/>
    <w:rsid w:val="003D78DA"/>
    <w:rsid w:val="00403613"/>
    <w:rsid w:val="004E68F7"/>
    <w:rsid w:val="0054121C"/>
    <w:rsid w:val="00557A01"/>
    <w:rsid w:val="0059419B"/>
    <w:rsid w:val="005B2C67"/>
    <w:rsid w:val="005E6B89"/>
    <w:rsid w:val="005F2FDC"/>
    <w:rsid w:val="0069293B"/>
    <w:rsid w:val="006F0F88"/>
    <w:rsid w:val="00760BBB"/>
    <w:rsid w:val="00793ED4"/>
    <w:rsid w:val="007C3AF9"/>
    <w:rsid w:val="007C6F8B"/>
    <w:rsid w:val="007D3C6E"/>
    <w:rsid w:val="008037F5"/>
    <w:rsid w:val="0080462C"/>
    <w:rsid w:val="008167BE"/>
    <w:rsid w:val="008219F8"/>
    <w:rsid w:val="00856BE0"/>
    <w:rsid w:val="008879C9"/>
    <w:rsid w:val="008B0AA6"/>
    <w:rsid w:val="008E05C9"/>
    <w:rsid w:val="00952113"/>
    <w:rsid w:val="00961049"/>
    <w:rsid w:val="009639BE"/>
    <w:rsid w:val="00963DF6"/>
    <w:rsid w:val="00996ED4"/>
    <w:rsid w:val="009B7CD0"/>
    <w:rsid w:val="009E1307"/>
    <w:rsid w:val="009F2B97"/>
    <w:rsid w:val="00A25E40"/>
    <w:rsid w:val="00A47271"/>
    <w:rsid w:val="00A87C7E"/>
    <w:rsid w:val="00A92A22"/>
    <w:rsid w:val="00BA2247"/>
    <w:rsid w:val="00BD5296"/>
    <w:rsid w:val="00C73CA6"/>
    <w:rsid w:val="00CE22DB"/>
    <w:rsid w:val="00D11FBD"/>
    <w:rsid w:val="00D45105"/>
    <w:rsid w:val="00D532A0"/>
    <w:rsid w:val="00DA1DD1"/>
    <w:rsid w:val="00E17C38"/>
    <w:rsid w:val="00EB2170"/>
    <w:rsid w:val="00EE564F"/>
    <w:rsid w:val="00EE6BB1"/>
    <w:rsid w:val="00F160AF"/>
    <w:rsid w:val="00F65E53"/>
    <w:rsid w:val="00F67920"/>
    <w:rsid w:val="00F8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5:docId w15:val="{0D109A6B-CFBF-4B76-8413-F540039A8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6B89"/>
    <w:pPr>
      <w:spacing w:after="200" w:line="276" w:lineRule="auto"/>
    </w:pPr>
    <w:rPr>
      <w:sz w:val="22"/>
      <w:szCs w:val="22"/>
      <w:lang w:val="es-CO" w:eastAsia="en-US"/>
    </w:rPr>
  </w:style>
  <w:style w:type="paragraph" w:styleId="Ttulo1">
    <w:name w:val="heading 1"/>
    <w:basedOn w:val="Normal"/>
    <w:next w:val="Normal"/>
    <w:link w:val="Ttulo1Car"/>
    <w:qFormat/>
    <w:rsid w:val="005E6B89"/>
    <w:pPr>
      <w:keepNext/>
      <w:numPr>
        <w:numId w:val="10"/>
      </w:numPr>
      <w:spacing w:before="240" w:after="60" w:line="240" w:lineRule="auto"/>
      <w:outlineLvl w:val="0"/>
    </w:pPr>
    <w:rPr>
      <w:rFonts w:ascii="Arial" w:hAnsi="Arial" w:cs="Arial"/>
      <w:b/>
      <w:bCs/>
      <w:kern w:val="32"/>
      <w:sz w:val="24"/>
      <w:szCs w:val="32"/>
      <w:lang w:eastAsia="en-CA"/>
    </w:rPr>
  </w:style>
  <w:style w:type="paragraph" w:styleId="Ttulo2">
    <w:name w:val="heading 2"/>
    <w:basedOn w:val="Normal"/>
    <w:next w:val="Normal"/>
    <w:link w:val="Ttulo2Car"/>
    <w:qFormat/>
    <w:rsid w:val="005E6B89"/>
    <w:pPr>
      <w:keepNext/>
      <w:numPr>
        <w:ilvl w:val="1"/>
        <w:numId w:val="10"/>
      </w:numPr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Ttulo3">
    <w:name w:val="heading 3"/>
    <w:basedOn w:val="Normal"/>
    <w:next w:val="Normal"/>
    <w:link w:val="Ttulo3Car"/>
    <w:qFormat/>
    <w:rsid w:val="005E6B89"/>
    <w:pPr>
      <w:keepNext/>
      <w:numPr>
        <w:ilvl w:val="2"/>
        <w:numId w:val="10"/>
      </w:numPr>
      <w:spacing w:before="240" w:after="60"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next w:val="Normal"/>
    <w:link w:val="Ttulo4Car"/>
    <w:qFormat/>
    <w:rsid w:val="005E6B89"/>
    <w:pPr>
      <w:keepNext/>
      <w:numPr>
        <w:ilvl w:val="3"/>
        <w:numId w:val="10"/>
      </w:numPr>
      <w:spacing w:before="240" w:after="60"/>
      <w:outlineLvl w:val="3"/>
    </w:pPr>
    <w:rPr>
      <w:rFonts w:ascii="Arial" w:hAnsi="Arial"/>
      <w:b/>
      <w:bCs/>
      <w:szCs w:val="28"/>
    </w:rPr>
  </w:style>
  <w:style w:type="paragraph" w:styleId="Ttulo5">
    <w:name w:val="heading 5"/>
    <w:basedOn w:val="Normal"/>
    <w:next w:val="Normal"/>
    <w:link w:val="Ttulo5Car"/>
    <w:qFormat/>
    <w:rsid w:val="005E6B89"/>
    <w:pPr>
      <w:numPr>
        <w:ilvl w:val="4"/>
        <w:numId w:val="10"/>
      </w:numPr>
      <w:spacing w:before="240" w:after="60"/>
      <w:outlineLvl w:val="4"/>
    </w:pPr>
    <w:rPr>
      <w:rFonts w:ascii="Arial" w:hAnsi="Arial"/>
      <w:b/>
      <w:bCs/>
      <w:i/>
      <w:iCs/>
      <w:szCs w:val="26"/>
    </w:rPr>
  </w:style>
  <w:style w:type="paragraph" w:styleId="Ttulo6">
    <w:name w:val="heading 6"/>
    <w:basedOn w:val="Normal"/>
    <w:next w:val="Normal"/>
    <w:link w:val="Ttulo6Car"/>
    <w:qFormat/>
    <w:rsid w:val="005E6B89"/>
    <w:pPr>
      <w:numPr>
        <w:ilvl w:val="5"/>
        <w:numId w:val="10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Ttulo7">
    <w:name w:val="heading 7"/>
    <w:basedOn w:val="Normal"/>
    <w:next w:val="Normal"/>
    <w:link w:val="Ttulo7Car"/>
    <w:qFormat/>
    <w:rsid w:val="005E6B89"/>
    <w:pPr>
      <w:numPr>
        <w:ilvl w:val="6"/>
        <w:numId w:val="10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qFormat/>
    <w:rsid w:val="005E6B89"/>
    <w:pPr>
      <w:numPr>
        <w:ilvl w:val="7"/>
        <w:numId w:val="10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qFormat/>
    <w:rsid w:val="005E6B89"/>
    <w:pPr>
      <w:numPr>
        <w:ilvl w:val="8"/>
        <w:numId w:val="10"/>
      </w:numPr>
      <w:spacing w:before="240" w:after="60"/>
      <w:outlineLvl w:val="8"/>
    </w:pPr>
    <w:rPr>
      <w:rFonts w:ascii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5E6B89"/>
    <w:rPr>
      <w:rFonts w:ascii="Arial" w:hAnsi="Arial" w:cs="Arial"/>
      <w:b/>
      <w:bCs/>
      <w:kern w:val="32"/>
      <w:sz w:val="24"/>
      <w:szCs w:val="32"/>
      <w:lang w:val="es-CO" w:eastAsia="en-CA"/>
    </w:rPr>
  </w:style>
  <w:style w:type="character" w:customStyle="1" w:styleId="Ttulo2Car">
    <w:name w:val="Título 2 Car"/>
    <w:link w:val="Ttulo2"/>
    <w:rsid w:val="005E6B89"/>
    <w:rPr>
      <w:rFonts w:ascii="Arial" w:hAnsi="Arial" w:cs="Arial"/>
      <w:b/>
      <w:bCs/>
      <w:i/>
      <w:iCs/>
      <w:sz w:val="22"/>
      <w:szCs w:val="28"/>
      <w:lang w:val="es-CO" w:eastAsia="en-US"/>
    </w:rPr>
  </w:style>
  <w:style w:type="character" w:customStyle="1" w:styleId="Ttulo3Car">
    <w:name w:val="Título 3 Car"/>
    <w:link w:val="Ttulo3"/>
    <w:rsid w:val="005E6B89"/>
    <w:rPr>
      <w:rFonts w:ascii="Arial" w:hAnsi="Arial" w:cs="Arial"/>
      <w:b/>
      <w:bCs/>
      <w:sz w:val="22"/>
      <w:szCs w:val="26"/>
      <w:lang w:val="es-CO" w:eastAsia="en-US"/>
    </w:rPr>
  </w:style>
  <w:style w:type="character" w:customStyle="1" w:styleId="Ttulo4Car">
    <w:name w:val="Título 4 Car"/>
    <w:link w:val="Ttulo4"/>
    <w:rsid w:val="005E6B89"/>
    <w:rPr>
      <w:rFonts w:ascii="Arial" w:hAnsi="Arial"/>
      <w:b/>
      <w:bCs/>
      <w:sz w:val="22"/>
      <w:szCs w:val="28"/>
      <w:lang w:val="es-CO" w:eastAsia="en-US"/>
    </w:rPr>
  </w:style>
  <w:style w:type="character" w:customStyle="1" w:styleId="Ttulo5Car">
    <w:name w:val="Título 5 Car"/>
    <w:link w:val="Ttulo5"/>
    <w:rsid w:val="005E6B89"/>
    <w:rPr>
      <w:rFonts w:ascii="Arial" w:hAnsi="Arial"/>
      <w:b/>
      <w:bCs/>
      <w:i/>
      <w:iCs/>
      <w:sz w:val="22"/>
      <w:szCs w:val="26"/>
      <w:lang w:val="es-CO" w:eastAsia="en-US"/>
    </w:rPr>
  </w:style>
  <w:style w:type="character" w:customStyle="1" w:styleId="Ttulo6Car">
    <w:name w:val="Título 6 Car"/>
    <w:link w:val="Ttulo6"/>
    <w:rsid w:val="005E6B89"/>
    <w:rPr>
      <w:rFonts w:ascii="Times New Roman" w:hAnsi="Times New Roman"/>
      <w:b/>
      <w:bCs/>
      <w:sz w:val="22"/>
      <w:szCs w:val="22"/>
      <w:lang w:val="es-CO" w:eastAsia="en-US"/>
    </w:rPr>
  </w:style>
  <w:style w:type="character" w:customStyle="1" w:styleId="Ttulo7Car">
    <w:name w:val="Título 7 Car"/>
    <w:link w:val="Ttulo7"/>
    <w:rsid w:val="005E6B89"/>
    <w:rPr>
      <w:rFonts w:ascii="Times New Roman" w:hAnsi="Times New Roman"/>
      <w:sz w:val="24"/>
      <w:szCs w:val="24"/>
      <w:lang w:val="es-CO" w:eastAsia="en-US"/>
    </w:rPr>
  </w:style>
  <w:style w:type="character" w:customStyle="1" w:styleId="Ttulo8Car">
    <w:name w:val="Título 8 Car"/>
    <w:link w:val="Ttulo8"/>
    <w:rsid w:val="005E6B89"/>
    <w:rPr>
      <w:rFonts w:ascii="Times New Roman" w:hAnsi="Times New Roman"/>
      <w:i/>
      <w:iCs/>
      <w:sz w:val="24"/>
      <w:szCs w:val="24"/>
      <w:lang w:val="es-CO" w:eastAsia="en-US"/>
    </w:rPr>
  </w:style>
  <w:style w:type="character" w:customStyle="1" w:styleId="Ttulo9Car">
    <w:name w:val="Título 9 Car"/>
    <w:link w:val="Ttulo9"/>
    <w:rsid w:val="005E6B89"/>
    <w:rPr>
      <w:rFonts w:ascii="Arial" w:hAnsi="Arial" w:cs="Arial"/>
      <w:sz w:val="22"/>
      <w:szCs w:val="22"/>
      <w:lang w:val="es-CO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E6B89"/>
    <w:pPr>
      <w:spacing w:before="120" w:after="120"/>
    </w:pPr>
    <w:rPr>
      <w:rFonts w:ascii="Times New Roman" w:hAnsi="Times New Roman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E6B89"/>
    <w:pPr>
      <w:tabs>
        <w:tab w:val="left" w:pos="880"/>
        <w:tab w:val="right" w:leader="dot" w:pos="9962"/>
      </w:tabs>
      <w:spacing w:after="0" w:line="360" w:lineRule="auto"/>
      <w:jc w:val="both"/>
    </w:pPr>
    <w:rPr>
      <w:rFonts w:ascii="Times New Roman" w:hAnsi="Times New Roman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5E6B89"/>
    <w:pPr>
      <w:tabs>
        <w:tab w:val="right" w:leader="dot" w:pos="9962"/>
      </w:tabs>
      <w:spacing w:after="0" w:line="360" w:lineRule="auto"/>
    </w:pPr>
    <w:rPr>
      <w:rFonts w:ascii="Times New Roman" w:hAnsi="Times New Roman"/>
      <w:i/>
      <w:iCs/>
      <w:sz w:val="20"/>
      <w:szCs w:val="20"/>
    </w:rPr>
  </w:style>
  <w:style w:type="paragraph" w:styleId="Puesto">
    <w:name w:val="Title"/>
    <w:basedOn w:val="Normal"/>
    <w:link w:val="PuestoCar"/>
    <w:qFormat/>
    <w:rsid w:val="005E6B89"/>
    <w:pPr>
      <w:spacing w:after="0" w:line="240" w:lineRule="auto"/>
      <w:jc w:val="center"/>
    </w:pPr>
    <w:rPr>
      <w:rFonts w:ascii="Tahoma" w:eastAsia="Times New Roman" w:hAnsi="Tahoma" w:cs="Tahoma"/>
      <w:b/>
      <w:color w:val="0000FF"/>
      <w:sz w:val="24"/>
      <w:szCs w:val="20"/>
      <w:lang w:val="es-ES" w:eastAsia="es-ES"/>
    </w:rPr>
  </w:style>
  <w:style w:type="character" w:customStyle="1" w:styleId="PuestoCar">
    <w:name w:val="Puesto Car"/>
    <w:link w:val="Puesto"/>
    <w:rsid w:val="005E6B89"/>
    <w:rPr>
      <w:rFonts w:ascii="Tahoma" w:eastAsia="Times New Roman" w:hAnsi="Tahoma" w:cs="Tahoma"/>
      <w:b/>
      <w:color w:val="0000FF"/>
      <w:sz w:val="24"/>
      <w:lang w:val="es-ES" w:eastAsia="es-ES"/>
    </w:rPr>
  </w:style>
  <w:style w:type="paragraph" w:styleId="Subttulo">
    <w:name w:val="Subtitle"/>
    <w:basedOn w:val="Normal"/>
    <w:link w:val="SubttuloCar"/>
    <w:qFormat/>
    <w:rsid w:val="005E6B89"/>
    <w:pPr>
      <w:spacing w:after="0" w:line="240" w:lineRule="auto"/>
    </w:pPr>
    <w:rPr>
      <w:rFonts w:ascii="Arial Black" w:eastAsia="Times New Roman" w:hAnsi="Arial Black"/>
      <w:b/>
      <w:sz w:val="20"/>
      <w:szCs w:val="20"/>
      <w:lang w:val="es-ES_tradnl" w:eastAsia="es-ES"/>
    </w:rPr>
  </w:style>
  <w:style w:type="character" w:customStyle="1" w:styleId="SubttuloCar">
    <w:name w:val="Subtítulo Car"/>
    <w:link w:val="Subttulo"/>
    <w:rsid w:val="005E6B89"/>
    <w:rPr>
      <w:rFonts w:ascii="Arial Black" w:eastAsia="Times New Roman" w:hAnsi="Arial Black"/>
      <w:b/>
      <w:lang w:val="es-ES_tradnl"/>
    </w:rPr>
  </w:style>
  <w:style w:type="paragraph" w:styleId="Prrafodelista">
    <w:name w:val="List Paragraph"/>
    <w:basedOn w:val="Normal"/>
    <w:uiPriority w:val="34"/>
    <w:qFormat/>
    <w:rsid w:val="005E6B89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qFormat/>
    <w:rsid w:val="005E6B89"/>
    <w:pPr>
      <w:keepLines/>
      <w:numPr>
        <w:numId w:val="0"/>
      </w:numPr>
      <w:spacing w:before="480" w:after="0" w:line="276" w:lineRule="auto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  <w:lang w:val="es-ES" w:eastAsia="en-US"/>
    </w:rPr>
  </w:style>
  <w:style w:type="paragraph" w:styleId="Encabezado">
    <w:name w:val="header"/>
    <w:basedOn w:val="Normal"/>
    <w:link w:val="EncabezadoCar"/>
    <w:unhideWhenUsed/>
    <w:rsid w:val="00C73C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semiHidden/>
    <w:rsid w:val="00C73CA6"/>
    <w:rPr>
      <w:sz w:val="22"/>
      <w:szCs w:val="22"/>
      <w:lang w:val="es-CO" w:eastAsia="en-US"/>
    </w:rPr>
  </w:style>
  <w:style w:type="paragraph" w:styleId="Piedepgina">
    <w:name w:val="footer"/>
    <w:basedOn w:val="Normal"/>
    <w:link w:val="PiedepginaCar"/>
    <w:uiPriority w:val="99"/>
    <w:unhideWhenUsed/>
    <w:rsid w:val="00C73C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rsid w:val="00C73CA6"/>
    <w:rPr>
      <w:sz w:val="22"/>
      <w:szCs w:val="22"/>
      <w:lang w:val="es-CO" w:eastAsia="en-US"/>
    </w:rPr>
  </w:style>
  <w:style w:type="character" w:styleId="Nmerodepgina">
    <w:name w:val="page number"/>
    <w:basedOn w:val="Fuentedeprrafopredeter"/>
    <w:rsid w:val="00BA2247"/>
  </w:style>
  <w:style w:type="table" w:styleId="Tablaconcuadrcula">
    <w:name w:val="Table Grid"/>
    <w:basedOn w:val="Tablanormal"/>
    <w:uiPriority w:val="59"/>
    <w:rsid w:val="008219F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6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7\Documents\Dropbox\TAREAS%20REALIZADAS\6.%20Formatos%20y%20Registros\6.4%20Gesti&#243;n%20de%20Operaci&#243;n%20de%20Lineas%20x\Formatos\GOL-FO-14%20Evaluaci&#243;n%20Auditores%20Competencia%20V0%2020090413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GOL-FO-14 Evaluación Auditores Competencia V0 20090413</Template>
  <TotalTime>18</TotalTime>
  <Pages>1</Pages>
  <Words>423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Empresa:</vt:lpstr>
    </vt:vector>
  </TitlesOfParts>
  <Company>Hewlett-Packard</Company>
  <LinksUpToDate>false</LinksUpToDate>
  <CharactersWithSpaces>2745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Empresa:</dc:title>
  <dc:creator>Daniel Ramírez</dc:creator>
  <cp:lastModifiedBy>PCPRE023</cp:lastModifiedBy>
  <cp:revision>9</cp:revision>
  <dcterms:created xsi:type="dcterms:W3CDTF">2013-02-05T19:33:00Z</dcterms:created>
  <dcterms:modified xsi:type="dcterms:W3CDTF">2015-02-17T16:21:00Z</dcterms:modified>
</cp:coreProperties>
</file>