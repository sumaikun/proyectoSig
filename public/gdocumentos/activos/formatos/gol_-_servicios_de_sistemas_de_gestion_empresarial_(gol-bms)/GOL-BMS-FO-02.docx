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69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6"/>
        <w:gridCol w:w="2091"/>
      </w:tblGrid>
      <w:tr w:rsidR="00F00D50" w:rsidRPr="00407951" w:rsidTr="009927A4">
        <w:trPr>
          <w:cantSplit/>
          <w:trHeight w:val="367"/>
          <w:jc w:val="right"/>
        </w:trPr>
        <w:tc>
          <w:tcPr>
            <w:tcW w:w="3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1F497D"/>
            <w:vAlign w:val="center"/>
          </w:tcPr>
          <w:p w:rsidR="00F00D50" w:rsidRPr="00407951" w:rsidRDefault="00F00D50" w:rsidP="00F00D50">
            <w:pPr>
              <w:jc w:val="right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C93384">
              <w:rPr>
                <w:rFonts w:ascii="Arial" w:hAnsi="Arial" w:cs="Arial"/>
                <w:b/>
                <w:bCs/>
                <w:color w:val="FFFFFF"/>
                <w:sz w:val="20"/>
                <w:szCs w:val="20"/>
                <w:shd w:val="clear" w:color="auto" w:fill="1F497D"/>
              </w:rPr>
              <w:t>Fecha de Elaboración del Plan</w:t>
            </w:r>
            <w:r w:rsidRPr="00407951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1919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</w:tcPr>
          <w:p w:rsidR="00F00D50" w:rsidRPr="00407951" w:rsidRDefault="00F00D50" w:rsidP="00215F6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78039F" w:rsidRPr="00407951" w:rsidRDefault="0078039F">
      <w:pPr>
        <w:jc w:val="center"/>
        <w:rPr>
          <w:rFonts w:ascii="Arial" w:hAnsi="Arial" w:cs="Arial"/>
          <w:b/>
          <w:sz w:val="10"/>
          <w:szCs w:val="20"/>
        </w:rPr>
      </w:pPr>
    </w:p>
    <w:tbl>
      <w:tblPr>
        <w:tblW w:w="1010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503"/>
        <w:gridCol w:w="1440"/>
        <w:gridCol w:w="2113"/>
      </w:tblGrid>
      <w:tr w:rsidR="00121C86" w:rsidRPr="00407951" w:rsidTr="009927A4">
        <w:trPr>
          <w:cantSplit/>
          <w:trHeight w:val="516"/>
          <w:jc w:val="center"/>
        </w:trPr>
        <w:tc>
          <w:tcPr>
            <w:tcW w:w="3047" w:type="dxa"/>
            <w:shd w:val="clear" w:color="auto" w:fill="1F497D"/>
            <w:vAlign w:val="center"/>
          </w:tcPr>
          <w:p w:rsidR="00121C86" w:rsidRPr="00407951" w:rsidRDefault="00121C86" w:rsidP="00407951">
            <w:pPr>
              <w:pStyle w:val="Ttulo5"/>
              <w:jc w:val="right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Cs/>
                <w:color w:val="FFFFFF"/>
                <w:sz w:val="20"/>
                <w:szCs w:val="20"/>
              </w:rPr>
              <w:t>Organización</w:t>
            </w:r>
          </w:p>
          <w:p w:rsidR="00121C86" w:rsidRPr="00407951" w:rsidRDefault="00121C86" w:rsidP="00407951">
            <w:pPr>
              <w:pStyle w:val="Ttulo5"/>
              <w:jc w:val="right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Cs/>
                <w:color w:val="FFFFFF"/>
                <w:sz w:val="20"/>
                <w:szCs w:val="20"/>
              </w:rPr>
              <w:t xml:space="preserve">(Proceso / Área)  </w:t>
            </w:r>
            <w:r w:rsidR="00F03B9F" w:rsidRPr="00407951">
              <w:rPr>
                <w:rFonts w:ascii="Arial" w:hAnsi="Arial" w:cs="Arial"/>
                <w:bCs/>
                <w:color w:val="FFFFFF"/>
                <w:sz w:val="20"/>
                <w:szCs w:val="20"/>
              </w:rPr>
              <w:t xml:space="preserve">a </w:t>
            </w:r>
            <w:r w:rsidRPr="00407951">
              <w:rPr>
                <w:rFonts w:ascii="Arial" w:hAnsi="Arial" w:cs="Arial"/>
                <w:bCs/>
                <w:color w:val="FFFFFF"/>
                <w:sz w:val="20"/>
                <w:szCs w:val="20"/>
              </w:rPr>
              <w:t>Auditar</w:t>
            </w:r>
            <w:r w:rsidR="00F03B9F" w:rsidRPr="00407951">
              <w:rPr>
                <w:rFonts w:ascii="Arial" w:hAnsi="Arial" w:cs="Arial"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7056" w:type="dxa"/>
            <w:gridSpan w:val="3"/>
            <w:vAlign w:val="center"/>
          </w:tcPr>
          <w:p w:rsidR="00121C86" w:rsidRPr="00407951" w:rsidRDefault="00121C86">
            <w:pPr>
              <w:jc w:val="center"/>
              <w:rPr>
                <w:rFonts w:ascii="Arial" w:hAnsi="Arial" w:cs="Arial"/>
                <w:b/>
                <w:color w:val="242EFC"/>
                <w:sz w:val="20"/>
                <w:szCs w:val="20"/>
              </w:rPr>
            </w:pPr>
          </w:p>
        </w:tc>
      </w:tr>
      <w:tr w:rsidR="00121C86" w:rsidRPr="00407951" w:rsidTr="009927A4">
        <w:trPr>
          <w:cantSplit/>
          <w:trHeight w:val="376"/>
          <w:jc w:val="center"/>
        </w:trPr>
        <w:tc>
          <w:tcPr>
            <w:tcW w:w="3047" w:type="dxa"/>
            <w:shd w:val="clear" w:color="auto" w:fill="1F497D"/>
            <w:vAlign w:val="center"/>
          </w:tcPr>
          <w:p w:rsidR="00121C86" w:rsidRPr="00407951" w:rsidRDefault="00121C86" w:rsidP="00407951">
            <w:pPr>
              <w:pStyle w:val="Ttulo4"/>
              <w:jc w:val="right"/>
              <w:rPr>
                <w:rFonts w:ascii="Arial" w:hAnsi="Arial" w:cs="Arial"/>
                <w:color w:val="FFFFFF"/>
                <w:sz w:val="20"/>
              </w:rPr>
            </w:pPr>
            <w:r w:rsidRPr="00407951">
              <w:rPr>
                <w:rFonts w:ascii="Arial" w:hAnsi="Arial" w:cs="Arial"/>
                <w:color w:val="FFFFFF"/>
                <w:sz w:val="20"/>
              </w:rPr>
              <w:t>Dirección / Ciudad</w:t>
            </w:r>
            <w:r w:rsidR="00F03B9F" w:rsidRPr="00407951">
              <w:rPr>
                <w:rFonts w:ascii="Arial" w:hAnsi="Arial" w:cs="Arial"/>
                <w:color w:val="FFFFFF"/>
                <w:sz w:val="20"/>
              </w:rPr>
              <w:t>:</w:t>
            </w:r>
          </w:p>
        </w:tc>
        <w:tc>
          <w:tcPr>
            <w:tcW w:w="3503" w:type="dxa"/>
            <w:vAlign w:val="center"/>
          </w:tcPr>
          <w:p w:rsidR="00121C86" w:rsidRPr="00407951" w:rsidRDefault="00121C86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40" w:type="dxa"/>
            <w:shd w:val="clear" w:color="auto" w:fill="1F497D"/>
            <w:vAlign w:val="center"/>
          </w:tcPr>
          <w:p w:rsidR="00121C86" w:rsidRPr="00407951" w:rsidRDefault="00121C86" w:rsidP="00407951">
            <w:pPr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Teléfono</w:t>
            </w:r>
            <w:r w:rsidR="00F03B9F" w:rsidRPr="00407951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2113" w:type="dxa"/>
            <w:vAlign w:val="center"/>
          </w:tcPr>
          <w:p w:rsidR="00121C86" w:rsidRPr="00407951" w:rsidRDefault="00121C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1C86" w:rsidRPr="00407951" w:rsidTr="009927A4">
        <w:trPr>
          <w:cantSplit/>
          <w:trHeight w:val="393"/>
          <w:jc w:val="center"/>
        </w:trPr>
        <w:tc>
          <w:tcPr>
            <w:tcW w:w="3047" w:type="dxa"/>
            <w:shd w:val="clear" w:color="auto" w:fill="1F497D"/>
            <w:vAlign w:val="center"/>
          </w:tcPr>
          <w:p w:rsidR="00121C86" w:rsidRPr="00407951" w:rsidRDefault="00121C86" w:rsidP="00407951">
            <w:pPr>
              <w:pStyle w:val="Ttulo4"/>
              <w:jc w:val="right"/>
              <w:rPr>
                <w:rFonts w:ascii="Arial" w:hAnsi="Arial" w:cs="Arial"/>
                <w:color w:val="FFFFFF"/>
                <w:sz w:val="20"/>
              </w:rPr>
            </w:pPr>
            <w:r w:rsidRPr="00407951">
              <w:rPr>
                <w:rFonts w:ascii="Arial" w:hAnsi="Arial" w:cs="Arial"/>
                <w:color w:val="FFFFFF"/>
                <w:sz w:val="20"/>
              </w:rPr>
              <w:t>Representante</w:t>
            </w:r>
            <w:r w:rsidR="00F2666D">
              <w:rPr>
                <w:rFonts w:ascii="Arial" w:hAnsi="Arial" w:cs="Arial"/>
                <w:color w:val="FFFFFF"/>
                <w:sz w:val="20"/>
              </w:rPr>
              <w:t xml:space="preserve"> de la organización</w:t>
            </w:r>
            <w:r w:rsidR="00F03B9F" w:rsidRPr="00407951">
              <w:rPr>
                <w:rFonts w:ascii="Arial" w:hAnsi="Arial" w:cs="Arial"/>
                <w:color w:val="FFFFFF"/>
                <w:sz w:val="20"/>
              </w:rPr>
              <w:t>:</w:t>
            </w:r>
          </w:p>
        </w:tc>
        <w:tc>
          <w:tcPr>
            <w:tcW w:w="7056" w:type="dxa"/>
            <w:gridSpan w:val="3"/>
            <w:vAlign w:val="center"/>
          </w:tcPr>
          <w:p w:rsidR="00121C86" w:rsidRPr="00407951" w:rsidRDefault="00121C86" w:rsidP="00121C86">
            <w:pPr>
              <w:jc w:val="center"/>
              <w:rPr>
                <w:rFonts w:ascii="Arial" w:hAnsi="Arial" w:cs="Arial"/>
                <w:color w:val="242EFC"/>
                <w:sz w:val="20"/>
                <w:szCs w:val="20"/>
                <w:u w:val="single"/>
              </w:rPr>
            </w:pPr>
          </w:p>
        </w:tc>
      </w:tr>
      <w:tr w:rsidR="00965E6E" w:rsidRPr="00407951" w:rsidTr="009927A4">
        <w:trPr>
          <w:cantSplit/>
          <w:trHeight w:val="443"/>
          <w:jc w:val="center"/>
        </w:trPr>
        <w:tc>
          <w:tcPr>
            <w:tcW w:w="3047" w:type="dxa"/>
            <w:shd w:val="clear" w:color="auto" w:fill="1F497D"/>
            <w:vAlign w:val="center"/>
          </w:tcPr>
          <w:p w:rsidR="00965E6E" w:rsidRPr="00407951" w:rsidRDefault="00E932F4" w:rsidP="00407951">
            <w:pPr>
              <w:pStyle w:val="Ttulo4"/>
              <w:jc w:val="right"/>
              <w:rPr>
                <w:rFonts w:ascii="Arial" w:hAnsi="Arial" w:cs="Arial"/>
                <w:color w:val="FFFFFF"/>
                <w:sz w:val="20"/>
              </w:rPr>
            </w:pPr>
            <w:r w:rsidRPr="00407951">
              <w:rPr>
                <w:rFonts w:ascii="Arial" w:hAnsi="Arial" w:cs="Arial"/>
                <w:color w:val="FFFFFF"/>
                <w:sz w:val="20"/>
              </w:rPr>
              <w:t>Estándar</w:t>
            </w:r>
            <w:r w:rsidR="00965E6E" w:rsidRPr="00407951">
              <w:rPr>
                <w:rFonts w:ascii="Arial" w:hAnsi="Arial" w:cs="Arial"/>
                <w:color w:val="FFFFFF"/>
                <w:sz w:val="20"/>
              </w:rPr>
              <w:t xml:space="preserve"> / Norma</w:t>
            </w:r>
            <w:r w:rsidR="00F2666D">
              <w:rPr>
                <w:rFonts w:ascii="Arial" w:hAnsi="Arial" w:cs="Arial"/>
                <w:color w:val="FFFFFF"/>
                <w:sz w:val="20"/>
              </w:rPr>
              <w:t xml:space="preserve"> a Auditar</w:t>
            </w:r>
            <w:r w:rsidR="00F03B9F" w:rsidRPr="00407951">
              <w:rPr>
                <w:rFonts w:ascii="Arial" w:hAnsi="Arial" w:cs="Arial"/>
                <w:color w:val="FFFFFF"/>
                <w:sz w:val="20"/>
              </w:rPr>
              <w:t>:</w:t>
            </w:r>
          </w:p>
        </w:tc>
        <w:tc>
          <w:tcPr>
            <w:tcW w:w="7056" w:type="dxa"/>
            <w:gridSpan w:val="3"/>
            <w:vAlign w:val="center"/>
          </w:tcPr>
          <w:p w:rsidR="00965E6E" w:rsidRPr="00407951" w:rsidRDefault="00965E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64F1D" w:rsidRPr="00407951" w:rsidRDefault="00A64F1D" w:rsidP="00A64F1D">
      <w:pPr>
        <w:jc w:val="center"/>
        <w:rPr>
          <w:rFonts w:ascii="Arial" w:hAnsi="Arial" w:cs="Arial"/>
          <w:b/>
          <w:color w:val="008000"/>
          <w:sz w:val="10"/>
          <w:szCs w:val="20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7090"/>
      </w:tblGrid>
      <w:tr w:rsidR="00A64F1D" w:rsidRPr="00407951" w:rsidTr="00C93384">
        <w:trPr>
          <w:cantSplit/>
          <w:trHeight w:val="393"/>
          <w:jc w:val="center"/>
        </w:trPr>
        <w:tc>
          <w:tcPr>
            <w:tcW w:w="3127" w:type="dxa"/>
            <w:shd w:val="clear" w:color="auto" w:fill="1F497D"/>
            <w:vAlign w:val="center"/>
          </w:tcPr>
          <w:p w:rsidR="00A64F1D" w:rsidRPr="00407951" w:rsidRDefault="00407951" w:rsidP="00407951">
            <w:pPr>
              <w:pStyle w:val="Ttulo6"/>
              <w:jc w:val="right"/>
              <w:rPr>
                <w:rFonts w:ascii="Arial" w:hAnsi="Arial" w:cs="Arial"/>
                <w:color w:val="FFFFFF"/>
                <w:sz w:val="20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Auditor Líder:</w:t>
            </w:r>
          </w:p>
        </w:tc>
        <w:tc>
          <w:tcPr>
            <w:tcW w:w="7430" w:type="dxa"/>
            <w:vAlign w:val="center"/>
          </w:tcPr>
          <w:p w:rsidR="00A64F1D" w:rsidRPr="00407951" w:rsidRDefault="00A64F1D" w:rsidP="0040795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64F1D" w:rsidRPr="00407951" w:rsidTr="00C93384">
        <w:trPr>
          <w:cantSplit/>
          <w:trHeight w:val="347"/>
          <w:jc w:val="center"/>
        </w:trPr>
        <w:tc>
          <w:tcPr>
            <w:tcW w:w="3127" w:type="dxa"/>
            <w:shd w:val="clear" w:color="auto" w:fill="1F497D"/>
            <w:vAlign w:val="center"/>
          </w:tcPr>
          <w:p w:rsidR="00A64F1D" w:rsidRPr="00407951" w:rsidRDefault="00407951" w:rsidP="00407951">
            <w:pPr>
              <w:jc w:val="righ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Equipo Auditor:</w:t>
            </w:r>
          </w:p>
        </w:tc>
        <w:tc>
          <w:tcPr>
            <w:tcW w:w="7430" w:type="dxa"/>
            <w:vAlign w:val="center"/>
          </w:tcPr>
          <w:p w:rsidR="00A64F1D" w:rsidRPr="00407951" w:rsidRDefault="00A64F1D" w:rsidP="0040795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64F1D" w:rsidRPr="00407951" w:rsidRDefault="00A64F1D" w:rsidP="00A64F1D">
      <w:pPr>
        <w:jc w:val="center"/>
        <w:rPr>
          <w:rFonts w:ascii="Arial" w:hAnsi="Arial" w:cs="Arial"/>
          <w:b/>
          <w:color w:val="008000"/>
          <w:sz w:val="10"/>
          <w:szCs w:val="20"/>
        </w:rPr>
      </w:pPr>
    </w:p>
    <w:tbl>
      <w:tblPr>
        <w:tblW w:w="10258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8"/>
      </w:tblGrid>
      <w:tr w:rsidR="00A64F1D" w:rsidRPr="00407951" w:rsidTr="00D66695">
        <w:trPr>
          <w:trHeight w:val="439"/>
          <w:jc w:val="center"/>
        </w:trPr>
        <w:tc>
          <w:tcPr>
            <w:tcW w:w="10258" w:type="dxa"/>
            <w:shd w:val="clear" w:color="auto" w:fill="1F497D"/>
            <w:vAlign w:val="center"/>
          </w:tcPr>
          <w:p w:rsidR="00A64F1D" w:rsidRPr="00407951" w:rsidRDefault="00A64F1D" w:rsidP="00F03B9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color w:val="FFFFFF"/>
                <w:sz w:val="20"/>
                <w:szCs w:val="20"/>
              </w:rPr>
              <w:t>OBJETO Y ALCANCE</w:t>
            </w:r>
          </w:p>
        </w:tc>
      </w:tr>
      <w:tr w:rsidR="00A64F1D" w:rsidRPr="00407951" w:rsidTr="00D66695">
        <w:trPr>
          <w:trHeight w:val="1533"/>
          <w:jc w:val="center"/>
        </w:trPr>
        <w:tc>
          <w:tcPr>
            <w:tcW w:w="10258" w:type="dxa"/>
            <w:vAlign w:val="center"/>
          </w:tcPr>
          <w:p w:rsidR="00965E6E" w:rsidRPr="00407951" w:rsidRDefault="00965E6E" w:rsidP="009927A4">
            <w:pPr>
              <w:ind w:left="123" w:hanging="12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262E" w:rsidRPr="00407951" w:rsidRDefault="00AF262E">
      <w:pPr>
        <w:rPr>
          <w:sz w:val="10"/>
          <w:szCs w:val="20"/>
        </w:rPr>
      </w:pPr>
    </w:p>
    <w:tbl>
      <w:tblPr>
        <w:tblW w:w="10718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898"/>
        <w:gridCol w:w="1265"/>
        <w:gridCol w:w="1265"/>
        <w:gridCol w:w="4439"/>
        <w:gridCol w:w="1701"/>
      </w:tblGrid>
      <w:tr w:rsidR="00F00D50" w:rsidRPr="00407951" w:rsidTr="00C93384">
        <w:trPr>
          <w:cantSplit/>
          <w:trHeight w:val="530"/>
          <w:jc w:val="center"/>
        </w:trPr>
        <w:tc>
          <w:tcPr>
            <w:tcW w:w="1150" w:type="dxa"/>
            <w:shd w:val="clear" w:color="auto" w:fill="1F497D"/>
            <w:vAlign w:val="center"/>
          </w:tcPr>
          <w:p w:rsidR="00F00D50" w:rsidRPr="00407951" w:rsidRDefault="00F00D50" w:rsidP="00F00D50">
            <w:pPr>
              <w:pStyle w:val="Ttulo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898" w:type="dxa"/>
            <w:shd w:val="clear" w:color="auto" w:fill="1F497D"/>
            <w:vAlign w:val="center"/>
          </w:tcPr>
          <w:p w:rsidR="00F00D50" w:rsidRPr="00407951" w:rsidRDefault="00F00D50" w:rsidP="00F00D50">
            <w:pPr>
              <w:pStyle w:val="Ttulo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color w:val="FFFFFF"/>
                <w:sz w:val="20"/>
                <w:szCs w:val="20"/>
              </w:rPr>
              <w:t>Hora</w:t>
            </w:r>
          </w:p>
        </w:tc>
        <w:tc>
          <w:tcPr>
            <w:tcW w:w="1265" w:type="dxa"/>
            <w:shd w:val="clear" w:color="auto" w:fill="1F497D"/>
            <w:vAlign w:val="center"/>
          </w:tcPr>
          <w:p w:rsidR="00F00D50" w:rsidRPr="00407951" w:rsidRDefault="00F00D50" w:rsidP="00F00D50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color w:val="FFFFFF"/>
                <w:sz w:val="20"/>
                <w:szCs w:val="20"/>
              </w:rPr>
              <w:t>Auditor</w:t>
            </w:r>
          </w:p>
        </w:tc>
        <w:tc>
          <w:tcPr>
            <w:tcW w:w="1265" w:type="dxa"/>
            <w:shd w:val="clear" w:color="auto" w:fill="1F497D"/>
            <w:vAlign w:val="center"/>
          </w:tcPr>
          <w:p w:rsidR="00F00D50" w:rsidRPr="00407951" w:rsidRDefault="00F00D50" w:rsidP="00F00D50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Lugar </w:t>
            </w:r>
          </w:p>
        </w:tc>
        <w:tc>
          <w:tcPr>
            <w:tcW w:w="4439" w:type="dxa"/>
            <w:shd w:val="clear" w:color="auto" w:fill="1F497D"/>
            <w:vAlign w:val="center"/>
          </w:tcPr>
          <w:p w:rsidR="00F00D50" w:rsidRPr="00407951" w:rsidRDefault="00F00D50" w:rsidP="00F00D50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color w:val="FFFFFF"/>
                <w:sz w:val="20"/>
                <w:szCs w:val="20"/>
              </w:rPr>
              <w:t>Área / Departamento / Proceso / Función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F00D50" w:rsidRPr="00407951" w:rsidRDefault="00F00D50" w:rsidP="00F00D50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color w:val="FFFFFF"/>
                <w:sz w:val="20"/>
                <w:szCs w:val="20"/>
              </w:rPr>
              <w:t>Elemento / Doc. Referencia</w:t>
            </w:r>
          </w:p>
        </w:tc>
      </w:tr>
      <w:tr w:rsidR="00F00D50" w:rsidRPr="00407951" w:rsidTr="00C93384">
        <w:trPr>
          <w:cantSplit/>
          <w:trHeight w:val="345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5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65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7A19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BC780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6C1C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6C1C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7A19B1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7A1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7A1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762B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7A19B1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7A1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7A1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762B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7A19B1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7A1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7A1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762B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7A19B1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7A1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7A1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762B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7A19B1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7A1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7A1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762B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6C1C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6C1C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762B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6C1C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6C1C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6C1C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6C1C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347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D50" w:rsidRPr="00407951" w:rsidTr="00C93384">
        <w:trPr>
          <w:cantSplit/>
          <w:trHeight w:val="428"/>
          <w:jc w:val="center"/>
        </w:trPr>
        <w:tc>
          <w:tcPr>
            <w:tcW w:w="1150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F00D50" w:rsidRPr="00407951" w:rsidRDefault="00F00D50" w:rsidP="00A64F1D">
            <w:pPr>
              <w:pStyle w:val="Ttulo5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5" w:type="dxa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vAlign w:val="center"/>
          </w:tcPr>
          <w:p w:rsidR="00F00D50" w:rsidRPr="00407951" w:rsidRDefault="00F00D50" w:rsidP="00F266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0D50" w:rsidRPr="00407951" w:rsidRDefault="00F00D50" w:rsidP="00A64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53269" w:rsidRPr="00407951" w:rsidRDefault="00653269">
      <w:pPr>
        <w:rPr>
          <w:sz w:val="10"/>
          <w:szCs w:val="20"/>
        </w:rPr>
      </w:pPr>
    </w:p>
    <w:tbl>
      <w:tblPr>
        <w:tblW w:w="1082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24"/>
      </w:tblGrid>
      <w:tr w:rsidR="00653269" w:rsidRPr="00407951" w:rsidTr="00882FE4">
        <w:trPr>
          <w:trHeight w:val="409"/>
          <w:jc w:val="center"/>
        </w:trPr>
        <w:tc>
          <w:tcPr>
            <w:tcW w:w="10824" w:type="dxa"/>
            <w:shd w:val="clear" w:color="auto" w:fill="1F497D"/>
            <w:vAlign w:val="center"/>
          </w:tcPr>
          <w:p w:rsidR="00653269" w:rsidRPr="00407951" w:rsidRDefault="00653269" w:rsidP="00F03B9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color w:val="FFFFFF"/>
                <w:sz w:val="20"/>
                <w:szCs w:val="20"/>
              </w:rPr>
              <w:t>OBSERVACIONES</w:t>
            </w:r>
          </w:p>
        </w:tc>
      </w:tr>
      <w:tr w:rsidR="00653269" w:rsidRPr="00407951" w:rsidTr="00882FE4">
        <w:trPr>
          <w:trHeight w:val="1145"/>
          <w:jc w:val="center"/>
        </w:trPr>
        <w:tc>
          <w:tcPr>
            <w:tcW w:w="10824" w:type="dxa"/>
            <w:vAlign w:val="center"/>
          </w:tcPr>
          <w:p w:rsidR="00653269" w:rsidRPr="00407951" w:rsidRDefault="00653269" w:rsidP="00926BD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53269" w:rsidRPr="00407951" w:rsidRDefault="00653269">
      <w:pPr>
        <w:rPr>
          <w:sz w:val="10"/>
          <w:szCs w:val="20"/>
        </w:rPr>
      </w:pPr>
    </w:p>
    <w:tbl>
      <w:tblPr>
        <w:tblpPr w:leftFromText="180" w:rightFromText="180" w:vertAnchor="text" w:horzAnchor="margin" w:tblpXSpec="center" w:tblpY="197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2410"/>
        <w:gridCol w:w="3190"/>
      </w:tblGrid>
      <w:tr w:rsidR="00653269" w:rsidRPr="00407951" w:rsidTr="003C17A1">
        <w:trPr>
          <w:cantSplit/>
          <w:trHeight w:val="697"/>
        </w:trPr>
        <w:tc>
          <w:tcPr>
            <w:tcW w:w="34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53269" w:rsidRPr="00407951" w:rsidRDefault="00653269" w:rsidP="00926BDD">
            <w:pPr>
              <w:pStyle w:val="Ttulo6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:rsidR="00653269" w:rsidRPr="00407951" w:rsidRDefault="00653269" w:rsidP="00926B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53269" w:rsidRPr="00407951" w:rsidRDefault="00653269" w:rsidP="00926B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269" w:rsidRPr="00407951" w:rsidTr="00C93384">
        <w:trPr>
          <w:cantSplit/>
          <w:trHeight w:val="488"/>
        </w:trPr>
        <w:tc>
          <w:tcPr>
            <w:tcW w:w="34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653269" w:rsidRPr="00407951" w:rsidRDefault="00653269" w:rsidP="00926BDD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color w:val="FFFFFF"/>
                <w:sz w:val="20"/>
                <w:szCs w:val="20"/>
              </w:rPr>
              <w:t>Elaborado por</w:t>
            </w:r>
          </w:p>
        </w:tc>
        <w:tc>
          <w:tcPr>
            <w:tcW w:w="241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:rsidR="00653269" w:rsidRPr="00407951" w:rsidRDefault="00653269" w:rsidP="00926B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653269" w:rsidRPr="00407951" w:rsidRDefault="00653269" w:rsidP="00926BDD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407951">
              <w:rPr>
                <w:rFonts w:ascii="Arial" w:hAnsi="Arial" w:cs="Arial"/>
                <w:b/>
                <w:color w:val="FFFFFF"/>
                <w:sz w:val="20"/>
                <w:szCs w:val="20"/>
              </w:rPr>
              <w:t>Aprobado por</w:t>
            </w:r>
          </w:p>
        </w:tc>
      </w:tr>
    </w:tbl>
    <w:p w:rsidR="00C67301" w:rsidRDefault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Pr="00C67301" w:rsidRDefault="00C67301" w:rsidP="00C67301">
      <w:pPr>
        <w:rPr>
          <w:sz w:val="20"/>
          <w:szCs w:val="20"/>
        </w:rPr>
      </w:pPr>
    </w:p>
    <w:p w:rsidR="00C67301" w:rsidRDefault="00C67301" w:rsidP="00C67301">
      <w:pPr>
        <w:rPr>
          <w:sz w:val="20"/>
          <w:szCs w:val="20"/>
        </w:rPr>
      </w:pPr>
    </w:p>
    <w:p w:rsidR="00653269" w:rsidRPr="00C67301" w:rsidRDefault="00653269" w:rsidP="00C67301">
      <w:pPr>
        <w:jc w:val="center"/>
        <w:rPr>
          <w:sz w:val="20"/>
          <w:szCs w:val="20"/>
        </w:rPr>
      </w:pPr>
    </w:p>
    <w:sectPr w:rsidR="00653269" w:rsidRPr="00C67301" w:rsidSect="00254664">
      <w:headerReference w:type="default" r:id="rId7"/>
      <w:footerReference w:type="default" r:id="rId8"/>
      <w:headerReference w:type="first" r:id="rId9"/>
      <w:pgSz w:w="12242" w:h="15842" w:code="1"/>
      <w:pgMar w:top="1134" w:right="1134" w:bottom="1134" w:left="1134" w:header="85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5E6" w:rsidRDefault="00EB05E6">
      <w:r>
        <w:separator/>
      </w:r>
    </w:p>
  </w:endnote>
  <w:endnote w:type="continuationSeparator" w:id="0">
    <w:p w:rsidR="00EB05E6" w:rsidRDefault="00EB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664" w:rsidRPr="00C93384" w:rsidRDefault="00254664" w:rsidP="00254664">
    <w:pPr>
      <w:pStyle w:val="Piedepgina"/>
      <w:jc w:val="center"/>
      <w:rPr>
        <w:rFonts w:ascii="Arial" w:hAnsi="Arial" w:cs="Arial"/>
        <w:sz w:val="18"/>
        <w:szCs w:val="18"/>
        <w:lang w:val="es-CO"/>
      </w:rPr>
    </w:pPr>
    <w:r w:rsidRPr="00C93384">
      <w:rPr>
        <w:rFonts w:ascii="Arial" w:hAnsi="Arial" w:cs="Arial"/>
        <w:sz w:val="18"/>
        <w:szCs w:val="18"/>
        <w:lang w:val="es-CO"/>
      </w:rPr>
      <w:t>Dirección/ Address: Calle 154 No 19 A - 20 *Bogotá-Colombia</w:t>
    </w:r>
  </w:p>
  <w:p w:rsidR="00254664" w:rsidRPr="00C93384" w:rsidRDefault="00950484" w:rsidP="00254664">
    <w:pPr>
      <w:pStyle w:val="Piedepgina"/>
      <w:jc w:val="center"/>
      <w:rPr>
        <w:rFonts w:ascii="Arial" w:hAnsi="Arial" w:cs="Arial"/>
        <w:sz w:val="18"/>
        <w:szCs w:val="18"/>
        <w:lang w:val="es-CO"/>
      </w:rPr>
    </w:pPr>
    <w:r>
      <w:rPr>
        <w:rFonts w:ascii="Arial" w:hAnsi="Arial" w:cs="Arial"/>
        <w:sz w:val="18"/>
        <w:szCs w:val="18"/>
        <w:lang w:val="es-CO"/>
      </w:rPr>
      <w:t xml:space="preserve">PBX: 7462903    </w:t>
    </w:r>
    <w:r w:rsidR="00254664" w:rsidRPr="00C93384">
      <w:rPr>
        <w:rFonts w:ascii="Arial" w:hAnsi="Arial" w:cs="Arial"/>
        <w:sz w:val="18"/>
        <w:szCs w:val="18"/>
        <w:lang w:val="es-CO"/>
      </w:rPr>
      <w:t xml:space="preserve">Teléfono/Phone: </w:t>
    </w:r>
    <w:r w:rsidR="00C93384" w:rsidRPr="00C93384">
      <w:rPr>
        <w:rFonts w:ascii="Arial" w:hAnsi="Arial" w:cs="Arial"/>
        <w:sz w:val="18"/>
        <w:szCs w:val="18"/>
        <w:lang w:val="es-CO"/>
      </w:rPr>
      <w:t>(</w:t>
    </w:r>
    <w:r w:rsidR="00254664" w:rsidRPr="00C93384">
      <w:rPr>
        <w:rFonts w:ascii="Arial" w:hAnsi="Arial" w:cs="Arial"/>
        <w:sz w:val="18"/>
        <w:szCs w:val="18"/>
        <w:lang w:val="es-CO"/>
      </w:rPr>
      <w:t>57</w:t>
    </w:r>
    <w:r w:rsidR="00C93384" w:rsidRPr="00C93384">
      <w:rPr>
        <w:rFonts w:ascii="Arial" w:hAnsi="Arial" w:cs="Arial"/>
        <w:sz w:val="18"/>
        <w:szCs w:val="18"/>
        <w:lang w:val="es-CO"/>
      </w:rPr>
      <w:t>-</w:t>
    </w:r>
    <w:r w:rsidR="00254664" w:rsidRPr="00C93384">
      <w:rPr>
        <w:rFonts w:ascii="Arial" w:hAnsi="Arial" w:cs="Arial"/>
        <w:sz w:val="18"/>
        <w:szCs w:val="18"/>
        <w:lang w:val="es-CO"/>
      </w:rPr>
      <w:t>1</w:t>
    </w:r>
    <w:r w:rsidR="00C93384" w:rsidRPr="00C93384">
      <w:rPr>
        <w:rFonts w:ascii="Arial" w:hAnsi="Arial" w:cs="Arial"/>
        <w:sz w:val="18"/>
        <w:szCs w:val="18"/>
        <w:lang w:val="es-CO"/>
      </w:rPr>
      <w:t>)</w:t>
    </w:r>
    <w:r w:rsidR="00254664" w:rsidRPr="00C93384">
      <w:rPr>
        <w:rFonts w:ascii="Arial" w:hAnsi="Arial" w:cs="Arial"/>
        <w:sz w:val="18"/>
        <w:szCs w:val="18"/>
        <w:lang w:val="es-CO"/>
      </w:rPr>
      <w:t xml:space="preserve"> 2745749 </w:t>
    </w:r>
    <w:r w:rsidR="00C93384" w:rsidRPr="00C93384">
      <w:rPr>
        <w:rFonts w:ascii="Arial" w:hAnsi="Arial" w:cs="Arial"/>
        <w:sz w:val="18"/>
        <w:szCs w:val="18"/>
      </w:rPr>
      <w:t xml:space="preserve">  </w:t>
    </w:r>
    <w:r w:rsidR="00254664" w:rsidRPr="00C93384">
      <w:rPr>
        <w:rFonts w:ascii="Arial" w:hAnsi="Arial" w:cs="Arial"/>
        <w:sz w:val="18"/>
        <w:szCs w:val="18"/>
        <w:lang w:val="es-CO"/>
      </w:rPr>
      <w:t xml:space="preserve">*e-mail </w:t>
    </w:r>
    <w:r>
      <w:rPr>
        <w:rFonts w:ascii="Arial" w:hAnsi="Arial" w:cs="Arial"/>
        <w:sz w:val="18"/>
        <w:szCs w:val="18"/>
        <w:lang w:val="es-CO"/>
      </w:rPr>
      <w:t>gerencia@grupo-sig.com</w:t>
    </w:r>
  </w:p>
  <w:p w:rsidR="00254664" w:rsidRDefault="00254664" w:rsidP="00254664">
    <w:pPr>
      <w:pStyle w:val="Piedepgina"/>
      <w:jc w:val="center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5E6" w:rsidRDefault="00EB05E6">
      <w:r>
        <w:separator/>
      </w:r>
    </w:p>
  </w:footnote>
  <w:footnote w:type="continuationSeparator" w:id="0">
    <w:p w:rsidR="00EB05E6" w:rsidRDefault="00EB0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14011C" w:rsidRPr="00FD1F61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14011C" w:rsidRPr="00FD1F61" w:rsidRDefault="00EB05E6" w:rsidP="00926BD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i1025" type="#_x0000_t75" alt="Descripción: Descripción: Logo SIG.jpg" style="width:64.5pt;height:63pt;visibility:visible;mso-wrap-style:square">
                <v:imagedata r:id="rId1" o:title=" Logo SIG" cropbottom="5687f" cropleft="3578f" cropright="5334f"/>
              </v:shape>
            </w:pict>
          </w:r>
        </w:p>
      </w:tc>
      <w:tc>
        <w:tcPr>
          <w:tcW w:w="5762" w:type="dxa"/>
          <w:gridSpan w:val="2"/>
          <w:vAlign w:val="center"/>
        </w:tcPr>
        <w:p w:rsidR="0014011C" w:rsidRPr="00FD1F61" w:rsidRDefault="00950484" w:rsidP="00926BD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950484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LÍNEAS DE SERVICIO - SERVICIOS DE SISTEMAS DE GESTIÓN EMPRESARIAL</w:t>
          </w:r>
        </w:p>
      </w:tc>
      <w:tc>
        <w:tcPr>
          <w:tcW w:w="2526" w:type="dxa"/>
          <w:vAlign w:val="center"/>
        </w:tcPr>
        <w:p w:rsidR="0014011C" w:rsidRPr="00FD1F61" w:rsidRDefault="0014011C" w:rsidP="00950484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FD1F61">
            <w:rPr>
              <w:rFonts w:ascii="Arial" w:hAnsi="Arial" w:cs="Arial"/>
              <w:b/>
              <w:sz w:val="20"/>
              <w:szCs w:val="20"/>
              <w:lang w:val="es-ES_tradnl"/>
            </w:rPr>
            <w:t>GOL-</w:t>
          </w:r>
          <w:r w:rsidR="00950484">
            <w:rPr>
              <w:rFonts w:ascii="Arial" w:hAnsi="Arial" w:cs="Arial"/>
              <w:b/>
              <w:sz w:val="20"/>
              <w:szCs w:val="20"/>
              <w:lang w:val="es-ES_tradnl"/>
            </w:rPr>
            <w:t>BMS-FO-02</w:t>
          </w:r>
        </w:p>
      </w:tc>
    </w:tr>
    <w:tr w:rsidR="0014011C" w:rsidRPr="00FD1F61">
      <w:trPr>
        <w:trHeight w:val="306"/>
        <w:jc w:val="center"/>
      </w:trPr>
      <w:tc>
        <w:tcPr>
          <w:tcW w:w="1716" w:type="dxa"/>
          <w:vMerge/>
          <w:vAlign w:val="center"/>
        </w:tcPr>
        <w:p w:rsidR="0014011C" w:rsidRPr="00FD1F61" w:rsidRDefault="0014011C" w:rsidP="00926BDD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5762" w:type="dxa"/>
          <w:gridSpan w:val="2"/>
          <w:vAlign w:val="center"/>
        </w:tcPr>
        <w:p w:rsidR="0014011C" w:rsidRPr="00FD1F61" w:rsidRDefault="0014011C" w:rsidP="00926BD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FD1F61">
            <w:rPr>
              <w:rFonts w:ascii="Arial" w:hAnsi="Arial" w:cs="Arial"/>
              <w:b/>
              <w:sz w:val="20"/>
              <w:szCs w:val="20"/>
              <w:lang w:val="es-ES_tradnl"/>
            </w:rPr>
            <w:t>PLAN DE AUDITORÍA</w:t>
          </w:r>
        </w:p>
      </w:tc>
      <w:tc>
        <w:tcPr>
          <w:tcW w:w="2526" w:type="dxa"/>
          <w:vAlign w:val="center"/>
        </w:tcPr>
        <w:p w:rsidR="0014011C" w:rsidRPr="00FD1F61" w:rsidRDefault="0014011C" w:rsidP="00926BD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FD1F61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FD1F61" w:rsidRPr="00FD1F61" w:rsidRDefault="00FD1F61" w:rsidP="00FD1F61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DIRECTOR DE OPERACIONES</w:t>
          </w:r>
        </w:p>
      </w:tc>
    </w:tr>
    <w:tr w:rsidR="0014011C" w:rsidRPr="00FD1F61">
      <w:trPr>
        <w:trHeight w:val="343"/>
        <w:jc w:val="center"/>
      </w:trPr>
      <w:tc>
        <w:tcPr>
          <w:tcW w:w="1716" w:type="dxa"/>
          <w:vMerge/>
          <w:vAlign w:val="center"/>
        </w:tcPr>
        <w:p w:rsidR="0014011C" w:rsidRPr="00FD1F61" w:rsidRDefault="0014011C" w:rsidP="00926BD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14011C" w:rsidRPr="00B07B4C" w:rsidRDefault="00FD1F61" w:rsidP="00F00D50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B07B4C">
            <w:rPr>
              <w:rFonts w:ascii="Arial" w:hAnsi="Arial" w:cs="Arial"/>
              <w:sz w:val="20"/>
              <w:szCs w:val="20"/>
            </w:rPr>
            <w:t xml:space="preserve">Versión  </w:t>
          </w:r>
          <w:r w:rsidR="00950484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861" w:type="dxa"/>
          <w:vAlign w:val="center"/>
        </w:tcPr>
        <w:p w:rsidR="0014011C" w:rsidRPr="00B07B4C" w:rsidRDefault="00F00D50" w:rsidP="00950484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Fecha:   </w:t>
          </w:r>
          <w:r w:rsidR="00950484">
            <w:rPr>
              <w:rFonts w:ascii="Arial" w:hAnsi="Arial" w:cs="Arial"/>
              <w:sz w:val="20"/>
              <w:szCs w:val="20"/>
            </w:rPr>
            <w:t>09/02/2015</w:t>
          </w:r>
        </w:p>
      </w:tc>
      <w:tc>
        <w:tcPr>
          <w:tcW w:w="2526" w:type="dxa"/>
          <w:vAlign w:val="center"/>
        </w:tcPr>
        <w:p w:rsidR="0014011C" w:rsidRPr="00B07B4C" w:rsidRDefault="0014011C" w:rsidP="00926BDD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B07B4C">
            <w:rPr>
              <w:rFonts w:ascii="Arial" w:hAnsi="Arial" w:cs="Arial"/>
              <w:sz w:val="20"/>
              <w:szCs w:val="20"/>
            </w:rPr>
            <w:t xml:space="preserve">PAG. </w: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D66695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B07B4C">
            <w:rPr>
              <w:rFonts w:ascii="Arial" w:hAnsi="Arial" w:cs="Arial"/>
              <w:sz w:val="20"/>
              <w:szCs w:val="20"/>
            </w:rPr>
            <w:t xml:space="preserve">DE </w: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D66695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2</w:t>
          </w:r>
          <w:r w:rsidRPr="00B07B4C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14011C" w:rsidRPr="00407951" w:rsidRDefault="0014011C" w:rsidP="00407951">
    <w:pPr>
      <w:pStyle w:val="Encabezado"/>
      <w:jc w:val="center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386"/>
      <w:gridCol w:w="2552"/>
    </w:tblGrid>
    <w:tr w:rsidR="00D10C85">
      <w:trPr>
        <w:cantSplit/>
        <w:trHeight w:val="380"/>
      </w:trPr>
      <w:tc>
        <w:tcPr>
          <w:tcW w:w="2552" w:type="dxa"/>
          <w:vMerge w:val="restart"/>
          <w:vAlign w:val="center"/>
        </w:tcPr>
        <w:p w:rsidR="00D10C85" w:rsidRDefault="00EB05E6" w:rsidP="007A19B1">
          <w:pPr>
            <w:ind w:left="639"/>
            <w:jc w:val="right"/>
            <w:rPr>
              <w:b/>
              <w:sz w:val="28"/>
            </w:rPr>
          </w:pPr>
          <w:r>
            <w:rPr>
              <w:b/>
              <w:noProof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9" type="#_x0000_t75" style="position:absolute;left:0;text-align:left;margin-left:-3.5pt;margin-top:7.95pt;width:99pt;height:36pt;z-index:1">
                <v:imagedata r:id="rId1" o:title="SOLO SIG (2)"/>
              </v:shape>
            </w:pict>
          </w:r>
        </w:p>
        <w:p w:rsidR="00D10C85" w:rsidRDefault="00D10C85" w:rsidP="007A19B1">
          <w:pPr>
            <w:ind w:left="639"/>
            <w:rPr>
              <w:b/>
              <w:sz w:val="16"/>
            </w:rPr>
          </w:pPr>
        </w:p>
        <w:p w:rsidR="00D10C85" w:rsidRDefault="00D10C85" w:rsidP="007A19B1">
          <w:pPr>
            <w:ind w:left="639"/>
            <w:rPr>
              <w:b/>
              <w:sz w:val="16"/>
            </w:rPr>
          </w:pPr>
        </w:p>
        <w:p w:rsidR="00D10C85" w:rsidRDefault="00D10C85" w:rsidP="007A19B1">
          <w:pPr>
            <w:ind w:left="639"/>
            <w:rPr>
              <w:b/>
              <w:sz w:val="16"/>
            </w:rPr>
          </w:pPr>
        </w:p>
        <w:p w:rsidR="00D10C85" w:rsidRDefault="00D10C85" w:rsidP="007A19B1">
          <w:pPr>
            <w:ind w:left="72"/>
            <w:jc w:val="center"/>
            <w:rPr>
              <w:b/>
            </w:rPr>
          </w:pPr>
        </w:p>
      </w:tc>
      <w:tc>
        <w:tcPr>
          <w:tcW w:w="5386" w:type="dxa"/>
          <w:vAlign w:val="center"/>
        </w:tcPr>
        <w:p w:rsidR="00D10C85" w:rsidRDefault="00D10C85" w:rsidP="007A19B1">
          <w:pPr>
            <w:pStyle w:val="Encabezado"/>
            <w:jc w:val="center"/>
            <w:rPr>
              <w:rFonts w:ascii="Tahoma" w:hAnsi="Tahoma" w:cs="Tahoma"/>
              <w:lang w:val="en-US"/>
            </w:rPr>
          </w:pPr>
          <w:r>
            <w:rPr>
              <w:rFonts w:ascii="Tahoma" w:hAnsi="Tahoma" w:cs="Tahoma"/>
              <w:b/>
              <w:lang w:val="en-US"/>
            </w:rPr>
            <w:t>SYSTEM INTEGRAL GROUP LTDA</w:t>
          </w:r>
        </w:p>
      </w:tc>
      <w:tc>
        <w:tcPr>
          <w:tcW w:w="2552" w:type="dxa"/>
          <w:vAlign w:val="center"/>
        </w:tcPr>
        <w:p w:rsidR="00D10C85" w:rsidRDefault="00D10C85" w:rsidP="007A19B1">
          <w:pPr>
            <w:jc w:val="center"/>
            <w:rPr>
              <w:rFonts w:ascii="Tahoma" w:hAnsi="Tahoma" w:cs="Tahoma"/>
              <w:sz w:val="20"/>
              <w:szCs w:val="18"/>
            </w:rPr>
          </w:pPr>
          <w:r>
            <w:rPr>
              <w:rFonts w:ascii="Tahoma" w:hAnsi="Tahoma" w:cs="Tahoma"/>
              <w:sz w:val="20"/>
              <w:szCs w:val="18"/>
              <w:lang w:val="en-US"/>
            </w:rPr>
            <w:t xml:space="preserve">PAG.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6469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  </w:t>
          </w:r>
          <w:r>
            <w:rPr>
              <w:rFonts w:ascii="Tahoma" w:hAnsi="Tahoma" w:cs="Tahoma"/>
              <w:sz w:val="20"/>
              <w:szCs w:val="18"/>
            </w:rPr>
            <w:t xml:space="preserve">DE 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FD1F61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</w:p>
      </w:tc>
    </w:tr>
    <w:tr w:rsidR="00D10C85">
      <w:trPr>
        <w:cantSplit/>
        <w:trHeight w:val="380"/>
      </w:trPr>
      <w:tc>
        <w:tcPr>
          <w:tcW w:w="2552" w:type="dxa"/>
          <w:vMerge/>
          <w:vAlign w:val="center"/>
        </w:tcPr>
        <w:p w:rsidR="00D10C85" w:rsidRDefault="00D10C85" w:rsidP="007A19B1">
          <w:pPr>
            <w:ind w:left="639"/>
            <w:jc w:val="right"/>
            <w:rPr>
              <w:b/>
              <w:noProof/>
              <w:sz w:val="20"/>
            </w:rPr>
          </w:pPr>
        </w:p>
      </w:tc>
      <w:tc>
        <w:tcPr>
          <w:tcW w:w="5386" w:type="dxa"/>
          <w:vAlign w:val="center"/>
        </w:tcPr>
        <w:p w:rsidR="00121C86" w:rsidRPr="00121C86" w:rsidRDefault="00D10C85" w:rsidP="00121C86">
          <w:pPr>
            <w:pStyle w:val="Encabezado"/>
            <w:jc w:val="center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  <w:bCs/>
            </w:rPr>
            <w:t>PLAN DE AUDITORIA</w:t>
          </w:r>
        </w:p>
      </w:tc>
      <w:tc>
        <w:tcPr>
          <w:tcW w:w="2552" w:type="dxa"/>
          <w:vAlign w:val="center"/>
        </w:tcPr>
        <w:p w:rsidR="00D10C85" w:rsidRDefault="00D10C85" w:rsidP="007A19B1">
          <w:pPr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Versión 0</w:t>
          </w:r>
        </w:p>
      </w:tc>
    </w:tr>
    <w:tr w:rsidR="00D10C85">
      <w:trPr>
        <w:cantSplit/>
        <w:trHeight w:val="105"/>
      </w:trPr>
      <w:tc>
        <w:tcPr>
          <w:tcW w:w="2552" w:type="dxa"/>
          <w:vMerge/>
          <w:tcBorders>
            <w:bottom w:val="single" w:sz="4" w:space="0" w:color="auto"/>
          </w:tcBorders>
          <w:vAlign w:val="center"/>
        </w:tcPr>
        <w:p w:rsidR="00D10C85" w:rsidRDefault="00D10C85" w:rsidP="007A19B1">
          <w:pPr>
            <w:ind w:left="639"/>
            <w:jc w:val="right"/>
            <w:rPr>
              <w:b/>
              <w:noProof/>
              <w:sz w:val="20"/>
            </w:rPr>
          </w:pPr>
        </w:p>
      </w:tc>
      <w:tc>
        <w:tcPr>
          <w:tcW w:w="5386" w:type="dxa"/>
          <w:tcBorders>
            <w:bottom w:val="single" w:sz="4" w:space="0" w:color="auto"/>
          </w:tcBorders>
          <w:vAlign w:val="center"/>
        </w:tcPr>
        <w:p w:rsidR="00D10C85" w:rsidRDefault="00D10C85" w:rsidP="00D10C85">
          <w:pPr>
            <w:pStyle w:val="Encabezado"/>
            <w:jc w:val="center"/>
            <w:rPr>
              <w:rFonts w:ascii="Tahoma" w:hAnsi="Tahoma" w:cs="Tahoma"/>
              <w:bCs/>
              <w:sz w:val="20"/>
              <w:lang w:val="es-ES_tradnl"/>
            </w:rPr>
          </w:pPr>
          <w:r>
            <w:rPr>
              <w:rFonts w:ascii="Tahoma" w:hAnsi="Tahoma" w:cs="Tahoma"/>
              <w:bCs/>
              <w:sz w:val="20"/>
              <w:lang w:val="es-ES_tradnl"/>
            </w:rPr>
            <w:t>DOF – SIG - 018</w:t>
          </w:r>
        </w:p>
      </w:tc>
      <w:tc>
        <w:tcPr>
          <w:tcW w:w="2552" w:type="dxa"/>
          <w:tcBorders>
            <w:bottom w:val="single" w:sz="4" w:space="0" w:color="auto"/>
          </w:tcBorders>
          <w:vAlign w:val="center"/>
        </w:tcPr>
        <w:p w:rsidR="00D10C85" w:rsidRDefault="00D10C85" w:rsidP="00D10C85">
          <w:pPr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Fecha: 2007-02-01</w:t>
          </w:r>
        </w:p>
      </w:tc>
    </w:tr>
  </w:tbl>
  <w:p w:rsidR="0078039F" w:rsidRDefault="0078039F">
    <w:pPr>
      <w:pStyle w:val="Encabezado"/>
      <w:rPr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C51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1F61"/>
    <w:rsid w:val="0004444C"/>
    <w:rsid w:val="00070D0A"/>
    <w:rsid w:val="000A5450"/>
    <w:rsid w:val="000C0254"/>
    <w:rsid w:val="00106B8B"/>
    <w:rsid w:val="00121C86"/>
    <w:rsid w:val="0014011C"/>
    <w:rsid w:val="00174629"/>
    <w:rsid w:val="00182468"/>
    <w:rsid w:val="001A1C4B"/>
    <w:rsid w:val="00215F65"/>
    <w:rsid w:val="0024545B"/>
    <w:rsid w:val="00254664"/>
    <w:rsid w:val="002B5BD7"/>
    <w:rsid w:val="002D0F9B"/>
    <w:rsid w:val="00316735"/>
    <w:rsid w:val="00362E75"/>
    <w:rsid w:val="00391E71"/>
    <w:rsid w:val="003B3944"/>
    <w:rsid w:val="003C17A1"/>
    <w:rsid w:val="003C66CE"/>
    <w:rsid w:val="003C7796"/>
    <w:rsid w:val="003D2F09"/>
    <w:rsid w:val="00404118"/>
    <w:rsid w:val="00407951"/>
    <w:rsid w:val="00433578"/>
    <w:rsid w:val="004565D8"/>
    <w:rsid w:val="004B6E19"/>
    <w:rsid w:val="004C29B0"/>
    <w:rsid w:val="004F6F45"/>
    <w:rsid w:val="00511FC1"/>
    <w:rsid w:val="00513343"/>
    <w:rsid w:val="0051555C"/>
    <w:rsid w:val="00530DFC"/>
    <w:rsid w:val="005B0E9C"/>
    <w:rsid w:val="005B7A97"/>
    <w:rsid w:val="005C5654"/>
    <w:rsid w:val="00653269"/>
    <w:rsid w:val="006603EB"/>
    <w:rsid w:val="006724E4"/>
    <w:rsid w:val="006C12F8"/>
    <w:rsid w:val="006C1CD0"/>
    <w:rsid w:val="006E1233"/>
    <w:rsid w:val="006E460A"/>
    <w:rsid w:val="007242DA"/>
    <w:rsid w:val="0073263A"/>
    <w:rsid w:val="00762B29"/>
    <w:rsid w:val="007740A2"/>
    <w:rsid w:val="00775E09"/>
    <w:rsid w:val="0078039F"/>
    <w:rsid w:val="00785C81"/>
    <w:rsid w:val="007A19B1"/>
    <w:rsid w:val="007A7ED5"/>
    <w:rsid w:val="00833210"/>
    <w:rsid w:val="00881FFC"/>
    <w:rsid w:val="00882FE4"/>
    <w:rsid w:val="008950C0"/>
    <w:rsid w:val="008A6F4D"/>
    <w:rsid w:val="00926BDD"/>
    <w:rsid w:val="0094625B"/>
    <w:rsid w:val="00950484"/>
    <w:rsid w:val="00957B4A"/>
    <w:rsid w:val="00964693"/>
    <w:rsid w:val="00965E6E"/>
    <w:rsid w:val="009927A4"/>
    <w:rsid w:val="009C7A40"/>
    <w:rsid w:val="009E25ED"/>
    <w:rsid w:val="00A01AFA"/>
    <w:rsid w:val="00A5276C"/>
    <w:rsid w:val="00A64F1D"/>
    <w:rsid w:val="00A93C2D"/>
    <w:rsid w:val="00AC1791"/>
    <w:rsid w:val="00AD7FB4"/>
    <w:rsid w:val="00AF262E"/>
    <w:rsid w:val="00B07B4C"/>
    <w:rsid w:val="00B65BD2"/>
    <w:rsid w:val="00B97028"/>
    <w:rsid w:val="00BA25E4"/>
    <w:rsid w:val="00BA4297"/>
    <w:rsid w:val="00BC780D"/>
    <w:rsid w:val="00BD04F7"/>
    <w:rsid w:val="00BE1664"/>
    <w:rsid w:val="00BF2265"/>
    <w:rsid w:val="00C12317"/>
    <w:rsid w:val="00C13958"/>
    <w:rsid w:val="00C27A16"/>
    <w:rsid w:val="00C549CF"/>
    <w:rsid w:val="00C56E32"/>
    <w:rsid w:val="00C67301"/>
    <w:rsid w:val="00C70FB3"/>
    <w:rsid w:val="00C758D8"/>
    <w:rsid w:val="00C93384"/>
    <w:rsid w:val="00CA7ED8"/>
    <w:rsid w:val="00CE299F"/>
    <w:rsid w:val="00D10C85"/>
    <w:rsid w:val="00D42307"/>
    <w:rsid w:val="00D66695"/>
    <w:rsid w:val="00D676DB"/>
    <w:rsid w:val="00D77711"/>
    <w:rsid w:val="00D86498"/>
    <w:rsid w:val="00DA3E1C"/>
    <w:rsid w:val="00DE46A2"/>
    <w:rsid w:val="00E0376F"/>
    <w:rsid w:val="00E060D3"/>
    <w:rsid w:val="00E2437A"/>
    <w:rsid w:val="00E73801"/>
    <w:rsid w:val="00E932F4"/>
    <w:rsid w:val="00EB05E6"/>
    <w:rsid w:val="00EE5D99"/>
    <w:rsid w:val="00F0055A"/>
    <w:rsid w:val="00F00D50"/>
    <w:rsid w:val="00F03B9F"/>
    <w:rsid w:val="00F2666D"/>
    <w:rsid w:val="00F422BD"/>
    <w:rsid w:val="00F907EE"/>
    <w:rsid w:val="00FD1AF6"/>
    <w:rsid w:val="00FD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,"/>
  <w:listSeparator w:val=";"/>
  <w15:docId w15:val="{FEA7108C-2F06-47E5-BA3D-EB3326DB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7">
    <w:name w:val="heading 7"/>
    <w:basedOn w:val="Normal"/>
    <w:next w:val="Normal"/>
    <w:qFormat/>
    <w:rsid w:val="00A64F1D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64F1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pPr>
      <w:jc w:val="right"/>
    </w:pPr>
    <w:rPr>
      <w:b/>
      <w:sz w:val="16"/>
      <w:szCs w:val="20"/>
      <w:lang w:val="en-US"/>
    </w:rPr>
  </w:style>
  <w:style w:type="paragraph" w:styleId="Puesto">
    <w:name w:val="Title"/>
    <w:basedOn w:val="Normal"/>
    <w:qFormat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</w:style>
  <w:style w:type="paragraph" w:customStyle="1" w:styleId="Table">
    <w:name w:val="Table"/>
    <w:basedOn w:val="Normal"/>
    <w:autoRedefine/>
    <w:rsid w:val="00A93C2D"/>
    <w:pPr>
      <w:ind w:firstLine="6"/>
    </w:pPr>
    <w:rPr>
      <w:rFonts w:ascii="Arial" w:hAnsi="Arial"/>
      <w:b/>
      <w:color w:val="FF0000"/>
      <w:sz w:val="16"/>
      <w:szCs w:val="16"/>
      <w:lang w:val="en-GB" w:eastAsia="en-US"/>
    </w:rPr>
  </w:style>
  <w:style w:type="character" w:styleId="Refdecomentario">
    <w:name w:val="annotation reference"/>
    <w:semiHidden/>
    <w:rsid w:val="004B6E19"/>
    <w:rPr>
      <w:sz w:val="16"/>
      <w:szCs w:val="16"/>
    </w:rPr>
  </w:style>
  <w:style w:type="paragraph" w:styleId="Textocomentario">
    <w:name w:val="annotation text"/>
    <w:basedOn w:val="Normal"/>
    <w:semiHidden/>
    <w:rsid w:val="004B6E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4B6E19"/>
    <w:rPr>
      <w:b/>
      <w:bCs/>
    </w:rPr>
  </w:style>
  <w:style w:type="paragraph" w:styleId="Textodeglobo">
    <w:name w:val="Balloon Text"/>
    <w:basedOn w:val="Normal"/>
    <w:semiHidden/>
    <w:rsid w:val="004B6E1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121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Documents\Dropbox\TAREAS%20REALIZADAS\6.%20Formatos%20y%20Registros\6.4%20Gesti&#243;n%20de%20Operaci&#243;n%20de%20Lineas%20x\Formatos\GOL-FO-20%20Plan%20Auditoria%20V0%202009042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GOL-FO-20 Plan Auditoria V0 20090427</Template>
  <TotalTime>33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Auditoria</vt:lpstr>
    </vt:vector>
  </TitlesOfParts>
  <Company/>
  <LinksUpToDate>false</LinksUpToDate>
  <CharactersWithSpaces>510</CharactersWithSpaces>
  <SharedDoc>false</SharedDoc>
  <HLinks>
    <vt:vector size="6" baseType="variant">
      <vt:variant>
        <vt:i4>3145806</vt:i4>
      </vt:variant>
      <vt:variant>
        <vt:i4>6</vt:i4>
      </vt:variant>
      <vt:variant>
        <vt:i4>0</vt:i4>
      </vt:variant>
      <vt:variant>
        <vt:i4>5</vt:i4>
      </vt:variant>
      <vt:variant>
        <vt:lpwstr>mailto:systemintegral.group@gmail.com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Auditoria</dc:title>
  <dc:subject>F-SIG-E11-01</dc:subject>
  <dc:creator>Daniel Ramírez</dc:creator>
  <cp:lastModifiedBy>PCPRE023</cp:lastModifiedBy>
  <cp:revision>14</cp:revision>
  <cp:lastPrinted>2006-12-18T14:11:00Z</cp:lastPrinted>
  <dcterms:created xsi:type="dcterms:W3CDTF">2013-02-05T19:59:00Z</dcterms:created>
  <dcterms:modified xsi:type="dcterms:W3CDTF">2015-02-17T15:47:00Z</dcterms:modified>
</cp:coreProperties>
</file>