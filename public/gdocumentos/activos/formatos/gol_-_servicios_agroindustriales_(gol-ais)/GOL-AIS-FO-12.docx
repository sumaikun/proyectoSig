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8"/>
        <w:gridCol w:w="562"/>
        <w:gridCol w:w="52"/>
        <w:gridCol w:w="713"/>
        <w:gridCol w:w="222"/>
        <w:gridCol w:w="78"/>
        <w:gridCol w:w="485"/>
        <w:gridCol w:w="896"/>
        <w:gridCol w:w="231"/>
        <w:gridCol w:w="562"/>
        <w:gridCol w:w="25"/>
        <w:gridCol w:w="1383"/>
        <w:gridCol w:w="507"/>
        <w:gridCol w:w="57"/>
        <w:gridCol w:w="661"/>
        <w:gridCol w:w="184"/>
        <w:gridCol w:w="1548"/>
        <w:gridCol w:w="773"/>
      </w:tblGrid>
      <w:tr w:rsidR="004044E2" w:rsidRPr="004044E2" w:rsidTr="00704966">
        <w:trPr>
          <w:cantSplit/>
          <w:jc w:val="center"/>
        </w:trPr>
        <w:tc>
          <w:tcPr>
            <w:tcW w:w="929" w:type="pct"/>
            <w:gridSpan w:val="3"/>
            <w:tcBorders>
              <w:bottom w:val="single" w:sz="4" w:space="0" w:color="FFFFFF" w:themeColor="background1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4044E2" w:rsidRPr="005B242A" w:rsidRDefault="00D87B37" w:rsidP="004044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Proyecto</w:t>
            </w:r>
            <w:r w:rsidR="004044E2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71" w:type="pct"/>
            <w:gridSpan w:val="8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044E2" w:rsidRPr="004044E2" w:rsidRDefault="004044E2" w:rsidP="004044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4" w:type="pct"/>
            <w:gridSpan w:val="2"/>
            <w:tcBorders>
              <w:bottom w:val="single" w:sz="4" w:space="0" w:color="FFFFFF" w:themeColor="background1"/>
            </w:tcBorders>
            <w:shd w:val="clear" w:color="auto" w:fill="23497D"/>
            <w:vAlign w:val="center"/>
          </w:tcPr>
          <w:p w:rsidR="004044E2" w:rsidRPr="005B242A" w:rsidRDefault="004044E2" w:rsidP="00D87B3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</w:t>
            </w:r>
            <w:r w:rsidR="00D87B37" w:rsidRPr="005B242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echa</w:t>
            </w:r>
            <w:r w:rsidR="000363DE" w:rsidRPr="005B242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76" w:type="pct"/>
            <w:gridSpan w:val="5"/>
            <w:shd w:val="clear" w:color="auto" w:fill="auto"/>
            <w:vAlign w:val="center"/>
          </w:tcPr>
          <w:p w:rsidR="004044E2" w:rsidRPr="004044E2" w:rsidRDefault="004044E2" w:rsidP="004044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4E2" w:rsidRPr="004044E2" w:rsidTr="00704966">
        <w:trPr>
          <w:cantSplit/>
          <w:jc w:val="center"/>
        </w:trPr>
        <w:tc>
          <w:tcPr>
            <w:tcW w:w="929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4044E2" w:rsidRPr="005B242A" w:rsidRDefault="00D87B37" w:rsidP="004044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Predio</w:t>
            </w:r>
            <w:r w:rsidR="009F2A88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/Comunidad</w:t>
            </w:r>
            <w:r w:rsidR="004044E2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71" w:type="pct"/>
            <w:gridSpan w:val="8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044E2" w:rsidRPr="004044E2" w:rsidRDefault="004044E2" w:rsidP="004044E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924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4044E2" w:rsidRPr="005B242A" w:rsidRDefault="00D87B37" w:rsidP="004044E2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5B242A">
              <w:rPr>
                <w:rFonts w:ascii="Arial" w:hAnsi="Arial" w:cs="Arial"/>
                <w:bCs/>
                <w:color w:val="FFFFFF" w:themeColor="background1"/>
              </w:rPr>
              <w:t>Bloque</w:t>
            </w:r>
            <w:r w:rsidR="004044E2" w:rsidRPr="005B242A">
              <w:rPr>
                <w:rFonts w:ascii="Arial" w:hAnsi="Arial" w:cs="Arial"/>
                <w:bCs/>
                <w:color w:val="FFFFFF" w:themeColor="background1"/>
              </w:rPr>
              <w:t>:</w:t>
            </w:r>
          </w:p>
        </w:tc>
        <w:tc>
          <w:tcPr>
            <w:tcW w:w="1576" w:type="pct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044E2" w:rsidRPr="004044E2" w:rsidRDefault="004044E2" w:rsidP="004044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87B37" w:rsidRPr="004044E2" w:rsidTr="00704966">
        <w:trPr>
          <w:cantSplit/>
          <w:trHeight w:val="85"/>
          <w:jc w:val="center"/>
        </w:trPr>
        <w:tc>
          <w:tcPr>
            <w:tcW w:w="929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707295" w:rsidRPr="005B242A" w:rsidRDefault="00D87B37" w:rsidP="004044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Municipio</w:t>
            </w:r>
            <w:r w:rsidR="00707295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71" w:type="pct"/>
            <w:gridSpan w:val="8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07295" w:rsidRPr="004044E2" w:rsidRDefault="00707295" w:rsidP="004044E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924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707295" w:rsidRPr="005B242A" w:rsidRDefault="00D87B37" w:rsidP="004044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Vereda</w:t>
            </w:r>
            <w:r w:rsidR="009F2A88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/Resguardo</w:t>
            </w:r>
            <w:r w:rsidR="00707295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7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07295" w:rsidRPr="004044E2" w:rsidRDefault="00707295" w:rsidP="004044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4E2" w:rsidRPr="004044E2" w:rsidTr="00704966">
        <w:trPr>
          <w:cantSplit/>
          <w:jc w:val="center"/>
        </w:trPr>
        <w:tc>
          <w:tcPr>
            <w:tcW w:w="929" w:type="pct"/>
            <w:gridSpan w:val="3"/>
            <w:tcBorders>
              <w:top w:val="single" w:sz="4" w:space="0" w:color="FFFFFF" w:themeColor="background1"/>
              <w:bottom w:val="single" w:sz="4" w:space="0" w:color="FFFFFF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52F1C" w:rsidRPr="005B242A" w:rsidRDefault="004044E2" w:rsidP="00D87B3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</w:t>
            </w:r>
            <w:r w:rsidR="00D87B37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ora de Salida</w:t>
            </w:r>
            <w:r w:rsidR="00F52F1C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(del campo):</w:t>
            </w:r>
          </w:p>
        </w:tc>
        <w:tc>
          <w:tcPr>
            <w:tcW w:w="349" w:type="pc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52F1C" w:rsidRPr="004044E2" w:rsidRDefault="00F52F1C" w:rsidP="004044E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822" w:type="pct"/>
            <w:gridSpan w:val="4"/>
            <w:tcBorders>
              <w:right w:val="single" w:sz="4" w:space="0" w:color="auto"/>
            </w:tcBorders>
            <w:shd w:val="clear" w:color="auto" w:fill="23497D"/>
            <w:vAlign w:val="center"/>
          </w:tcPr>
          <w:p w:rsidR="00F52F1C" w:rsidRPr="005B242A" w:rsidRDefault="004044E2" w:rsidP="00D87B3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</w:t>
            </w:r>
            <w:r w:rsidR="00D87B37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ora de Llegada</w:t>
            </w:r>
            <w:r w:rsidR="00F52F1C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(al sitio):</w:t>
            </w:r>
          </w:p>
        </w:tc>
        <w:tc>
          <w:tcPr>
            <w:tcW w:w="399" w:type="pct"/>
            <w:gridSpan w:val="3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F52F1C" w:rsidRPr="004044E2" w:rsidRDefault="00F52F1C" w:rsidP="004044E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924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52F1C" w:rsidRPr="005B242A" w:rsidRDefault="00D87B37" w:rsidP="004044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Hora de Salida</w:t>
            </w:r>
            <w:r w:rsidR="00F52F1C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(del sitio):</w:t>
            </w:r>
          </w:p>
        </w:tc>
        <w:tc>
          <w:tcPr>
            <w:tcW w:w="3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52F1C" w:rsidRPr="004044E2" w:rsidRDefault="00F52F1C" w:rsidP="004044E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847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52F1C" w:rsidRPr="005B242A" w:rsidRDefault="00F52F1C" w:rsidP="00D87B37">
            <w:pPr>
              <w:pStyle w:val="Ttulo9"/>
              <w:rPr>
                <w:rFonts w:ascii="Arial" w:hAnsi="Arial" w:cs="Arial"/>
                <w:bCs/>
                <w:color w:val="FFFFFF" w:themeColor="background1"/>
                <w:lang w:val="es-ES"/>
              </w:rPr>
            </w:pPr>
            <w:r w:rsidRPr="005B242A">
              <w:rPr>
                <w:rFonts w:ascii="Arial" w:hAnsi="Arial" w:cs="Arial"/>
                <w:bCs/>
                <w:color w:val="FFFFFF" w:themeColor="background1"/>
              </w:rPr>
              <w:t>H</w:t>
            </w:r>
            <w:r w:rsidR="00D87B37" w:rsidRPr="005B242A">
              <w:rPr>
                <w:rFonts w:ascii="Arial" w:hAnsi="Arial" w:cs="Arial"/>
                <w:bCs/>
                <w:color w:val="FFFFFF" w:themeColor="background1"/>
              </w:rPr>
              <w:t>ora de Llegada</w:t>
            </w:r>
            <w:r w:rsidRPr="005B242A">
              <w:rPr>
                <w:rFonts w:ascii="Arial" w:hAnsi="Arial" w:cs="Arial"/>
                <w:bCs/>
                <w:color w:val="FFFFFF" w:themeColor="background1"/>
              </w:rPr>
              <w:t xml:space="preserve"> (al campo):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52F1C" w:rsidRPr="004044E2" w:rsidRDefault="00F52F1C" w:rsidP="004044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44E2" w:rsidRPr="004044E2" w:rsidTr="00704966">
        <w:trPr>
          <w:cantSplit/>
          <w:trHeight w:val="289"/>
          <w:jc w:val="center"/>
        </w:trPr>
        <w:tc>
          <w:tcPr>
            <w:tcW w:w="1425" w:type="pct"/>
            <w:gridSpan w:val="6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4044E2" w:rsidRPr="005B242A" w:rsidRDefault="00D87B37" w:rsidP="004044E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Atendido por</w:t>
            </w:r>
            <w:r w:rsidR="00F14A3C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(Beneficiario</w:t>
            </w:r>
            <w:r w:rsidR="004044E2" w:rsidRPr="005B242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):</w:t>
            </w:r>
          </w:p>
        </w:tc>
        <w:tc>
          <w:tcPr>
            <w:tcW w:w="3575" w:type="pct"/>
            <w:gridSpan w:val="1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044E2" w:rsidRPr="004044E2" w:rsidRDefault="004044E2" w:rsidP="004044E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87B37" w:rsidRPr="004044E2" w:rsidTr="00704966">
        <w:trPr>
          <w:cantSplit/>
          <w:jc w:val="center"/>
        </w:trPr>
        <w:tc>
          <w:tcPr>
            <w:tcW w:w="5000" w:type="pct"/>
            <w:gridSpan w:val="18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D87B37" w:rsidRPr="008048F3" w:rsidRDefault="00D87B37" w:rsidP="00731ED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ACTIVIDAD REALIZADA (Marque con una X según corresponda)</w:t>
            </w:r>
          </w:p>
        </w:tc>
      </w:tr>
      <w:tr w:rsidR="00945162" w:rsidRPr="004044E2" w:rsidTr="00704966">
        <w:trPr>
          <w:cantSplit/>
          <w:trHeight w:val="353"/>
          <w:jc w:val="center"/>
        </w:trPr>
        <w:tc>
          <w:tcPr>
            <w:tcW w:w="629" w:type="pct"/>
            <w:tcBorders>
              <w:top w:val="single" w:sz="4" w:space="0" w:color="FFFFFF" w:themeColor="background1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945162" w:rsidRPr="008048F3" w:rsidRDefault="00945162" w:rsidP="00D87B3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Asistencia Técnica</w:t>
            </w:r>
          </w:p>
        </w:tc>
        <w:tc>
          <w:tcPr>
            <w:tcW w:w="275" w:type="pct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5162" w:rsidRPr="004044E2" w:rsidRDefault="00945162" w:rsidP="00731ED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83" w:type="pct"/>
            <w:gridSpan w:val="3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23497D"/>
            <w:vAlign w:val="center"/>
          </w:tcPr>
          <w:p w:rsidR="00945162" w:rsidRPr="008048F3" w:rsidRDefault="00945162" w:rsidP="00D87B3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Visita Técnica</w:t>
            </w:r>
          </w:p>
        </w:tc>
        <w:tc>
          <w:tcPr>
            <w:tcW w:w="275" w:type="pct"/>
            <w:gridSpan w:val="2"/>
            <w:tcBorders>
              <w:top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945162" w:rsidRPr="004044E2" w:rsidRDefault="00945162" w:rsidP="00731ED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945162" w:rsidRPr="008048F3" w:rsidRDefault="00945162" w:rsidP="00D87B3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Apoyo a RSC</w:t>
            </w:r>
          </w:p>
        </w:tc>
        <w:tc>
          <w:tcPr>
            <w:tcW w:w="275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5162" w:rsidRPr="004044E2" w:rsidRDefault="00945162" w:rsidP="00731ED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88" w:type="pct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945162" w:rsidRPr="008048F3" w:rsidRDefault="008048F3" w:rsidP="00945162">
            <w:pPr>
              <w:pStyle w:val="Ttulo9"/>
              <w:rPr>
                <w:rFonts w:ascii="Arial" w:hAnsi="Arial" w:cs="Arial"/>
                <w:bCs/>
                <w:color w:val="FFFFFF" w:themeColor="background1"/>
                <w:lang w:val="es-ES"/>
              </w:rPr>
            </w:pPr>
            <w:r w:rsidRPr="008048F3">
              <w:rPr>
                <w:rFonts w:ascii="Arial" w:hAnsi="Arial" w:cs="Arial"/>
                <w:bCs/>
                <w:color w:val="FFFFFF" w:themeColor="background1"/>
                <w:lang w:val="es-ES"/>
              </w:rPr>
              <w:t>Interventoría</w:t>
            </w:r>
          </w:p>
        </w:tc>
        <w:tc>
          <w:tcPr>
            <w:tcW w:w="276" w:type="pct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45162" w:rsidRPr="004044E2" w:rsidRDefault="00945162" w:rsidP="00731E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gridSpan w:val="2"/>
            <w:tcBorders>
              <w:bottom w:val="single" w:sz="4" w:space="0" w:color="auto"/>
            </w:tcBorders>
            <w:shd w:val="clear" w:color="auto" w:fill="23497D"/>
            <w:vAlign w:val="center"/>
          </w:tcPr>
          <w:p w:rsidR="00945162" w:rsidRPr="008048F3" w:rsidRDefault="00945162" w:rsidP="00731ED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Otra ¿Cuál?</w:t>
            </w:r>
          </w:p>
        </w:tc>
        <w:tc>
          <w:tcPr>
            <w:tcW w:w="1135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162" w:rsidRPr="004044E2" w:rsidRDefault="00945162" w:rsidP="00731E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87B37" w:rsidRDefault="00D87B37" w:rsidP="003A6402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3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2D09C8" w:rsidRPr="00AA6045" w:rsidTr="00704966">
        <w:trPr>
          <w:trHeight w:val="250"/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23497D"/>
            <w:vAlign w:val="center"/>
          </w:tcPr>
          <w:p w:rsidR="002D09C8" w:rsidRPr="008048F3" w:rsidRDefault="002D09C8" w:rsidP="00507095">
            <w:pPr>
              <w:ind w:left="-39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ASUNTO</w:t>
            </w:r>
          </w:p>
        </w:tc>
      </w:tr>
      <w:tr w:rsidR="00D87B37" w:rsidRPr="00AA6045" w:rsidTr="00507095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D87B37" w:rsidRPr="0034753F" w:rsidRDefault="00D87B37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D87B37" w:rsidRPr="00A50058" w:rsidTr="00507095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D87B37" w:rsidRPr="0034753F" w:rsidRDefault="00D87B37" w:rsidP="00E05D6A">
            <w:pPr>
              <w:ind w:left="-394" w:right="-808"/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D87B37" w:rsidRPr="00A50058" w:rsidTr="00507095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D87B37" w:rsidRPr="0034753F" w:rsidRDefault="00D87B37" w:rsidP="00E05D6A">
            <w:pPr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D87B37" w:rsidRPr="00AA6045" w:rsidTr="00507095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D87B37" w:rsidRPr="0034753F" w:rsidRDefault="00D87B37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D87B37" w:rsidRPr="00AA6045" w:rsidTr="00507095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D87B37" w:rsidRPr="0034753F" w:rsidRDefault="00D87B37" w:rsidP="00E05D6A">
            <w:pPr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</w:tbl>
    <w:p w:rsidR="002D09C8" w:rsidRDefault="002D09C8" w:rsidP="003A6402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3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3A6402" w:rsidRPr="00AA6045" w:rsidTr="00704966">
        <w:trPr>
          <w:trHeight w:val="250"/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23497D"/>
            <w:vAlign w:val="center"/>
          </w:tcPr>
          <w:p w:rsidR="003A6402" w:rsidRPr="008048F3" w:rsidRDefault="003A6402" w:rsidP="00E66997">
            <w:pPr>
              <w:ind w:left="-39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ACTIVIDADES REALIZADAS</w:t>
            </w:r>
            <w:r w:rsidR="00D87B37"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E66997"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y/o</w:t>
            </w:r>
            <w:r w:rsidR="00D87B37"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RECOMENDACIONES</w:t>
            </w: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A74561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A74561" w:rsidRPr="0034753F" w:rsidRDefault="00A74561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A74561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A74561" w:rsidRPr="0034753F" w:rsidRDefault="00A74561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A74561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A74561" w:rsidRPr="0034753F" w:rsidRDefault="00A74561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3A6402" w:rsidRPr="00AA6045" w:rsidTr="0034753F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3A6402" w:rsidRPr="0034753F" w:rsidRDefault="003A6402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</w:tbl>
    <w:p w:rsidR="00975C3F" w:rsidRDefault="00975C3F" w:rsidP="003A6402">
      <w:pPr>
        <w:tabs>
          <w:tab w:val="left" w:pos="6583"/>
        </w:tabs>
        <w:rPr>
          <w:rFonts w:ascii="Arial" w:hAnsi="Arial" w:cs="Arial"/>
          <w:color w:val="000000"/>
          <w:sz w:val="20"/>
          <w:szCs w:val="20"/>
        </w:rPr>
      </w:pPr>
    </w:p>
    <w:tbl>
      <w:tblPr>
        <w:tblW w:w="515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1"/>
        <w:gridCol w:w="412"/>
        <w:gridCol w:w="273"/>
        <w:gridCol w:w="152"/>
        <w:gridCol w:w="536"/>
        <w:gridCol w:w="261"/>
        <w:gridCol w:w="152"/>
        <w:gridCol w:w="3380"/>
        <w:gridCol w:w="1358"/>
      </w:tblGrid>
      <w:tr w:rsidR="001D4C0F" w:rsidRPr="004044E2" w:rsidTr="00704966">
        <w:trPr>
          <w:cantSplit/>
          <w:trHeight w:val="130"/>
          <w:jc w:val="center"/>
        </w:trPr>
        <w:tc>
          <w:tcPr>
            <w:tcW w:w="1825" w:type="pct"/>
            <w:vMerge w:val="restar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8048F3" w:rsidRDefault="00E05D6A" w:rsidP="00957C0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¿Se entrega Recomendación Técnica?</w:t>
            </w:r>
          </w:p>
        </w:tc>
        <w:tc>
          <w:tcPr>
            <w:tcW w:w="200" w:type="pct"/>
            <w:vMerge w:val="restart"/>
            <w:tcBorders>
              <w:top w:val="single" w:sz="4" w:space="0" w:color="auto"/>
              <w:right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Sí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  <w:vAlign w:val="center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74" w:type="pct"/>
            <w:tcBorders>
              <w:top w:val="single" w:sz="4" w:space="0" w:color="auto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23497D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002060"/>
              <w:right w:val="single" w:sz="4" w:space="0" w:color="002060"/>
            </w:tcBorders>
            <w:shd w:val="clear" w:color="auto" w:fill="23497D"/>
            <w:vAlign w:val="center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Cs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23497D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74" w:type="pct"/>
            <w:tcBorders>
              <w:top w:val="single" w:sz="4" w:space="0" w:color="auto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1645" w:type="pct"/>
            <w:vMerge w:val="restart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8048F3" w:rsidRDefault="00E05D6A" w:rsidP="001D4C0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Si se entregó</w:t>
            </w:r>
            <w:r w:rsidR="001D4C0F"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, escriba el n</w:t>
            </w: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úmero de</w:t>
            </w:r>
            <w:r w:rsidR="001D4C0F"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consecutivo</w:t>
            </w:r>
          </w:p>
        </w:tc>
        <w:tc>
          <w:tcPr>
            <w:tcW w:w="66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05D6A" w:rsidRPr="004044E2" w:rsidRDefault="00E05D6A" w:rsidP="00DE7FA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D4C0F" w:rsidRPr="004044E2" w:rsidTr="00704966">
        <w:trPr>
          <w:cantSplit/>
          <w:trHeight w:val="129"/>
          <w:jc w:val="center"/>
        </w:trPr>
        <w:tc>
          <w:tcPr>
            <w:tcW w:w="1825" w:type="pct"/>
            <w:vMerge/>
            <w:tcBorders>
              <w:bottom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" w:type="pct"/>
            <w:vMerge/>
            <w:tcBorders>
              <w:bottom w:val="single" w:sz="4" w:space="0" w:color="002060"/>
              <w:right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Default="00E05D6A" w:rsidP="00DE7F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4" w:type="pct"/>
            <w:tcBorders>
              <w:top w:val="nil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23497D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261" w:type="pct"/>
            <w:vMerge/>
            <w:tcBorders>
              <w:left w:val="single" w:sz="4" w:space="0" w:color="002060"/>
              <w:right w:val="single" w:sz="4" w:space="0" w:color="002060"/>
            </w:tcBorders>
            <w:shd w:val="clear" w:color="auto" w:fill="23497D"/>
            <w:vAlign w:val="center"/>
          </w:tcPr>
          <w:p w:rsidR="00E05D6A" w:rsidRDefault="00E05D6A" w:rsidP="00DE7F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FFFFFF" w:themeFill="background1"/>
          </w:tcPr>
          <w:p w:rsidR="00E05D6A" w:rsidRPr="004044E2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" w:type="pct"/>
            <w:tcBorders>
              <w:top w:val="nil"/>
              <w:left w:val="single" w:sz="4" w:space="0" w:color="002060"/>
              <w:bottom w:val="nil"/>
              <w:right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487760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1645" w:type="pct"/>
            <w:vMerge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487760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1" w:type="pct"/>
            <w:vMerge/>
            <w:tcBorders>
              <w:lef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05D6A" w:rsidRPr="004044E2" w:rsidRDefault="00E05D6A" w:rsidP="00DE7FA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D4C0F" w:rsidRPr="004044E2" w:rsidTr="00704966">
        <w:trPr>
          <w:cantSplit/>
          <w:trHeight w:val="129"/>
          <w:jc w:val="center"/>
        </w:trPr>
        <w:tc>
          <w:tcPr>
            <w:tcW w:w="1825" w:type="pct"/>
            <w:vMerge/>
            <w:tcBorders>
              <w:top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" w:type="pct"/>
            <w:vMerge/>
            <w:tcBorders>
              <w:top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Default="00E05D6A" w:rsidP="00DE7F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" w:type="pct"/>
            <w:tcBorders>
              <w:top w:val="single" w:sz="4" w:space="0" w:color="002060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  <w:vAlign w:val="center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74" w:type="pct"/>
            <w:tcBorders>
              <w:top w:val="nil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</w:tcPr>
          <w:p w:rsidR="00E05D6A" w:rsidRPr="008048F3" w:rsidRDefault="00E05D6A" w:rsidP="00DE7FAD">
            <w:pPr>
              <w:jc w:val="center"/>
              <w:rPr>
                <w:rFonts w:ascii="Arial" w:hAnsi="Arial" w:cs="Arial"/>
                <w:bCs/>
                <w:color w:val="FFFFFF" w:themeColor="background1"/>
                <w:sz w:val="4"/>
                <w:szCs w:val="4"/>
              </w:rPr>
            </w:pPr>
          </w:p>
        </w:tc>
        <w:tc>
          <w:tcPr>
            <w:tcW w:w="261" w:type="pct"/>
            <w:vMerge/>
            <w:tcBorders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  <w:vAlign w:val="center"/>
          </w:tcPr>
          <w:p w:rsidR="00E05D6A" w:rsidRDefault="00E05D6A" w:rsidP="00DE7FA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</w:tcPr>
          <w:p w:rsidR="00E05D6A" w:rsidRPr="00487760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74" w:type="pct"/>
            <w:tcBorders>
              <w:top w:val="nil"/>
              <w:left w:val="single" w:sz="4" w:space="0" w:color="002060"/>
              <w:bottom w:val="single" w:sz="4" w:space="0" w:color="auto"/>
              <w:right w:val="single" w:sz="4" w:space="0" w:color="002060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487760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4"/>
                <w:szCs w:val="4"/>
              </w:rPr>
            </w:pPr>
          </w:p>
        </w:tc>
        <w:tc>
          <w:tcPr>
            <w:tcW w:w="1645" w:type="pct"/>
            <w:vMerge/>
            <w:tcBorders>
              <w:top w:val="single" w:sz="4" w:space="0" w:color="auto"/>
              <w:left w:val="single" w:sz="4" w:space="0" w:color="002060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05D6A" w:rsidRPr="00487760" w:rsidRDefault="00E05D6A" w:rsidP="00DE7FA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61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05D6A" w:rsidRPr="004044E2" w:rsidRDefault="00E05D6A" w:rsidP="00DE7FA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16F0A" w:rsidRPr="00E3462A" w:rsidRDefault="003A6402" w:rsidP="003A6402">
      <w:pPr>
        <w:tabs>
          <w:tab w:val="left" w:pos="6583"/>
        </w:tabs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0"/>
          <w:szCs w:val="20"/>
        </w:rPr>
        <w:tab/>
      </w:r>
    </w:p>
    <w:tbl>
      <w:tblPr>
        <w:tblW w:w="10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9"/>
        <w:gridCol w:w="1559"/>
        <w:gridCol w:w="1630"/>
        <w:gridCol w:w="11"/>
      </w:tblGrid>
      <w:tr w:rsidR="008F0A37" w:rsidRPr="00E3462A" w:rsidTr="00704966">
        <w:trPr>
          <w:trHeight w:val="369"/>
          <w:jc w:val="center"/>
        </w:trPr>
        <w:tc>
          <w:tcPr>
            <w:tcW w:w="7119" w:type="dxa"/>
            <w:shd w:val="clear" w:color="auto" w:fill="23497D"/>
            <w:vAlign w:val="center"/>
          </w:tcPr>
          <w:p w:rsidR="008F0A37" w:rsidRPr="008048F3" w:rsidRDefault="008F0A37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Tareas y/o Conclusiones</w:t>
            </w:r>
          </w:p>
        </w:tc>
        <w:tc>
          <w:tcPr>
            <w:tcW w:w="1559" w:type="dxa"/>
            <w:shd w:val="clear" w:color="auto" w:fill="23497D"/>
            <w:vAlign w:val="center"/>
          </w:tcPr>
          <w:p w:rsidR="008F0A37" w:rsidRPr="008048F3" w:rsidRDefault="008F0A37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641" w:type="dxa"/>
            <w:gridSpan w:val="2"/>
            <w:shd w:val="clear" w:color="auto" w:fill="23497D"/>
            <w:vAlign w:val="center"/>
          </w:tcPr>
          <w:p w:rsidR="008F0A37" w:rsidRPr="008048F3" w:rsidRDefault="008F0A37" w:rsidP="006758E3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 Limite</w:t>
            </w:r>
          </w:p>
        </w:tc>
      </w:tr>
      <w:tr w:rsidR="008F0A37" w:rsidRPr="00E3462A" w:rsidTr="00A666B7">
        <w:trPr>
          <w:cantSplit/>
          <w:trHeight w:val="201"/>
          <w:jc w:val="center"/>
        </w:trPr>
        <w:tc>
          <w:tcPr>
            <w:tcW w:w="7119" w:type="dxa"/>
            <w:vAlign w:val="center"/>
          </w:tcPr>
          <w:p w:rsidR="008F0A37" w:rsidRPr="00E3462A" w:rsidRDefault="008F0A37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F0A37" w:rsidRPr="00E3462A" w:rsidRDefault="008F0A3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8F0A37" w:rsidRPr="00E3462A" w:rsidRDefault="008F0A3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F0A37" w:rsidRPr="00E3462A" w:rsidTr="00A666B7">
        <w:trPr>
          <w:cantSplit/>
          <w:trHeight w:val="219"/>
          <w:jc w:val="center"/>
        </w:trPr>
        <w:tc>
          <w:tcPr>
            <w:tcW w:w="7119" w:type="dxa"/>
            <w:vAlign w:val="center"/>
          </w:tcPr>
          <w:p w:rsidR="008F0A37" w:rsidRPr="00E3462A" w:rsidRDefault="008F0A37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F0A37" w:rsidRPr="00E3462A" w:rsidRDefault="008F0A3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8F0A37" w:rsidRPr="00E3462A" w:rsidRDefault="008F0A3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6997" w:rsidRPr="00E3462A" w:rsidTr="00A666B7">
        <w:trPr>
          <w:cantSplit/>
          <w:trHeight w:val="219"/>
          <w:jc w:val="center"/>
        </w:trPr>
        <w:tc>
          <w:tcPr>
            <w:tcW w:w="7119" w:type="dxa"/>
            <w:vAlign w:val="center"/>
          </w:tcPr>
          <w:p w:rsidR="00E66997" w:rsidRPr="00E3462A" w:rsidRDefault="00E66997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66997" w:rsidRPr="00E3462A" w:rsidRDefault="00E6699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E66997" w:rsidRPr="00E3462A" w:rsidRDefault="00E6699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6997" w:rsidRPr="00E3462A" w:rsidTr="00A666B7">
        <w:trPr>
          <w:cantSplit/>
          <w:trHeight w:val="219"/>
          <w:jc w:val="center"/>
        </w:trPr>
        <w:tc>
          <w:tcPr>
            <w:tcW w:w="7119" w:type="dxa"/>
            <w:vAlign w:val="center"/>
          </w:tcPr>
          <w:p w:rsidR="00E66997" w:rsidRPr="00E3462A" w:rsidRDefault="00E66997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66997" w:rsidRPr="00E3462A" w:rsidRDefault="00E6699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E66997" w:rsidRPr="00E3462A" w:rsidRDefault="00E6699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F0A37" w:rsidRPr="00E3462A" w:rsidTr="00A666B7">
        <w:trPr>
          <w:cantSplit/>
          <w:trHeight w:val="237"/>
          <w:jc w:val="center"/>
        </w:trPr>
        <w:tc>
          <w:tcPr>
            <w:tcW w:w="7119" w:type="dxa"/>
            <w:vAlign w:val="center"/>
          </w:tcPr>
          <w:p w:rsidR="008F0A37" w:rsidRPr="00E3462A" w:rsidRDefault="008F0A37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F0A37" w:rsidRPr="00E3462A" w:rsidRDefault="008F0A3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8F0A37" w:rsidRPr="00E3462A" w:rsidRDefault="008F0A37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E5BB0" w:rsidRPr="00E3462A" w:rsidTr="00A666B7">
        <w:trPr>
          <w:cantSplit/>
          <w:trHeight w:val="237"/>
          <w:jc w:val="center"/>
        </w:trPr>
        <w:tc>
          <w:tcPr>
            <w:tcW w:w="7119" w:type="dxa"/>
            <w:vAlign w:val="center"/>
          </w:tcPr>
          <w:p w:rsidR="001E5BB0" w:rsidRPr="00E3462A" w:rsidRDefault="001E5BB0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5BB0" w:rsidRPr="00E3462A" w:rsidRDefault="001E5BB0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1E5BB0" w:rsidRPr="00E3462A" w:rsidRDefault="001E5BB0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A6402" w:rsidRPr="00E3462A" w:rsidTr="00A666B7">
        <w:trPr>
          <w:cantSplit/>
          <w:trHeight w:val="237"/>
          <w:jc w:val="center"/>
        </w:trPr>
        <w:tc>
          <w:tcPr>
            <w:tcW w:w="7119" w:type="dxa"/>
            <w:vAlign w:val="center"/>
          </w:tcPr>
          <w:p w:rsidR="003A6402" w:rsidRPr="00E3462A" w:rsidRDefault="003A6402" w:rsidP="00E05D6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A6402" w:rsidRPr="00E3462A" w:rsidRDefault="003A6402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gridSpan w:val="2"/>
            <w:vAlign w:val="center"/>
          </w:tcPr>
          <w:p w:rsidR="003A6402" w:rsidRPr="00E3462A" w:rsidRDefault="003A6402" w:rsidP="00E05D6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1066E" w:rsidRPr="00E3462A" w:rsidTr="00704966">
        <w:trPr>
          <w:gridAfter w:val="1"/>
          <w:wAfter w:w="11" w:type="dxa"/>
          <w:trHeight w:val="370"/>
          <w:jc w:val="center"/>
        </w:trPr>
        <w:tc>
          <w:tcPr>
            <w:tcW w:w="10308" w:type="dxa"/>
            <w:gridSpan w:val="3"/>
            <w:shd w:val="clear" w:color="auto" w:fill="23497D"/>
            <w:vAlign w:val="center"/>
          </w:tcPr>
          <w:p w:rsidR="00D1066E" w:rsidRPr="008048F3" w:rsidRDefault="0016621A" w:rsidP="00E6699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OBSERVACIONES</w:t>
            </w:r>
          </w:p>
        </w:tc>
      </w:tr>
      <w:tr w:rsidR="00D1066E" w:rsidRPr="00E3462A" w:rsidTr="00A666B7">
        <w:trPr>
          <w:gridAfter w:val="1"/>
          <w:wAfter w:w="11" w:type="dxa"/>
          <w:trHeight w:val="960"/>
          <w:jc w:val="center"/>
        </w:trPr>
        <w:tc>
          <w:tcPr>
            <w:tcW w:w="10308" w:type="dxa"/>
            <w:gridSpan w:val="3"/>
            <w:vAlign w:val="center"/>
          </w:tcPr>
          <w:p w:rsidR="00D1066E" w:rsidRPr="00E3462A" w:rsidRDefault="00D1066E" w:rsidP="00E05D6A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1066E" w:rsidRPr="00633514" w:rsidRDefault="00D1066E" w:rsidP="001E5BB0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515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3"/>
        <w:gridCol w:w="1267"/>
        <w:gridCol w:w="4453"/>
      </w:tblGrid>
      <w:tr w:rsidR="0034753F" w:rsidRPr="00E3462A" w:rsidTr="00E66997">
        <w:trPr>
          <w:cantSplit/>
          <w:trHeight w:val="462"/>
          <w:jc w:val="center"/>
        </w:trPr>
        <w:tc>
          <w:tcPr>
            <w:tcW w:w="2213" w:type="pct"/>
            <w:tcBorders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4753F" w:rsidRPr="00E3462A" w:rsidRDefault="0034753F" w:rsidP="006E5E3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753F" w:rsidRPr="00E3462A" w:rsidRDefault="0034753F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9" w:type="pct"/>
            <w:tcBorders>
              <w:lef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753F" w:rsidRPr="00E3462A" w:rsidRDefault="0034753F" w:rsidP="006E5E3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34753F" w:rsidRPr="00E3462A" w:rsidTr="00704966">
        <w:trPr>
          <w:cantSplit/>
          <w:trHeight w:val="211"/>
          <w:jc w:val="center"/>
        </w:trPr>
        <w:tc>
          <w:tcPr>
            <w:tcW w:w="2213" w:type="pct"/>
            <w:tcBorders>
              <w:right w:val="single" w:sz="6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34753F" w:rsidRPr="008048F3" w:rsidRDefault="00701DF5" w:rsidP="00701DF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Firma Funcionario SIG Group</w:t>
            </w:r>
          </w:p>
        </w:tc>
        <w:tc>
          <w:tcPr>
            <w:tcW w:w="617" w:type="pct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4753F" w:rsidRPr="00E3462A" w:rsidRDefault="0034753F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9" w:type="pct"/>
            <w:tcBorders>
              <w:left w:val="single" w:sz="6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34753F" w:rsidRPr="008048F3" w:rsidRDefault="00633514" w:rsidP="006E5E3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Firma </w:t>
            </w:r>
            <w:r w:rsidR="00F14A3C"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Beneficiario</w:t>
            </w:r>
          </w:p>
        </w:tc>
      </w:tr>
    </w:tbl>
    <w:p w:rsidR="00E66997" w:rsidRDefault="00E66997"/>
    <w:tbl>
      <w:tblPr>
        <w:tblW w:w="51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2"/>
        <w:gridCol w:w="984"/>
        <w:gridCol w:w="3225"/>
        <w:gridCol w:w="984"/>
        <w:gridCol w:w="3475"/>
      </w:tblGrid>
      <w:tr w:rsidR="00F14A3C" w:rsidRPr="00E3462A" w:rsidTr="00704966">
        <w:trPr>
          <w:cantSplit/>
          <w:jc w:val="center"/>
        </w:trPr>
        <w:tc>
          <w:tcPr>
            <w:tcW w:w="780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14A3C" w:rsidRPr="008048F3" w:rsidRDefault="00975C3F" w:rsidP="00975C3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Página N°</w:t>
            </w:r>
            <w:r w:rsidR="00F14A3C"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479" w:type="pct"/>
            <w:tcMar>
              <w:left w:w="28" w:type="dxa"/>
              <w:right w:w="28" w:type="dxa"/>
            </w:tcMar>
            <w:vAlign w:val="center"/>
          </w:tcPr>
          <w:p w:rsidR="00F14A3C" w:rsidRPr="00E3462A" w:rsidRDefault="00F14A3C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70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F14A3C" w:rsidRPr="008048F3" w:rsidRDefault="00C001FE" w:rsidP="00C001F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 (Total páginas del acta):</w:t>
            </w:r>
          </w:p>
        </w:tc>
        <w:tc>
          <w:tcPr>
            <w:tcW w:w="479" w:type="pct"/>
            <w:tcBorders>
              <w:right w:val="single" w:sz="4" w:space="0" w:color="auto"/>
            </w:tcBorders>
            <w:vAlign w:val="center"/>
          </w:tcPr>
          <w:p w:rsidR="00F14A3C" w:rsidRPr="00E3462A" w:rsidRDefault="00F14A3C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9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14A3C" w:rsidRPr="00E3462A" w:rsidRDefault="00F14A3C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633514" w:rsidRDefault="00633514" w:rsidP="003A6402">
      <w:pPr>
        <w:pStyle w:val="Encabezado"/>
        <w:tabs>
          <w:tab w:val="clear" w:pos="4252"/>
          <w:tab w:val="clear" w:pos="8504"/>
        </w:tabs>
        <w:rPr>
          <w:rFonts w:ascii="Arial" w:hAnsi="Arial" w:cs="Arial"/>
          <w:color w:val="000000"/>
          <w:sz w:val="16"/>
          <w:szCs w:val="16"/>
        </w:rPr>
      </w:pPr>
    </w:p>
    <w:tbl>
      <w:tblPr>
        <w:tblW w:w="51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9"/>
        <w:gridCol w:w="3508"/>
        <w:gridCol w:w="1542"/>
        <w:gridCol w:w="3598"/>
      </w:tblGrid>
      <w:tr w:rsidR="00E66997" w:rsidRPr="004044E2" w:rsidTr="00704966">
        <w:trPr>
          <w:cantSplit/>
          <w:jc w:val="center"/>
        </w:trPr>
        <w:tc>
          <w:tcPr>
            <w:tcW w:w="772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66997" w:rsidRPr="008048F3" w:rsidRDefault="00E66997" w:rsidP="00731ED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Proyecto:</w:t>
            </w:r>
          </w:p>
        </w:tc>
        <w:tc>
          <w:tcPr>
            <w:tcW w:w="1715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66997" w:rsidRPr="004044E2" w:rsidRDefault="00E66997" w:rsidP="00731E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4" w:type="pct"/>
            <w:shd w:val="clear" w:color="auto" w:fill="23497D"/>
            <w:vAlign w:val="center"/>
          </w:tcPr>
          <w:p w:rsidR="00E66997" w:rsidRPr="008048F3" w:rsidRDefault="00E66997" w:rsidP="00731ED6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Fecha</w:t>
            </w:r>
            <w:r w:rsidR="000363DE"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759" w:type="pct"/>
            <w:shd w:val="clear" w:color="auto" w:fill="auto"/>
            <w:vAlign w:val="center"/>
          </w:tcPr>
          <w:p w:rsidR="00E66997" w:rsidRPr="004044E2" w:rsidRDefault="00E66997" w:rsidP="00731E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6997" w:rsidRPr="004044E2" w:rsidTr="00704966">
        <w:trPr>
          <w:cantSplit/>
          <w:jc w:val="center"/>
        </w:trPr>
        <w:tc>
          <w:tcPr>
            <w:tcW w:w="772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66997" w:rsidRPr="008048F3" w:rsidRDefault="00E66997" w:rsidP="00731ED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Predio:</w:t>
            </w:r>
          </w:p>
        </w:tc>
        <w:tc>
          <w:tcPr>
            <w:tcW w:w="1715" w:type="pc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66997" w:rsidRPr="004044E2" w:rsidRDefault="00E66997" w:rsidP="00731ED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754" w:type="pct"/>
            <w:tcBorders>
              <w:left w:val="single" w:sz="4" w:space="0" w:color="auto"/>
              <w:bottom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66997" w:rsidRPr="008048F3" w:rsidRDefault="00E66997" w:rsidP="00731ED6">
            <w:pPr>
              <w:pStyle w:val="Ttulo9"/>
              <w:rPr>
                <w:rFonts w:ascii="Arial" w:hAnsi="Arial" w:cs="Arial"/>
                <w:bCs/>
                <w:color w:val="FFFFFF" w:themeColor="background1"/>
              </w:rPr>
            </w:pPr>
            <w:r w:rsidRPr="008048F3">
              <w:rPr>
                <w:rFonts w:ascii="Arial" w:hAnsi="Arial" w:cs="Arial"/>
                <w:bCs/>
                <w:color w:val="FFFFFF" w:themeColor="background1"/>
              </w:rPr>
              <w:t>Bloque:</w:t>
            </w:r>
          </w:p>
        </w:tc>
        <w:tc>
          <w:tcPr>
            <w:tcW w:w="1759" w:type="pct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66997" w:rsidRPr="004044E2" w:rsidRDefault="00E66997" w:rsidP="00731E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66997" w:rsidRPr="004044E2" w:rsidTr="00704966">
        <w:trPr>
          <w:cantSplit/>
          <w:trHeight w:val="85"/>
          <w:jc w:val="center"/>
        </w:trPr>
        <w:tc>
          <w:tcPr>
            <w:tcW w:w="772" w:type="pct"/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66997" w:rsidRPr="008048F3" w:rsidRDefault="00E66997" w:rsidP="00731ED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Municipio:</w:t>
            </w:r>
          </w:p>
        </w:tc>
        <w:tc>
          <w:tcPr>
            <w:tcW w:w="1715" w:type="pct"/>
            <w:tcBorders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66997" w:rsidRPr="004044E2" w:rsidRDefault="00E66997" w:rsidP="00731ED6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E66997" w:rsidRPr="008048F3" w:rsidRDefault="00E66997" w:rsidP="00731ED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Vereda:</w:t>
            </w:r>
          </w:p>
        </w:tc>
        <w:tc>
          <w:tcPr>
            <w:tcW w:w="1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66997" w:rsidRPr="004044E2" w:rsidRDefault="00E66997" w:rsidP="00731ED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87B37" w:rsidRPr="00633514" w:rsidRDefault="00D87B37" w:rsidP="003A6402">
      <w:pPr>
        <w:pStyle w:val="Encabezado"/>
        <w:tabs>
          <w:tab w:val="clear" w:pos="4252"/>
          <w:tab w:val="clear" w:pos="8504"/>
        </w:tabs>
        <w:rPr>
          <w:rFonts w:ascii="Arial" w:hAnsi="Arial" w:cs="Arial"/>
          <w:color w:val="000000"/>
          <w:sz w:val="16"/>
          <w:szCs w:val="16"/>
        </w:rPr>
      </w:pPr>
    </w:p>
    <w:tbl>
      <w:tblPr>
        <w:tblW w:w="1034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633514" w:rsidRPr="00AA6045" w:rsidTr="00704966">
        <w:trPr>
          <w:trHeight w:val="250"/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23497D"/>
            <w:vAlign w:val="center"/>
          </w:tcPr>
          <w:p w:rsidR="00633514" w:rsidRPr="008048F3" w:rsidRDefault="00633514" w:rsidP="00E66997">
            <w:pPr>
              <w:ind w:left="-394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ACTIVIDADES REALIZADAS</w:t>
            </w:r>
            <w:r w:rsidR="00E66997"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y/o </w:t>
            </w:r>
            <w:r w:rsidR="00E234DD" w:rsidRPr="008048F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RECOMENDACIONES</w:t>
            </w: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633514" w:rsidRPr="00A50058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50058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ind w:left="-394" w:right="-808"/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CA3A0C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CA3A0C" w:rsidRPr="0034753F" w:rsidRDefault="00CA3A0C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E05D6A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E05D6A" w:rsidRPr="0034753F" w:rsidRDefault="00E05D6A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E05D6A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E05D6A" w:rsidRPr="0034753F" w:rsidRDefault="00E05D6A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E66997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E66997" w:rsidRPr="0034753F" w:rsidRDefault="00E66997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E66997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E66997" w:rsidRPr="0034753F" w:rsidRDefault="00E66997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  <w:tr w:rsidR="00633514" w:rsidRPr="00AA6045" w:rsidTr="006E5E32">
        <w:trPr>
          <w:cantSplit/>
          <w:trHeight w:val="227"/>
          <w:jc w:val="center"/>
        </w:trPr>
        <w:tc>
          <w:tcPr>
            <w:tcW w:w="10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FFFFFF" w:fill="auto"/>
            <w:vAlign w:val="center"/>
          </w:tcPr>
          <w:p w:rsidR="00633514" w:rsidRPr="0034753F" w:rsidRDefault="00633514" w:rsidP="00E05D6A">
            <w:pPr>
              <w:jc w:val="both"/>
              <w:rPr>
                <w:rFonts w:ascii="Arial" w:hAnsi="Arial" w:cs="Arial"/>
                <w:bCs/>
                <w:caps/>
                <w:sz w:val="20"/>
                <w:szCs w:val="20"/>
              </w:rPr>
            </w:pPr>
          </w:p>
        </w:tc>
      </w:tr>
    </w:tbl>
    <w:p w:rsidR="00633514" w:rsidRPr="00633514" w:rsidRDefault="00633514" w:rsidP="003A6402">
      <w:pPr>
        <w:pStyle w:val="Encabezado"/>
        <w:tabs>
          <w:tab w:val="clear" w:pos="4252"/>
          <w:tab w:val="clear" w:pos="8504"/>
        </w:tabs>
        <w:rPr>
          <w:rFonts w:ascii="Arial" w:hAnsi="Arial" w:cs="Arial"/>
          <w:color w:val="000000"/>
          <w:sz w:val="16"/>
          <w:szCs w:val="16"/>
        </w:rPr>
      </w:pPr>
    </w:p>
    <w:tbl>
      <w:tblPr>
        <w:tblW w:w="5153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5"/>
        <w:gridCol w:w="1266"/>
        <w:gridCol w:w="4452"/>
      </w:tblGrid>
      <w:tr w:rsidR="00633514" w:rsidRPr="00E3462A" w:rsidTr="007846E4">
        <w:trPr>
          <w:cantSplit/>
          <w:trHeight w:val="465"/>
          <w:jc w:val="center"/>
        </w:trPr>
        <w:tc>
          <w:tcPr>
            <w:tcW w:w="2214" w:type="pct"/>
            <w:tcBorders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33514" w:rsidRPr="00E3462A" w:rsidRDefault="00633514" w:rsidP="006E5E3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17" w:type="pct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33514" w:rsidRPr="00E3462A" w:rsidRDefault="00633514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9" w:type="pct"/>
            <w:tcBorders>
              <w:lef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33514" w:rsidRPr="00E3462A" w:rsidRDefault="00633514" w:rsidP="006E5E32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33514" w:rsidRPr="00E3462A" w:rsidTr="00704966">
        <w:trPr>
          <w:cantSplit/>
          <w:trHeight w:val="316"/>
          <w:jc w:val="center"/>
        </w:trPr>
        <w:tc>
          <w:tcPr>
            <w:tcW w:w="2214" w:type="pct"/>
            <w:tcBorders>
              <w:right w:val="single" w:sz="6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633514" w:rsidRPr="008048F3" w:rsidRDefault="00701DF5" w:rsidP="006E5E3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Firma Funcionario SIG Group</w:t>
            </w:r>
          </w:p>
        </w:tc>
        <w:tc>
          <w:tcPr>
            <w:tcW w:w="617" w:type="pct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33514" w:rsidRPr="00E3462A" w:rsidRDefault="00633514" w:rsidP="006E5E3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9" w:type="pct"/>
            <w:tcBorders>
              <w:left w:val="single" w:sz="6" w:space="0" w:color="auto"/>
            </w:tcBorders>
            <w:shd w:val="clear" w:color="auto" w:fill="23497D"/>
            <w:tcMar>
              <w:left w:w="28" w:type="dxa"/>
              <w:right w:w="28" w:type="dxa"/>
            </w:tcMar>
            <w:vAlign w:val="center"/>
          </w:tcPr>
          <w:p w:rsidR="00633514" w:rsidRPr="008048F3" w:rsidRDefault="00633514" w:rsidP="006E5E32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8048F3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Firma Representante de la Comunidad</w:t>
            </w:r>
          </w:p>
        </w:tc>
      </w:tr>
    </w:tbl>
    <w:p w:rsidR="00D83CBB" w:rsidRDefault="00D83CBB" w:rsidP="00D83CB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color w:val="000000"/>
          <w:sz w:val="22"/>
          <w:szCs w:val="22"/>
        </w:rPr>
      </w:pPr>
    </w:p>
    <w:sectPr w:rsidR="00D83CBB" w:rsidSect="00E6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851" w:right="1134" w:bottom="851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F7" w:rsidRDefault="00E75AF7">
      <w:r>
        <w:separator/>
      </w:r>
    </w:p>
  </w:endnote>
  <w:endnote w:type="continuationSeparator" w:id="0">
    <w:p w:rsidR="00E75AF7" w:rsidRDefault="00E7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F7" w:rsidRDefault="003216F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F7" w:rsidRDefault="003216F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F7" w:rsidRDefault="003216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F7" w:rsidRDefault="00E75AF7">
      <w:r>
        <w:separator/>
      </w:r>
    </w:p>
  </w:footnote>
  <w:footnote w:type="continuationSeparator" w:id="0">
    <w:p w:rsidR="00E75AF7" w:rsidRDefault="00E75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F7" w:rsidRDefault="003216F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2"/>
      <w:gridCol w:w="2455"/>
      <w:gridCol w:w="2552"/>
      <w:gridCol w:w="2126"/>
      <w:gridCol w:w="1682"/>
    </w:tblGrid>
    <w:tr w:rsidR="0040244A" w:rsidRPr="0016621A" w:rsidTr="0040244A">
      <w:trPr>
        <w:trHeight w:val="306"/>
        <w:jc w:val="center"/>
      </w:trPr>
      <w:tc>
        <w:tcPr>
          <w:tcW w:w="1502" w:type="dxa"/>
          <w:vMerge w:val="restart"/>
          <w:vAlign w:val="center"/>
        </w:tcPr>
        <w:p w:rsidR="0040244A" w:rsidRPr="0016621A" w:rsidRDefault="0040244A" w:rsidP="0016621A">
          <w:pPr>
            <w:jc w:val="center"/>
            <w:rPr>
              <w:rFonts w:ascii="Arial" w:hAnsi="Arial" w:cs="Arial"/>
              <w:sz w:val="16"/>
              <w:szCs w:val="20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20"/>
              <w:lang w:val="es-CO" w:eastAsia="es-CO"/>
            </w:rPr>
            <w:drawing>
              <wp:inline distT="0" distB="0" distL="0" distR="0" wp14:anchorId="2F2B600C" wp14:editId="2E107724">
                <wp:extent cx="838200" cy="666750"/>
                <wp:effectExtent l="0" t="0" r="0" b="0"/>
                <wp:docPr id="4" name="Imagen 2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7" w:type="dxa"/>
          <w:gridSpan w:val="2"/>
          <w:vAlign w:val="center"/>
        </w:tcPr>
        <w:p w:rsidR="0040244A" w:rsidRPr="00DC1F18" w:rsidRDefault="003216F7" w:rsidP="008D4EBA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 w:rsidRPr="003216F7">
            <w:rPr>
              <w:rFonts w:ascii="Arial" w:hAnsi="Arial" w:cs="Arial"/>
              <w:b/>
              <w:sz w:val="22"/>
              <w:szCs w:val="22"/>
              <w:lang w:val="es-ES_tradnl"/>
            </w:rPr>
            <w:t>PROCESO GESTIÓN OPERACIÓN LÍNEA DE SERVICIO - SERVICIOS AGROINDUSTRIALES</w:t>
          </w:r>
        </w:p>
      </w:tc>
      <w:tc>
        <w:tcPr>
          <w:tcW w:w="2126" w:type="dxa"/>
          <w:vAlign w:val="center"/>
        </w:tcPr>
        <w:p w:rsidR="0040244A" w:rsidRPr="00DC1F18" w:rsidRDefault="003F22A5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GOL-AIS-FO-12</w:t>
          </w:r>
        </w:p>
      </w:tc>
      <w:tc>
        <w:tcPr>
          <w:tcW w:w="1682" w:type="dxa"/>
          <w:vMerge w:val="restart"/>
          <w:vAlign w:val="center"/>
        </w:tcPr>
        <w:p w:rsidR="0040244A" w:rsidRDefault="008D4EBA" w:rsidP="0040244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noProof/>
              <w:sz w:val="20"/>
              <w:szCs w:val="20"/>
              <w:lang w:val="es-CO" w:eastAsia="es-CO"/>
            </w:rPr>
            <w:t>Insertar Logo del cliente</w:t>
          </w:r>
        </w:p>
      </w:tc>
    </w:tr>
    <w:tr w:rsidR="0040244A" w:rsidRPr="0016621A" w:rsidTr="0040244A">
      <w:trPr>
        <w:trHeight w:val="306"/>
        <w:jc w:val="center"/>
      </w:trPr>
      <w:tc>
        <w:tcPr>
          <w:tcW w:w="1502" w:type="dxa"/>
          <w:vMerge/>
          <w:vAlign w:val="center"/>
        </w:tcPr>
        <w:p w:rsidR="0040244A" w:rsidRPr="0016621A" w:rsidRDefault="0040244A" w:rsidP="0016621A">
          <w:pPr>
            <w:jc w:val="center"/>
            <w:rPr>
              <w:rFonts w:ascii="Arial" w:hAnsi="Arial" w:cs="Arial"/>
              <w:noProof/>
              <w:sz w:val="16"/>
              <w:szCs w:val="20"/>
            </w:rPr>
          </w:pPr>
        </w:p>
      </w:tc>
      <w:tc>
        <w:tcPr>
          <w:tcW w:w="5007" w:type="dxa"/>
          <w:gridSpan w:val="2"/>
          <w:vAlign w:val="center"/>
        </w:tcPr>
        <w:p w:rsidR="0040244A" w:rsidRPr="00DC1F18" w:rsidRDefault="0040244A" w:rsidP="0016621A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bookmarkStart w:id="0" w:name="_GoBack"/>
          <w:bookmarkEnd w:id="0"/>
          <w:r w:rsidRPr="00DC1F18">
            <w:rPr>
              <w:rFonts w:ascii="Arial" w:hAnsi="Arial" w:cs="Arial"/>
              <w:b/>
              <w:sz w:val="22"/>
              <w:szCs w:val="22"/>
              <w:lang w:val="es-ES_tradnl"/>
            </w:rPr>
            <w:t>ACTA DE VISITA</w:t>
          </w:r>
        </w:p>
      </w:tc>
      <w:tc>
        <w:tcPr>
          <w:tcW w:w="2126" w:type="dxa"/>
          <w:vAlign w:val="center"/>
        </w:tcPr>
        <w:p w:rsidR="0040244A" w:rsidRPr="00DC1F18" w:rsidRDefault="0040244A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C1F18">
            <w:rPr>
              <w:rFonts w:ascii="Arial" w:hAnsi="Arial" w:cs="Arial"/>
              <w:b/>
              <w:sz w:val="20"/>
              <w:szCs w:val="20"/>
              <w:lang w:val="es-ES_tradnl"/>
            </w:rPr>
            <w:t>Aprobación:</w:t>
          </w:r>
        </w:p>
        <w:p w:rsidR="0040244A" w:rsidRPr="00DC1F18" w:rsidRDefault="0099280E" w:rsidP="0016621A">
          <w:pPr>
            <w:jc w:val="center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DIRECTOR AGROINDUSTRIAL</w:t>
          </w:r>
        </w:p>
      </w:tc>
      <w:tc>
        <w:tcPr>
          <w:tcW w:w="1682" w:type="dxa"/>
          <w:vMerge/>
        </w:tcPr>
        <w:p w:rsidR="0040244A" w:rsidRPr="0016621A" w:rsidRDefault="0040244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</w:tr>
    <w:tr w:rsidR="0040244A" w:rsidRPr="0016621A" w:rsidTr="0040244A">
      <w:trPr>
        <w:trHeight w:val="343"/>
        <w:jc w:val="center"/>
      </w:trPr>
      <w:tc>
        <w:tcPr>
          <w:tcW w:w="1502" w:type="dxa"/>
          <w:vMerge/>
          <w:vAlign w:val="center"/>
        </w:tcPr>
        <w:p w:rsidR="0040244A" w:rsidRPr="0016621A" w:rsidRDefault="0040244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455" w:type="dxa"/>
          <w:vAlign w:val="center"/>
        </w:tcPr>
        <w:p w:rsidR="0040244A" w:rsidRPr="00BC2BF8" w:rsidRDefault="0040244A" w:rsidP="00707295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BC2BF8">
            <w:rPr>
              <w:rFonts w:ascii="Arial" w:hAnsi="Arial" w:cs="Arial"/>
              <w:sz w:val="20"/>
              <w:szCs w:val="20"/>
            </w:rPr>
            <w:t xml:space="preserve">Versión </w:t>
          </w:r>
          <w:r w:rsidR="0099280E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552" w:type="dxa"/>
          <w:vAlign w:val="center"/>
        </w:tcPr>
        <w:p w:rsidR="0040244A" w:rsidRPr="00BC2BF8" w:rsidRDefault="00811300" w:rsidP="0099280E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BC2BF8">
            <w:rPr>
              <w:rFonts w:ascii="Arial" w:hAnsi="Arial" w:cs="Arial"/>
              <w:sz w:val="20"/>
              <w:szCs w:val="20"/>
            </w:rPr>
            <w:t xml:space="preserve">Fecha: </w:t>
          </w:r>
          <w:r w:rsidR="0099280E">
            <w:rPr>
              <w:rFonts w:ascii="Arial" w:hAnsi="Arial" w:cs="Arial"/>
              <w:sz w:val="20"/>
              <w:szCs w:val="20"/>
            </w:rPr>
            <w:t>17/02/2015</w:t>
          </w:r>
        </w:p>
      </w:tc>
      <w:tc>
        <w:tcPr>
          <w:tcW w:w="2126" w:type="dxa"/>
          <w:vAlign w:val="center"/>
        </w:tcPr>
        <w:p w:rsidR="0040244A" w:rsidRPr="00BC2BF8" w:rsidRDefault="0040244A" w:rsidP="0040244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BC2BF8">
            <w:rPr>
              <w:rFonts w:ascii="Arial" w:hAnsi="Arial" w:cs="Arial"/>
              <w:sz w:val="18"/>
              <w:szCs w:val="16"/>
            </w:rPr>
            <w:t xml:space="preserve">PAG. </w:t>
          </w:r>
          <w:r w:rsidR="001A4AE8" w:rsidRPr="00BC2BF8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BC2BF8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="001A4AE8" w:rsidRPr="00BC2BF8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3216F7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1A4AE8" w:rsidRPr="00BC2BF8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BC2BF8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BC2BF8">
            <w:rPr>
              <w:rFonts w:ascii="Arial" w:hAnsi="Arial" w:cs="Arial"/>
              <w:sz w:val="18"/>
              <w:szCs w:val="16"/>
            </w:rPr>
            <w:t xml:space="preserve">DE </w:t>
          </w:r>
          <w:r w:rsidR="001A4AE8" w:rsidRPr="00BC2BF8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BC2BF8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="001A4AE8" w:rsidRPr="00BC2BF8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3216F7">
            <w:rPr>
              <w:rFonts w:ascii="Arial" w:hAnsi="Arial" w:cs="Arial"/>
              <w:noProof/>
              <w:sz w:val="20"/>
              <w:szCs w:val="20"/>
              <w:lang w:val="es-ES_tradnl"/>
            </w:rPr>
            <w:t>3</w:t>
          </w:r>
          <w:r w:rsidR="001A4AE8" w:rsidRPr="00BC2BF8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  <w:tc>
        <w:tcPr>
          <w:tcW w:w="1682" w:type="dxa"/>
          <w:vMerge/>
        </w:tcPr>
        <w:p w:rsidR="0040244A" w:rsidRPr="0016621A" w:rsidRDefault="0040244A" w:rsidP="0016621A">
          <w:pPr>
            <w:jc w:val="center"/>
            <w:rPr>
              <w:rFonts w:ascii="Arial" w:hAnsi="Arial" w:cs="Arial"/>
              <w:sz w:val="18"/>
              <w:szCs w:val="16"/>
            </w:rPr>
          </w:pPr>
        </w:p>
      </w:tc>
    </w:tr>
  </w:tbl>
  <w:p w:rsidR="0016621A" w:rsidRPr="008D687C" w:rsidRDefault="0016621A" w:rsidP="0016621A">
    <w:pPr>
      <w:pStyle w:val="Encabezado"/>
      <w:rPr>
        <w:sz w:val="16"/>
        <w:szCs w:val="16"/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Spec="center" w:tblpY="1"/>
      <w:tblOverlap w:val="never"/>
      <w:tblW w:w="10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1912"/>
      <w:gridCol w:w="2127"/>
      <w:gridCol w:w="2126"/>
      <w:gridCol w:w="2024"/>
    </w:tblGrid>
    <w:tr w:rsidR="000A6F0A" w:rsidRPr="001D6D1C">
      <w:trPr>
        <w:cantSplit/>
        <w:trHeight w:val="356"/>
      </w:trPr>
      <w:tc>
        <w:tcPr>
          <w:tcW w:w="2127" w:type="dxa"/>
          <w:vMerge w:val="restart"/>
          <w:vAlign w:val="center"/>
        </w:tcPr>
        <w:p w:rsidR="000A6F0A" w:rsidRPr="001D6D1C" w:rsidRDefault="009F4BC6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5916AD5A" wp14:editId="560534EE">
                <wp:simplePos x="0" y="0"/>
                <wp:positionH relativeFrom="column">
                  <wp:posOffset>26035</wp:posOffset>
                </wp:positionH>
                <wp:positionV relativeFrom="paragraph">
                  <wp:posOffset>145415</wp:posOffset>
                </wp:positionV>
                <wp:extent cx="1193165" cy="563245"/>
                <wp:effectExtent l="19050" t="0" r="6985" b="0"/>
                <wp:wrapNone/>
                <wp:docPr id="1" name="Imagen 16" descr="LOGO_G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LOGO_G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3" t="14648" r="8264" b="184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16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F0A" w:rsidRPr="001D6D1C" w:rsidRDefault="000A6F0A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s-MX"/>
            </w:rPr>
            <w:t>ACTA DE RE</w:t>
          </w:r>
          <w:r w:rsidR="003E4FDC">
            <w:rPr>
              <w:rFonts w:ascii="Arial" w:hAnsi="Arial" w:cs="Arial"/>
              <w:b/>
              <w:bCs/>
              <w:lang w:val="es-MX"/>
            </w:rPr>
            <w:t>UNIÓN</w:t>
          </w:r>
        </w:p>
      </w:tc>
    </w:tr>
    <w:tr w:rsidR="000A6F0A" w:rsidRPr="001D6D1C">
      <w:trPr>
        <w:cantSplit/>
        <w:trHeight w:hRule="exact" w:val="356"/>
      </w:trPr>
      <w:tc>
        <w:tcPr>
          <w:tcW w:w="2127" w:type="dxa"/>
          <w:vMerge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  <w:r w:rsidRPr="001D6D1C">
            <w:rPr>
              <w:rFonts w:ascii="Arial" w:hAnsi="Arial" w:cs="Arial"/>
              <w:b/>
              <w:bCs/>
              <w:lang w:val="es-MX"/>
            </w:rPr>
            <w:t>PROCESO SISOMAC</w:t>
          </w:r>
        </w:p>
      </w:tc>
    </w:tr>
    <w:tr w:rsidR="000A6F0A" w:rsidRPr="001D6D1C">
      <w:trPr>
        <w:cantSplit/>
        <w:trHeight w:val="557"/>
      </w:trPr>
      <w:tc>
        <w:tcPr>
          <w:tcW w:w="2127" w:type="dxa"/>
          <w:vMerge/>
          <w:tcBorders>
            <w:right w:val="single" w:sz="4" w:space="0" w:color="auto"/>
          </w:tcBorders>
          <w:vAlign w:val="center"/>
        </w:tcPr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91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B55EC4">
            <w:rPr>
              <w:rFonts w:ascii="Arial" w:hAnsi="Arial" w:cs="Arial"/>
              <w:b/>
              <w:bCs/>
              <w:sz w:val="22"/>
              <w:szCs w:val="22"/>
            </w:rPr>
            <w:t xml:space="preserve">Versión:                                                                                             </w:t>
          </w:r>
          <w:r w:rsidRPr="00B55EC4">
            <w:rPr>
              <w:rFonts w:ascii="Arial" w:hAnsi="Arial" w:cs="Arial"/>
              <w:bCs/>
              <w:sz w:val="22"/>
              <w:szCs w:val="22"/>
            </w:rPr>
            <w:t>0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Fecha:                           </w:t>
          </w:r>
        </w:p>
        <w:p w:rsidR="000A6F0A" w:rsidRPr="00B55EC4" w:rsidRDefault="001F2AE8" w:rsidP="001F2AE8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02</w:t>
          </w:r>
          <w:r w:rsidR="000A6F0A" w:rsidRPr="00B55EC4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10</w:t>
          </w:r>
          <w:r w:rsidR="000A6F0A" w:rsidRPr="00B55EC4">
            <w:rPr>
              <w:rFonts w:ascii="Arial" w:hAnsi="Arial" w:cs="Arial"/>
              <w:sz w:val="22"/>
              <w:szCs w:val="22"/>
            </w:rPr>
            <w:t>/2008</w:t>
          </w:r>
        </w:p>
      </w:tc>
      <w:tc>
        <w:tcPr>
          <w:tcW w:w="2126" w:type="dxa"/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Página                                                                   </w:t>
          </w:r>
          <w:r w:rsidR="001A4AE8"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1A4AE8"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1F2AE8">
            <w:rPr>
              <w:rFonts w:ascii="Arial" w:hAnsi="Arial" w:cs="Arial"/>
              <w:noProof/>
              <w:sz w:val="22"/>
              <w:szCs w:val="22"/>
            </w:rPr>
            <w:t>1</w:t>
          </w:r>
          <w:r w:rsidR="001A4AE8" w:rsidRPr="00B55EC4">
            <w:rPr>
              <w:rFonts w:ascii="Arial" w:hAnsi="Arial" w:cs="Arial"/>
              <w:sz w:val="22"/>
              <w:szCs w:val="22"/>
            </w:rPr>
            <w:fldChar w:fldCharType="end"/>
          </w:r>
          <w:r w:rsidRPr="00B55EC4">
            <w:rPr>
              <w:rFonts w:ascii="Arial" w:hAnsi="Arial" w:cs="Arial"/>
              <w:sz w:val="22"/>
              <w:szCs w:val="22"/>
            </w:rPr>
            <w:t xml:space="preserve"> de </w:t>
          </w:r>
          <w:r w:rsidR="001A4AE8"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NUMPAGES  </w:instrText>
          </w:r>
          <w:r w:rsidR="001A4AE8"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9F4BC6">
            <w:rPr>
              <w:rFonts w:ascii="Arial" w:hAnsi="Arial" w:cs="Arial"/>
              <w:noProof/>
              <w:sz w:val="22"/>
              <w:szCs w:val="22"/>
            </w:rPr>
            <w:t>1</w:t>
          </w:r>
          <w:r w:rsidR="001A4AE8" w:rsidRPr="00B55EC4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2024" w:type="dxa"/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Código:                                           </w:t>
          </w:r>
        </w:p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GSS-FO</w:t>
          </w:r>
          <w:r w:rsidR="00A82B82">
            <w:rPr>
              <w:rFonts w:ascii="Arial" w:hAnsi="Arial" w:cs="Arial"/>
              <w:sz w:val="22"/>
              <w:szCs w:val="22"/>
            </w:rPr>
            <w:t>- 003</w:t>
          </w:r>
        </w:p>
      </w:tc>
    </w:tr>
  </w:tbl>
  <w:p w:rsidR="00D16F0A" w:rsidRDefault="00D1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Pr="000A6F0A" w:rsidRDefault="000A6F0A">
    <w:pPr>
      <w:pStyle w:val="Encabezado"/>
      <w:rPr>
        <w:sz w:val="16"/>
        <w:szCs w:val="16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03B5B"/>
    <w:multiLevelType w:val="hybridMultilevel"/>
    <w:tmpl w:val="B79ED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A1"/>
    <w:rsid w:val="0000612F"/>
    <w:rsid w:val="000363DE"/>
    <w:rsid w:val="00054CFB"/>
    <w:rsid w:val="00070448"/>
    <w:rsid w:val="000720AC"/>
    <w:rsid w:val="00097708"/>
    <w:rsid w:val="00097A00"/>
    <w:rsid w:val="000A6F0A"/>
    <w:rsid w:val="000C6872"/>
    <w:rsid w:val="000D0300"/>
    <w:rsid w:val="000E1FDC"/>
    <w:rsid w:val="00104029"/>
    <w:rsid w:val="0011072E"/>
    <w:rsid w:val="0011236E"/>
    <w:rsid w:val="0016621A"/>
    <w:rsid w:val="001A4AE8"/>
    <w:rsid w:val="001C22D7"/>
    <w:rsid w:val="001C65ED"/>
    <w:rsid w:val="001D00AE"/>
    <w:rsid w:val="001D4C0F"/>
    <w:rsid w:val="001E2C48"/>
    <w:rsid w:val="001E5BB0"/>
    <w:rsid w:val="001F2AE8"/>
    <w:rsid w:val="001F47A8"/>
    <w:rsid w:val="001F559C"/>
    <w:rsid w:val="00200C04"/>
    <w:rsid w:val="002231B6"/>
    <w:rsid w:val="00250157"/>
    <w:rsid w:val="00287424"/>
    <w:rsid w:val="00297173"/>
    <w:rsid w:val="002A0E6A"/>
    <w:rsid w:val="002D09C8"/>
    <w:rsid w:val="002F25D9"/>
    <w:rsid w:val="0030089A"/>
    <w:rsid w:val="003008E3"/>
    <w:rsid w:val="00320B7C"/>
    <w:rsid w:val="003216F7"/>
    <w:rsid w:val="003221E7"/>
    <w:rsid w:val="00346A38"/>
    <w:rsid w:val="0034753F"/>
    <w:rsid w:val="00354DB9"/>
    <w:rsid w:val="00362EEE"/>
    <w:rsid w:val="003A6402"/>
    <w:rsid w:val="003C0BA6"/>
    <w:rsid w:val="003E3D67"/>
    <w:rsid w:val="003E4FDC"/>
    <w:rsid w:val="003E5337"/>
    <w:rsid w:val="003F22A5"/>
    <w:rsid w:val="003F268B"/>
    <w:rsid w:val="003F2B17"/>
    <w:rsid w:val="00402344"/>
    <w:rsid w:val="0040244A"/>
    <w:rsid w:val="004044E2"/>
    <w:rsid w:val="00416364"/>
    <w:rsid w:val="00471602"/>
    <w:rsid w:val="00487760"/>
    <w:rsid w:val="004D591B"/>
    <w:rsid w:val="00514383"/>
    <w:rsid w:val="0053451B"/>
    <w:rsid w:val="00570054"/>
    <w:rsid w:val="0059307A"/>
    <w:rsid w:val="005943BE"/>
    <w:rsid w:val="005A792C"/>
    <w:rsid w:val="005B242A"/>
    <w:rsid w:val="005B50CB"/>
    <w:rsid w:val="005B5257"/>
    <w:rsid w:val="00633514"/>
    <w:rsid w:val="00635B86"/>
    <w:rsid w:val="006403FC"/>
    <w:rsid w:val="006758E3"/>
    <w:rsid w:val="00685D66"/>
    <w:rsid w:val="006B310E"/>
    <w:rsid w:val="006F4FA4"/>
    <w:rsid w:val="00700FE4"/>
    <w:rsid w:val="00701DF5"/>
    <w:rsid w:val="00704966"/>
    <w:rsid w:val="00707295"/>
    <w:rsid w:val="00721949"/>
    <w:rsid w:val="00746517"/>
    <w:rsid w:val="00750D69"/>
    <w:rsid w:val="00772855"/>
    <w:rsid w:val="00772FD6"/>
    <w:rsid w:val="007800D4"/>
    <w:rsid w:val="00782D3E"/>
    <w:rsid w:val="007846E4"/>
    <w:rsid w:val="0079524D"/>
    <w:rsid w:val="007C75CD"/>
    <w:rsid w:val="007D0028"/>
    <w:rsid w:val="007D42EF"/>
    <w:rsid w:val="007D5F2F"/>
    <w:rsid w:val="007E5F5A"/>
    <w:rsid w:val="008048F3"/>
    <w:rsid w:val="00811300"/>
    <w:rsid w:val="00843285"/>
    <w:rsid w:val="00864036"/>
    <w:rsid w:val="00865365"/>
    <w:rsid w:val="00872F80"/>
    <w:rsid w:val="008D4EBA"/>
    <w:rsid w:val="008D687C"/>
    <w:rsid w:val="008E5FDC"/>
    <w:rsid w:val="008F0A37"/>
    <w:rsid w:val="008F589E"/>
    <w:rsid w:val="0090651E"/>
    <w:rsid w:val="00912626"/>
    <w:rsid w:val="009161BA"/>
    <w:rsid w:val="009228D5"/>
    <w:rsid w:val="00932452"/>
    <w:rsid w:val="00936BA1"/>
    <w:rsid w:val="00945162"/>
    <w:rsid w:val="00957C00"/>
    <w:rsid w:val="00974B2D"/>
    <w:rsid w:val="00975C3F"/>
    <w:rsid w:val="0099280E"/>
    <w:rsid w:val="0099626B"/>
    <w:rsid w:val="009A0811"/>
    <w:rsid w:val="009A376A"/>
    <w:rsid w:val="009D351B"/>
    <w:rsid w:val="009F2A88"/>
    <w:rsid w:val="009F4BC6"/>
    <w:rsid w:val="009F7C06"/>
    <w:rsid w:val="00A105A6"/>
    <w:rsid w:val="00A307A1"/>
    <w:rsid w:val="00A44D9E"/>
    <w:rsid w:val="00A55C7E"/>
    <w:rsid w:val="00A666B7"/>
    <w:rsid w:val="00A74561"/>
    <w:rsid w:val="00A82B82"/>
    <w:rsid w:val="00A8724E"/>
    <w:rsid w:val="00AA18A3"/>
    <w:rsid w:val="00AA310E"/>
    <w:rsid w:val="00AA5613"/>
    <w:rsid w:val="00AB735A"/>
    <w:rsid w:val="00AD0FE6"/>
    <w:rsid w:val="00B102AD"/>
    <w:rsid w:val="00B27160"/>
    <w:rsid w:val="00B27C61"/>
    <w:rsid w:val="00B43F61"/>
    <w:rsid w:val="00B60621"/>
    <w:rsid w:val="00B83AE5"/>
    <w:rsid w:val="00BA05D7"/>
    <w:rsid w:val="00BB0FEA"/>
    <w:rsid w:val="00BB3BB7"/>
    <w:rsid w:val="00BB3D41"/>
    <w:rsid w:val="00BC2BF8"/>
    <w:rsid w:val="00BD4647"/>
    <w:rsid w:val="00C001FE"/>
    <w:rsid w:val="00C310EF"/>
    <w:rsid w:val="00C33BA0"/>
    <w:rsid w:val="00C9650E"/>
    <w:rsid w:val="00CA3A0C"/>
    <w:rsid w:val="00CC338E"/>
    <w:rsid w:val="00CC54EE"/>
    <w:rsid w:val="00CD6EAE"/>
    <w:rsid w:val="00D1066E"/>
    <w:rsid w:val="00D16F0A"/>
    <w:rsid w:val="00D1786D"/>
    <w:rsid w:val="00D31B73"/>
    <w:rsid w:val="00D768A2"/>
    <w:rsid w:val="00D83CBB"/>
    <w:rsid w:val="00D87B37"/>
    <w:rsid w:val="00D92B26"/>
    <w:rsid w:val="00DA5F39"/>
    <w:rsid w:val="00DB3A33"/>
    <w:rsid w:val="00DB4E7E"/>
    <w:rsid w:val="00DC1F18"/>
    <w:rsid w:val="00DD0246"/>
    <w:rsid w:val="00DD74A1"/>
    <w:rsid w:val="00DE0D50"/>
    <w:rsid w:val="00E03C3C"/>
    <w:rsid w:val="00E05D6A"/>
    <w:rsid w:val="00E0632F"/>
    <w:rsid w:val="00E075D2"/>
    <w:rsid w:val="00E234DD"/>
    <w:rsid w:val="00E26888"/>
    <w:rsid w:val="00E3462A"/>
    <w:rsid w:val="00E41503"/>
    <w:rsid w:val="00E66997"/>
    <w:rsid w:val="00E75AF7"/>
    <w:rsid w:val="00E86DF4"/>
    <w:rsid w:val="00EF2BB5"/>
    <w:rsid w:val="00F10AC7"/>
    <w:rsid w:val="00F1163B"/>
    <w:rsid w:val="00F14A3C"/>
    <w:rsid w:val="00F27D46"/>
    <w:rsid w:val="00F46417"/>
    <w:rsid w:val="00F52F1C"/>
    <w:rsid w:val="00F67D6E"/>
    <w:rsid w:val="00F7385F"/>
    <w:rsid w:val="00F75B51"/>
    <w:rsid w:val="00F8187C"/>
    <w:rsid w:val="00FA5555"/>
    <w:rsid w:val="00FC2FBA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4958B7CD-F136-4228-81A9-8E739302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8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43285"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rsid w:val="00843285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rsid w:val="00843285"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rsid w:val="00843285"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rsid w:val="00843285"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rsid w:val="00843285"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rsid w:val="00843285"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4328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4328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843285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rsid w:val="00843285"/>
    <w:pPr>
      <w:jc w:val="right"/>
    </w:pPr>
    <w:rPr>
      <w:b/>
      <w:sz w:val="16"/>
      <w:szCs w:val="20"/>
      <w:lang w:val="en-US"/>
    </w:rPr>
  </w:style>
  <w:style w:type="paragraph" w:styleId="Puesto">
    <w:name w:val="Title"/>
    <w:basedOn w:val="Normal"/>
    <w:qFormat/>
    <w:rsid w:val="00843285"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  <w:rsid w:val="00843285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3A64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A640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1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GCS-FO-11 Acta de Reunión</Template>
  <TotalTime>7</TotalTime>
  <Pages>3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mroman</cp:lastModifiedBy>
  <cp:revision>7</cp:revision>
  <cp:lastPrinted>2010-04-12T21:59:00Z</cp:lastPrinted>
  <dcterms:created xsi:type="dcterms:W3CDTF">2015-02-09T21:24:00Z</dcterms:created>
  <dcterms:modified xsi:type="dcterms:W3CDTF">2015-02-16T13:53:00Z</dcterms:modified>
</cp:coreProperties>
</file>