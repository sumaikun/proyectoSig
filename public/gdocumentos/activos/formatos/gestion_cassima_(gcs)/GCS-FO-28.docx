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C6" w:rsidRDefault="008359C6" w:rsidP="00A57BEF">
      <w:pPr>
        <w:rPr>
          <w:rFonts w:ascii="Arial" w:hAnsi="Arial" w:cs="Arial"/>
          <w:sz w:val="20"/>
          <w:szCs w:val="20"/>
        </w:rPr>
      </w:pP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4"/>
        <w:gridCol w:w="712"/>
        <w:gridCol w:w="572"/>
        <w:gridCol w:w="993"/>
        <w:gridCol w:w="2401"/>
        <w:gridCol w:w="1703"/>
        <w:gridCol w:w="1699"/>
      </w:tblGrid>
      <w:tr w:rsidR="007A1321" w:rsidRPr="00DB358A" w:rsidTr="00EB1EB4">
        <w:trPr>
          <w:trHeight w:val="284"/>
        </w:trPr>
        <w:tc>
          <w:tcPr>
            <w:tcW w:w="102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3366"/>
            <w:vAlign w:val="center"/>
          </w:tcPr>
          <w:p w:rsidR="007A1321" w:rsidRPr="00DB358A" w:rsidRDefault="007A1321" w:rsidP="00A57B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Fecha de solicitud</w:t>
            </w:r>
          </w:p>
        </w:tc>
        <w:tc>
          <w:tcPr>
            <w:tcW w:w="35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7A1321" w:rsidRPr="00DB358A" w:rsidRDefault="007A1321" w:rsidP="00A57B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B358A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28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7A1321" w:rsidRPr="00DB358A" w:rsidRDefault="007A1321" w:rsidP="00A57B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48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7A1321" w:rsidRPr="00DB358A" w:rsidRDefault="007A1321" w:rsidP="00A57B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118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7A1321" w:rsidRDefault="007A1321" w:rsidP="00A57B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3366"/>
            <w:vAlign w:val="center"/>
          </w:tcPr>
          <w:p w:rsidR="007A1321" w:rsidRPr="007A1321" w:rsidRDefault="007A1321" w:rsidP="00BF536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1321">
              <w:rPr>
                <w:rFonts w:ascii="Arial" w:hAnsi="Arial" w:cs="Arial"/>
                <w:b/>
                <w:sz w:val="20"/>
                <w:szCs w:val="20"/>
              </w:rPr>
              <w:t>No. radicación</w:t>
            </w:r>
          </w:p>
        </w:tc>
        <w:tc>
          <w:tcPr>
            <w:tcW w:w="83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7A1321" w:rsidRDefault="007A1321" w:rsidP="00A57B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20B9" w:rsidRDefault="005220B9" w:rsidP="00A57B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8369A" w:rsidRPr="00DB358A" w:rsidRDefault="0018369A" w:rsidP="00A57BEF">
      <w:pPr>
        <w:rPr>
          <w:rFonts w:ascii="Arial" w:hAnsi="Arial" w:cs="Arial"/>
          <w:sz w:val="20"/>
          <w:szCs w:val="20"/>
        </w:rPr>
      </w:pPr>
    </w:p>
    <w:tbl>
      <w:tblPr>
        <w:tblW w:w="5005" w:type="pct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"/>
        <w:gridCol w:w="1214"/>
        <w:gridCol w:w="455"/>
        <w:gridCol w:w="296"/>
        <w:gridCol w:w="129"/>
        <w:gridCol w:w="712"/>
        <w:gridCol w:w="571"/>
        <w:gridCol w:w="282"/>
        <w:gridCol w:w="712"/>
        <w:gridCol w:w="261"/>
        <w:gridCol w:w="14"/>
        <w:gridCol w:w="567"/>
        <w:gridCol w:w="708"/>
        <w:gridCol w:w="145"/>
        <w:gridCol w:w="296"/>
        <w:gridCol w:w="410"/>
        <w:gridCol w:w="426"/>
        <w:gridCol w:w="300"/>
        <w:gridCol w:w="404"/>
        <w:gridCol w:w="159"/>
        <w:gridCol w:w="298"/>
        <w:gridCol w:w="116"/>
        <w:gridCol w:w="151"/>
        <w:gridCol w:w="565"/>
        <w:gridCol w:w="983"/>
        <w:gridCol w:w="16"/>
      </w:tblGrid>
      <w:tr w:rsidR="00FB1A0C" w:rsidRPr="00DB358A" w:rsidTr="00EB1EB4">
        <w:trPr>
          <w:trHeight w:val="388"/>
        </w:trPr>
        <w:tc>
          <w:tcPr>
            <w:tcW w:w="5000" w:type="pct"/>
            <w:gridSpan w:val="2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3366"/>
            <w:vAlign w:val="center"/>
          </w:tcPr>
          <w:p w:rsidR="00C00771" w:rsidRPr="00DB358A" w:rsidRDefault="00DB358A" w:rsidP="00287E5B">
            <w:pPr>
              <w:numPr>
                <w:ilvl w:val="0"/>
                <w:numId w:val="12"/>
              </w:numPr>
              <w:tabs>
                <w:tab w:val="clear" w:pos="720"/>
                <w:tab w:val="num" w:pos="368"/>
              </w:tabs>
              <w:ind w:left="0" w:hanging="3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IDENTIFICACIÓN</w:t>
            </w:r>
          </w:p>
        </w:tc>
      </w:tr>
      <w:tr w:rsidR="00A57BEF" w:rsidRPr="00DB358A" w:rsidTr="00EB1EB4">
        <w:trPr>
          <w:trHeight w:val="368"/>
        </w:trPr>
        <w:tc>
          <w:tcPr>
            <w:tcW w:w="600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003366"/>
            <w:vAlign w:val="center"/>
          </w:tcPr>
          <w:p w:rsidR="0018369A" w:rsidRPr="00DB358A" w:rsidRDefault="0018369A" w:rsidP="00A57BEF">
            <w:pPr>
              <w:rPr>
                <w:rFonts w:ascii="Arial" w:hAnsi="Arial" w:cs="Arial"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675" w:type="pct"/>
            <w:gridSpan w:val="8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18369A" w:rsidRPr="0018369A" w:rsidRDefault="0018369A" w:rsidP="00A57B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3366"/>
            <w:vAlign w:val="center"/>
          </w:tcPr>
          <w:p w:rsidR="0018369A" w:rsidRPr="00DB358A" w:rsidRDefault="0018369A" w:rsidP="00A57B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C.C. o NIT</w:t>
            </w:r>
          </w:p>
        </w:tc>
        <w:tc>
          <w:tcPr>
            <w:tcW w:w="2093" w:type="pct"/>
            <w:gridSpan w:val="1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18369A" w:rsidRPr="0018369A" w:rsidRDefault="0018369A" w:rsidP="00A57B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7BEF" w:rsidRPr="00DB358A" w:rsidTr="00EB1EB4">
        <w:trPr>
          <w:trHeight w:val="416"/>
        </w:trPr>
        <w:tc>
          <w:tcPr>
            <w:tcW w:w="600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003366"/>
            <w:vAlign w:val="center"/>
          </w:tcPr>
          <w:p w:rsidR="0018369A" w:rsidRPr="00DB358A" w:rsidRDefault="0018369A" w:rsidP="00A57B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</w:p>
        </w:tc>
        <w:tc>
          <w:tcPr>
            <w:tcW w:w="1675" w:type="pct"/>
            <w:gridSpan w:val="8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18369A" w:rsidRPr="0018369A" w:rsidRDefault="0018369A" w:rsidP="00A57B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3366"/>
            <w:vAlign w:val="center"/>
          </w:tcPr>
          <w:p w:rsidR="0018369A" w:rsidRPr="00DB358A" w:rsidRDefault="0018369A" w:rsidP="00A57B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  <w:tc>
          <w:tcPr>
            <w:tcW w:w="773" w:type="pct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18369A" w:rsidRPr="0018369A" w:rsidRDefault="0018369A" w:rsidP="00A57B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2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3366"/>
            <w:vAlign w:val="center"/>
          </w:tcPr>
          <w:p w:rsidR="0018369A" w:rsidRPr="00DB358A" w:rsidRDefault="0018369A" w:rsidP="005220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Fax</w:t>
            </w:r>
          </w:p>
        </w:tc>
        <w:tc>
          <w:tcPr>
            <w:tcW w:w="898" w:type="pct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18369A" w:rsidRPr="0018369A" w:rsidRDefault="0018369A" w:rsidP="00A57B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7BEF" w:rsidRPr="00DB358A" w:rsidTr="00EB1EB4">
        <w:trPr>
          <w:trHeight w:val="281"/>
        </w:trPr>
        <w:tc>
          <w:tcPr>
            <w:tcW w:w="600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003366"/>
            <w:vAlign w:val="center"/>
          </w:tcPr>
          <w:p w:rsidR="007A1321" w:rsidRDefault="007A1321" w:rsidP="00DC3BA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4400" w:type="pct"/>
            <w:gridSpan w:val="2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04CEA" w:rsidRPr="0018369A" w:rsidRDefault="00E04CEA" w:rsidP="00DC3B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369A" w:rsidRPr="00DB358A" w:rsidTr="00EB1EB4">
        <w:trPr>
          <w:trHeight w:val="386"/>
        </w:trPr>
        <w:tc>
          <w:tcPr>
            <w:tcW w:w="5000" w:type="pct"/>
            <w:gridSpan w:val="2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3366"/>
            <w:vAlign w:val="center"/>
          </w:tcPr>
          <w:p w:rsidR="0018369A" w:rsidRPr="0018369A" w:rsidRDefault="0018369A" w:rsidP="00287E5B">
            <w:pPr>
              <w:numPr>
                <w:ilvl w:val="0"/>
                <w:numId w:val="12"/>
              </w:numPr>
              <w:tabs>
                <w:tab w:val="clear" w:pos="720"/>
                <w:tab w:val="num" w:pos="368"/>
              </w:tabs>
              <w:ind w:left="0" w:hanging="3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RELACIÓN DE</w:t>
            </w:r>
            <w:r w:rsidR="00287E5B">
              <w:rPr>
                <w:rFonts w:ascii="Arial" w:hAnsi="Arial" w:cs="Arial"/>
                <w:b/>
                <w:sz w:val="20"/>
                <w:szCs w:val="20"/>
              </w:rPr>
              <w:t xml:space="preserve"> LA FELICITACIÓN, SUGERENCIA, QUEJA O RECLAMO</w:t>
            </w:r>
          </w:p>
        </w:tc>
      </w:tr>
      <w:tr w:rsidR="00A57BEF" w:rsidRPr="00DB358A" w:rsidTr="00EB1EB4">
        <w:trPr>
          <w:trHeight w:val="567"/>
        </w:trPr>
        <w:tc>
          <w:tcPr>
            <w:tcW w:w="823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7A1321" w:rsidRDefault="007A1321" w:rsidP="00A57B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Medio de contacto</w:t>
            </w:r>
          </w:p>
        </w:tc>
        <w:tc>
          <w:tcPr>
            <w:tcW w:w="975" w:type="pct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7A1321" w:rsidRDefault="007A1321" w:rsidP="00A57BEF">
            <w:pPr>
              <w:rPr>
                <w:rFonts w:ascii="Arial" w:hAnsi="Arial" w:cs="Arial"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8369A">
              <w:rPr>
                <w:rFonts w:ascii="Arial" w:hAnsi="Arial" w:cs="Arial"/>
                <w:sz w:val="20"/>
                <w:szCs w:val="20"/>
              </w:rPr>
              <w:t>Personal</w:t>
            </w:r>
          </w:p>
        </w:tc>
        <w:tc>
          <w:tcPr>
            <w:tcW w:w="1180" w:type="pct"/>
            <w:gridSpan w:val="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7A1321" w:rsidRDefault="007A1321" w:rsidP="00A57BEF">
            <w:pPr>
              <w:rPr>
                <w:rFonts w:ascii="Arial" w:hAnsi="Arial" w:cs="Arial"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Correo electrónico</w:t>
            </w:r>
          </w:p>
        </w:tc>
        <w:tc>
          <w:tcPr>
            <w:tcW w:w="900" w:type="pct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7A1321" w:rsidRDefault="007A1321" w:rsidP="00A57BEF">
            <w:pPr>
              <w:rPr>
                <w:rFonts w:ascii="Arial" w:hAnsi="Arial" w:cs="Arial"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A1321">
              <w:rPr>
                <w:rFonts w:ascii="Arial" w:hAnsi="Arial" w:cs="Arial"/>
                <w:sz w:val="20"/>
                <w:szCs w:val="20"/>
              </w:rPr>
              <w:t>Telefónico</w:t>
            </w:r>
          </w:p>
        </w:tc>
        <w:bookmarkStart w:id="0" w:name="Casilla13"/>
        <w:tc>
          <w:tcPr>
            <w:tcW w:w="1122" w:type="pct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7A1321" w:rsidRPr="0018369A" w:rsidRDefault="007A1321" w:rsidP="00A57BEF">
            <w:pPr>
              <w:rPr>
                <w:rFonts w:ascii="Arial" w:hAnsi="Arial" w:cs="Arial"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13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A1321">
              <w:rPr>
                <w:rFonts w:ascii="Arial" w:hAnsi="Arial" w:cs="Arial"/>
                <w:sz w:val="20"/>
                <w:szCs w:val="20"/>
              </w:rPr>
              <w:t>Correspondencia</w:t>
            </w:r>
          </w:p>
        </w:tc>
      </w:tr>
      <w:tr w:rsidR="00A57BEF" w:rsidRPr="00DB358A" w:rsidTr="00EB1EB4">
        <w:trPr>
          <w:trHeight w:val="568"/>
        </w:trPr>
        <w:tc>
          <w:tcPr>
            <w:tcW w:w="823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3366"/>
            <w:vAlign w:val="center"/>
          </w:tcPr>
          <w:p w:rsidR="0018369A" w:rsidRPr="00DB358A" w:rsidRDefault="007A1321" w:rsidP="00287E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 xml:space="preserve">Detalle </w:t>
            </w:r>
            <w:r w:rsidR="00287E5B">
              <w:rPr>
                <w:rFonts w:ascii="Arial" w:hAnsi="Arial" w:cs="Arial"/>
                <w:b/>
                <w:sz w:val="20"/>
                <w:szCs w:val="20"/>
              </w:rPr>
              <w:t>de la manifestación</w:t>
            </w:r>
          </w:p>
        </w:tc>
        <w:tc>
          <w:tcPr>
            <w:tcW w:w="4177" w:type="pct"/>
            <w:gridSpan w:val="2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8369A" w:rsidRPr="007A1321" w:rsidRDefault="0018369A" w:rsidP="00A57B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10FC" w:rsidRPr="00DB358A" w:rsidTr="00EB1EB4">
        <w:tblPrEx>
          <w:shd w:val="clear" w:color="auto" w:fill="D9D9D9"/>
        </w:tblPrEx>
        <w:trPr>
          <w:trHeight w:val="50"/>
        </w:trPr>
        <w:tc>
          <w:tcPr>
            <w:tcW w:w="823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3366"/>
            <w:vAlign w:val="center"/>
          </w:tcPr>
          <w:p w:rsidR="007A1321" w:rsidRPr="00DB358A" w:rsidRDefault="007A1321" w:rsidP="00A57B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1459" w:type="pct"/>
            <w:gridSpan w:val="8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7A1321" w:rsidRPr="00DB358A" w:rsidRDefault="007A1321" w:rsidP="00A57BEF">
            <w:pPr>
              <w:ind w:firstLine="108"/>
              <w:rPr>
                <w:rFonts w:ascii="Arial" w:hAnsi="Arial" w:cs="Arial"/>
                <w:b/>
                <w:sz w:val="20"/>
                <w:szCs w:val="20"/>
              </w:rPr>
            </w:pPr>
            <w:r w:rsidRPr="007A132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32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A1321">
              <w:rPr>
                <w:rFonts w:ascii="Arial" w:hAnsi="Arial" w:cs="Arial"/>
                <w:sz w:val="20"/>
                <w:szCs w:val="20"/>
              </w:rPr>
            </w:r>
            <w:r w:rsidRPr="007A132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A1321">
              <w:rPr>
                <w:rFonts w:ascii="Arial" w:hAnsi="Arial" w:cs="Arial"/>
                <w:sz w:val="20"/>
                <w:szCs w:val="20"/>
              </w:rPr>
              <w:t xml:space="preserve"> Alta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132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32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A1321">
              <w:rPr>
                <w:rFonts w:ascii="Arial" w:hAnsi="Arial" w:cs="Arial"/>
                <w:sz w:val="20"/>
                <w:szCs w:val="20"/>
              </w:rPr>
            </w:r>
            <w:r w:rsidRPr="007A132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A1321">
              <w:rPr>
                <w:rFonts w:ascii="Arial" w:hAnsi="Arial" w:cs="Arial"/>
                <w:sz w:val="20"/>
                <w:szCs w:val="20"/>
              </w:rPr>
              <w:t xml:space="preserve"> Media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132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32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A1321">
              <w:rPr>
                <w:rFonts w:ascii="Arial" w:hAnsi="Arial" w:cs="Arial"/>
                <w:sz w:val="20"/>
                <w:szCs w:val="20"/>
              </w:rPr>
            </w:r>
            <w:r w:rsidRPr="007A132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A1321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  <w:tc>
          <w:tcPr>
            <w:tcW w:w="1251" w:type="pct"/>
            <w:gridSpan w:val="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3366"/>
            <w:vAlign w:val="center"/>
          </w:tcPr>
          <w:p w:rsidR="007A1321" w:rsidRPr="00DB358A" w:rsidRDefault="007A1321" w:rsidP="00A57B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TIPO DE SOLICITUD</w:t>
            </w:r>
          </w:p>
        </w:tc>
        <w:tc>
          <w:tcPr>
            <w:tcW w:w="1467" w:type="pct"/>
            <w:gridSpan w:val="9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87E5B" w:rsidRDefault="00287E5B" w:rsidP="00287E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Felicitación </w:t>
            </w:r>
          </w:p>
          <w:p w:rsidR="00287E5B" w:rsidRDefault="00287E5B" w:rsidP="00287E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Sugerencia</w:t>
            </w:r>
          </w:p>
          <w:p w:rsidR="00287E5B" w:rsidRDefault="007A1321" w:rsidP="00A57B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57BEF">
              <w:rPr>
                <w:rFonts w:ascii="Arial" w:hAnsi="Arial" w:cs="Arial"/>
                <w:b/>
                <w:sz w:val="20"/>
                <w:szCs w:val="20"/>
              </w:rPr>
              <w:t>Requerimiento</w:t>
            </w:r>
          </w:p>
          <w:p w:rsidR="00287E5B" w:rsidRPr="00DB358A" w:rsidRDefault="007A1321" w:rsidP="00287E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t xml:space="preserve"> Queja</w:t>
            </w:r>
          </w:p>
        </w:tc>
      </w:tr>
      <w:tr w:rsidR="00A57BEF" w:rsidRPr="00DB358A" w:rsidTr="00EB1EB4">
        <w:tc>
          <w:tcPr>
            <w:tcW w:w="968" w:type="pct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3366"/>
            <w:vAlign w:val="center"/>
          </w:tcPr>
          <w:p w:rsidR="00A57BEF" w:rsidRPr="00DB358A" w:rsidRDefault="00A57BEF" w:rsidP="00A57B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Responsables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la respuesta</w: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155" w:type="pct"/>
            <w:gridSpan w:val="11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57BEF" w:rsidRPr="00A57BEF" w:rsidRDefault="00A57BEF" w:rsidP="00A57B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3366"/>
            <w:vAlign w:val="center"/>
          </w:tcPr>
          <w:p w:rsidR="00A57BEF" w:rsidRPr="00DB358A" w:rsidRDefault="00A57BEF" w:rsidP="00A57B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máxima de respuesta</w:t>
            </w:r>
          </w:p>
        </w:tc>
        <w:tc>
          <w:tcPr>
            <w:tcW w:w="277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57BEF" w:rsidRPr="00A57BEF" w:rsidRDefault="00A57BEF" w:rsidP="00A57B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57BEF" w:rsidRPr="00A57BEF" w:rsidRDefault="00A57BEF" w:rsidP="00A57B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57BEF" w:rsidRPr="00A57BEF" w:rsidRDefault="00A57BEF" w:rsidP="00A57B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7BEF" w:rsidRPr="00DB358A" w:rsidTr="00EB1EB4">
        <w:trPr>
          <w:trHeight w:val="414"/>
        </w:trPr>
        <w:tc>
          <w:tcPr>
            <w:tcW w:w="2560" w:type="pct"/>
            <w:gridSpan w:val="1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3366"/>
            <w:vAlign w:val="center"/>
          </w:tcPr>
          <w:p w:rsidR="00A57BEF" w:rsidRPr="00DB358A" w:rsidRDefault="00A57BEF" w:rsidP="00A57B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 de recibido del responsable de la respuesta</w:t>
            </w:r>
          </w:p>
        </w:tc>
        <w:tc>
          <w:tcPr>
            <w:tcW w:w="2440" w:type="pct"/>
            <w:gridSpan w:val="1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57BEF" w:rsidRDefault="00A57BEF" w:rsidP="00A57B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25E2" w:rsidRPr="00DB358A" w:rsidTr="00DC3BA1">
        <w:tblPrEx>
          <w:tblBorders>
            <w:top w:val="none" w:sz="0" w:space="0" w:color="auto"/>
            <w:left w:val="none" w:sz="0" w:space="0" w:color="auto"/>
            <w:bottom w:val="none" w:sz="0" w:space="0" w:color="auto"/>
          </w:tblBorders>
        </w:tblPrEx>
        <w:trPr>
          <w:gridBefore w:val="1"/>
          <w:gridAfter w:val="1"/>
          <w:wBefore w:w="5" w:type="pct"/>
          <w:wAfter w:w="7" w:type="pct"/>
          <w:trHeight w:val="170"/>
        </w:trPr>
        <w:tc>
          <w:tcPr>
            <w:tcW w:w="1026" w:type="pct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Fecha de solicitud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C25E2" w:rsidRPr="00DB358A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B358A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C25E2" w:rsidRPr="00DB358A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487" w:type="pct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C25E2" w:rsidRPr="00DB358A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1177" w:type="pct"/>
            <w:gridSpan w:val="7"/>
            <w:tcBorders>
              <w:top w:val="nil"/>
              <w:bottom w:val="nil"/>
              <w:right w:val="nil"/>
            </w:tcBorders>
          </w:tcPr>
          <w:p w:rsidR="00DC25E2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pct"/>
            <w:gridSpan w:val="6"/>
            <w:tcBorders>
              <w:top w:val="nil"/>
              <w:bottom w:val="nil"/>
              <w:right w:val="nil"/>
            </w:tcBorders>
          </w:tcPr>
          <w:p w:rsidR="00DC25E2" w:rsidRPr="007A1321" w:rsidRDefault="00DC25E2" w:rsidP="00BB1C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1321">
              <w:rPr>
                <w:rFonts w:ascii="Arial" w:hAnsi="Arial" w:cs="Arial"/>
                <w:b/>
                <w:sz w:val="20"/>
                <w:szCs w:val="20"/>
              </w:rPr>
              <w:t>No. radicación</w:t>
            </w:r>
          </w:p>
        </w:tc>
        <w:tc>
          <w:tcPr>
            <w:tcW w:w="833" w:type="pct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C25E2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25E2" w:rsidRPr="00DC25E2" w:rsidRDefault="00DC25E2" w:rsidP="00DC25E2">
      <w:pPr>
        <w:rPr>
          <w:rFonts w:ascii="Arial" w:hAnsi="Arial" w:cs="Arial"/>
          <w:sz w:val="10"/>
          <w:szCs w:val="10"/>
        </w:rPr>
      </w:pPr>
    </w:p>
    <w:tbl>
      <w:tblPr>
        <w:tblW w:w="5005" w:type="pct"/>
        <w:tblInd w:w="-1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357"/>
        <w:gridCol w:w="102"/>
        <w:gridCol w:w="292"/>
        <w:gridCol w:w="1693"/>
        <w:gridCol w:w="563"/>
        <w:gridCol w:w="284"/>
        <w:gridCol w:w="708"/>
        <w:gridCol w:w="426"/>
        <w:gridCol w:w="116"/>
        <w:gridCol w:w="310"/>
        <w:gridCol w:w="296"/>
        <w:gridCol w:w="1136"/>
        <w:gridCol w:w="404"/>
        <w:gridCol w:w="145"/>
        <w:gridCol w:w="14"/>
        <w:gridCol w:w="298"/>
        <w:gridCol w:w="267"/>
        <w:gridCol w:w="565"/>
        <w:gridCol w:w="1000"/>
      </w:tblGrid>
      <w:tr w:rsidR="00DC25E2" w:rsidRPr="00DB358A" w:rsidTr="00EB1EB4">
        <w:trPr>
          <w:trHeight w:val="388"/>
        </w:trPr>
        <w:tc>
          <w:tcPr>
            <w:tcW w:w="5000" w:type="pct"/>
            <w:gridSpan w:val="20"/>
            <w:shd w:val="clear" w:color="auto" w:fill="003366"/>
            <w:vAlign w:val="center"/>
          </w:tcPr>
          <w:p w:rsidR="00DC25E2" w:rsidRPr="00DB358A" w:rsidRDefault="00DC25E2" w:rsidP="00BB1C11">
            <w:pPr>
              <w:numPr>
                <w:ilvl w:val="0"/>
                <w:numId w:val="12"/>
              </w:numPr>
              <w:tabs>
                <w:tab w:val="clear" w:pos="720"/>
                <w:tab w:val="num" w:pos="368"/>
              </w:tabs>
              <w:ind w:left="0" w:hanging="3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IDENTIFICACIÓN</w:t>
            </w:r>
          </w:p>
        </w:tc>
      </w:tr>
      <w:tr w:rsidR="00DC25E2" w:rsidRPr="00DB358A" w:rsidTr="00EB1EB4">
        <w:trPr>
          <w:trHeight w:val="397"/>
        </w:trPr>
        <w:tc>
          <w:tcPr>
            <w:tcW w:w="600" w:type="pct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613" w:type="pct"/>
            <w:gridSpan w:val="6"/>
            <w:shd w:val="clear" w:color="auto" w:fill="auto"/>
            <w:vAlign w:val="center"/>
          </w:tcPr>
          <w:p w:rsidR="00DC25E2" w:rsidRPr="0018369A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pct"/>
            <w:gridSpan w:val="3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C.C. o NIT</w:t>
            </w:r>
          </w:p>
        </w:tc>
        <w:tc>
          <w:tcPr>
            <w:tcW w:w="2174" w:type="pct"/>
            <w:gridSpan w:val="10"/>
            <w:shd w:val="clear" w:color="auto" w:fill="auto"/>
            <w:vAlign w:val="center"/>
          </w:tcPr>
          <w:p w:rsidR="00DC25E2" w:rsidRPr="0018369A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25E2" w:rsidRPr="00DB358A" w:rsidTr="00EB1EB4">
        <w:trPr>
          <w:trHeight w:val="397"/>
        </w:trPr>
        <w:tc>
          <w:tcPr>
            <w:tcW w:w="600" w:type="pct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</w:p>
        </w:tc>
        <w:tc>
          <w:tcPr>
            <w:tcW w:w="1613" w:type="pct"/>
            <w:gridSpan w:val="6"/>
            <w:shd w:val="clear" w:color="auto" w:fill="auto"/>
            <w:vAlign w:val="center"/>
          </w:tcPr>
          <w:p w:rsidR="00DC25E2" w:rsidRPr="0018369A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pct"/>
            <w:gridSpan w:val="3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  <w:tc>
          <w:tcPr>
            <w:tcW w:w="854" w:type="pct"/>
            <w:gridSpan w:val="3"/>
            <w:shd w:val="clear" w:color="auto" w:fill="auto"/>
            <w:vAlign w:val="center"/>
          </w:tcPr>
          <w:p w:rsidR="00DC25E2" w:rsidRPr="0018369A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2" w:type="pct"/>
            <w:gridSpan w:val="4"/>
            <w:shd w:val="clear" w:color="auto" w:fill="auto"/>
            <w:vAlign w:val="center"/>
          </w:tcPr>
          <w:p w:rsidR="00DC25E2" w:rsidRPr="00DB358A" w:rsidRDefault="00DC25E2" w:rsidP="00BB1C1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Fax</w:t>
            </w:r>
          </w:p>
        </w:tc>
        <w:tc>
          <w:tcPr>
            <w:tcW w:w="898" w:type="pct"/>
            <w:gridSpan w:val="3"/>
            <w:shd w:val="clear" w:color="auto" w:fill="auto"/>
            <w:vAlign w:val="center"/>
          </w:tcPr>
          <w:p w:rsidR="00DC25E2" w:rsidRPr="0018369A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25E2" w:rsidRPr="00DB358A" w:rsidTr="00EB1EB4">
        <w:trPr>
          <w:trHeight w:val="397"/>
        </w:trPr>
        <w:tc>
          <w:tcPr>
            <w:tcW w:w="600" w:type="pct"/>
            <w:shd w:val="clear" w:color="auto" w:fill="auto"/>
            <w:vAlign w:val="center"/>
          </w:tcPr>
          <w:p w:rsidR="00DC25E2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4400" w:type="pct"/>
            <w:gridSpan w:val="19"/>
            <w:shd w:val="clear" w:color="auto" w:fill="auto"/>
            <w:vAlign w:val="center"/>
          </w:tcPr>
          <w:p w:rsidR="00DC25E2" w:rsidRPr="0018369A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25E2" w:rsidRPr="00DB358A" w:rsidTr="00EB1EB4">
        <w:trPr>
          <w:trHeight w:val="386"/>
        </w:trPr>
        <w:tc>
          <w:tcPr>
            <w:tcW w:w="5000" w:type="pct"/>
            <w:gridSpan w:val="20"/>
            <w:shd w:val="clear" w:color="auto" w:fill="003366"/>
            <w:vAlign w:val="center"/>
          </w:tcPr>
          <w:p w:rsidR="00DC25E2" w:rsidRPr="0018369A" w:rsidRDefault="00DC25E2" w:rsidP="00BB1C11">
            <w:pPr>
              <w:numPr>
                <w:ilvl w:val="0"/>
                <w:numId w:val="12"/>
              </w:numPr>
              <w:tabs>
                <w:tab w:val="clear" w:pos="720"/>
                <w:tab w:val="num" w:pos="368"/>
              </w:tabs>
              <w:ind w:left="0" w:hanging="3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RELACIÓN DE LA FELICITACIÓN, SUGERENCIA, QUEJA O RECLAMO</w:t>
            </w:r>
          </w:p>
        </w:tc>
      </w:tr>
      <w:tr w:rsidR="00DC25E2" w:rsidRPr="00DB358A" w:rsidTr="00EB1EB4">
        <w:trPr>
          <w:trHeight w:val="283"/>
        </w:trPr>
        <w:tc>
          <w:tcPr>
            <w:tcW w:w="825" w:type="pct"/>
            <w:gridSpan w:val="3"/>
            <w:shd w:val="clear" w:color="auto" w:fill="auto"/>
            <w:vAlign w:val="center"/>
          </w:tcPr>
          <w:p w:rsidR="00DC25E2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Medio de contacto</w:t>
            </w:r>
          </w:p>
        </w:tc>
        <w:tc>
          <w:tcPr>
            <w:tcW w:w="973" w:type="pct"/>
            <w:gridSpan w:val="2"/>
            <w:shd w:val="clear" w:color="auto" w:fill="auto"/>
            <w:vAlign w:val="center"/>
          </w:tcPr>
          <w:p w:rsidR="00DC25E2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8369A">
              <w:rPr>
                <w:rFonts w:ascii="Arial" w:hAnsi="Arial" w:cs="Arial"/>
                <w:sz w:val="20"/>
                <w:szCs w:val="20"/>
              </w:rPr>
              <w:t>Personal</w:t>
            </w:r>
          </w:p>
        </w:tc>
        <w:tc>
          <w:tcPr>
            <w:tcW w:w="1180" w:type="pct"/>
            <w:gridSpan w:val="6"/>
            <w:shd w:val="clear" w:color="auto" w:fill="auto"/>
            <w:vAlign w:val="center"/>
          </w:tcPr>
          <w:p w:rsidR="00DC25E2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Correo electrónico</w:t>
            </w:r>
          </w:p>
        </w:tc>
        <w:tc>
          <w:tcPr>
            <w:tcW w:w="900" w:type="pct"/>
            <w:gridSpan w:val="3"/>
            <w:shd w:val="clear" w:color="auto" w:fill="auto"/>
            <w:vAlign w:val="center"/>
          </w:tcPr>
          <w:p w:rsidR="00DC25E2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A1321">
              <w:rPr>
                <w:rFonts w:ascii="Arial" w:hAnsi="Arial" w:cs="Arial"/>
                <w:sz w:val="20"/>
                <w:szCs w:val="20"/>
              </w:rPr>
              <w:t>Telefónico</w:t>
            </w:r>
          </w:p>
        </w:tc>
        <w:tc>
          <w:tcPr>
            <w:tcW w:w="1122" w:type="pct"/>
            <w:gridSpan w:val="6"/>
            <w:shd w:val="clear" w:color="auto" w:fill="auto"/>
            <w:vAlign w:val="center"/>
          </w:tcPr>
          <w:p w:rsidR="00DC25E2" w:rsidRPr="0018369A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13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A1321">
              <w:rPr>
                <w:rFonts w:ascii="Arial" w:hAnsi="Arial" w:cs="Arial"/>
                <w:sz w:val="20"/>
                <w:szCs w:val="20"/>
              </w:rPr>
              <w:t>Correspondencia</w:t>
            </w:r>
          </w:p>
        </w:tc>
      </w:tr>
      <w:tr w:rsidR="00DC25E2" w:rsidRPr="00DB358A" w:rsidTr="00EB1EB4">
        <w:trPr>
          <w:trHeight w:val="1368"/>
        </w:trPr>
        <w:tc>
          <w:tcPr>
            <w:tcW w:w="825" w:type="pct"/>
            <w:gridSpan w:val="3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 xml:space="preserve">Detalle </w:t>
            </w:r>
            <w:r>
              <w:rPr>
                <w:rFonts w:ascii="Arial" w:hAnsi="Arial" w:cs="Arial"/>
                <w:b/>
                <w:sz w:val="20"/>
                <w:szCs w:val="20"/>
              </w:rPr>
              <w:t>de la manifestación</w:t>
            </w:r>
          </w:p>
        </w:tc>
        <w:tc>
          <w:tcPr>
            <w:tcW w:w="4175" w:type="pct"/>
            <w:gridSpan w:val="17"/>
            <w:vAlign w:val="center"/>
          </w:tcPr>
          <w:p w:rsidR="00DC25E2" w:rsidRPr="007A1321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25E2" w:rsidRPr="00DB358A" w:rsidTr="00EB1EB4">
        <w:tblPrEx>
          <w:shd w:val="clear" w:color="auto" w:fill="D9D9D9"/>
        </w:tblPrEx>
        <w:trPr>
          <w:trHeight w:val="50"/>
        </w:trPr>
        <w:tc>
          <w:tcPr>
            <w:tcW w:w="775" w:type="pct"/>
            <w:gridSpan w:val="2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1299" w:type="pct"/>
            <w:gridSpan w:val="4"/>
            <w:shd w:val="clear" w:color="auto" w:fill="auto"/>
            <w:vAlign w:val="center"/>
          </w:tcPr>
          <w:p w:rsidR="00DC25E2" w:rsidRPr="00DB358A" w:rsidRDefault="00DC25E2" w:rsidP="00BB1C11">
            <w:pPr>
              <w:ind w:firstLine="108"/>
              <w:rPr>
                <w:rFonts w:ascii="Arial" w:hAnsi="Arial" w:cs="Arial"/>
                <w:b/>
                <w:sz w:val="20"/>
                <w:szCs w:val="20"/>
              </w:rPr>
            </w:pPr>
            <w:r w:rsidRPr="007A132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32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A1321">
              <w:rPr>
                <w:rFonts w:ascii="Arial" w:hAnsi="Arial" w:cs="Arial"/>
                <w:sz w:val="20"/>
                <w:szCs w:val="20"/>
              </w:rPr>
            </w:r>
            <w:r w:rsidRPr="007A132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A1321">
              <w:rPr>
                <w:rFonts w:ascii="Arial" w:hAnsi="Arial" w:cs="Arial"/>
                <w:sz w:val="20"/>
                <w:szCs w:val="20"/>
              </w:rPr>
              <w:t xml:space="preserve"> Alta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132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32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A1321">
              <w:rPr>
                <w:rFonts w:ascii="Arial" w:hAnsi="Arial" w:cs="Arial"/>
                <w:sz w:val="20"/>
                <w:szCs w:val="20"/>
              </w:rPr>
            </w:r>
            <w:r w:rsidRPr="007A132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A1321">
              <w:rPr>
                <w:rFonts w:ascii="Arial" w:hAnsi="Arial" w:cs="Arial"/>
                <w:sz w:val="20"/>
                <w:szCs w:val="20"/>
              </w:rPr>
              <w:t xml:space="preserve"> Media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132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32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A1321">
              <w:rPr>
                <w:rFonts w:ascii="Arial" w:hAnsi="Arial" w:cs="Arial"/>
                <w:sz w:val="20"/>
                <w:szCs w:val="20"/>
              </w:rPr>
            </w:r>
            <w:r w:rsidRPr="007A132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A1321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  <w:tc>
          <w:tcPr>
            <w:tcW w:w="695" w:type="pct"/>
            <w:gridSpan w:val="3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TIPO DE SOLICITUD</w:t>
            </w:r>
          </w:p>
        </w:tc>
        <w:tc>
          <w:tcPr>
            <w:tcW w:w="1180" w:type="pct"/>
            <w:gridSpan w:val="6"/>
            <w:shd w:val="clear" w:color="auto" w:fill="auto"/>
            <w:vAlign w:val="center"/>
          </w:tcPr>
          <w:p w:rsidR="00DC25E2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Felicitación</w:t>
            </w:r>
          </w:p>
          <w:p w:rsidR="00DC25E2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Sugerencia</w:t>
            </w:r>
          </w:p>
        </w:tc>
        <w:tc>
          <w:tcPr>
            <w:tcW w:w="1050" w:type="pct"/>
            <w:gridSpan w:val="5"/>
            <w:shd w:val="clear" w:color="auto" w:fill="auto"/>
            <w:vAlign w:val="center"/>
          </w:tcPr>
          <w:p w:rsidR="00DC25E2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Requerimiento</w:t>
            </w:r>
          </w:p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t xml:space="preserve"> Queja</w:t>
            </w:r>
          </w:p>
        </w:tc>
      </w:tr>
      <w:tr w:rsidR="00DC25E2" w:rsidRPr="00DB358A" w:rsidTr="00EB1EB4">
        <w:tc>
          <w:tcPr>
            <w:tcW w:w="968" w:type="pct"/>
            <w:gridSpan w:val="4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Responsables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la respuesta</w: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155" w:type="pct"/>
            <w:gridSpan w:val="8"/>
            <w:shd w:val="clear" w:color="auto" w:fill="auto"/>
            <w:vAlign w:val="center"/>
          </w:tcPr>
          <w:p w:rsidR="00DC25E2" w:rsidRPr="00A57BEF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máxima de respuesta</w:t>
            </w:r>
          </w:p>
        </w:tc>
        <w:tc>
          <w:tcPr>
            <w:tcW w:w="277" w:type="pct"/>
            <w:gridSpan w:val="2"/>
            <w:shd w:val="clear" w:color="auto" w:fill="auto"/>
            <w:vAlign w:val="center"/>
          </w:tcPr>
          <w:p w:rsidR="00DC25E2" w:rsidRPr="00A57BEF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7" w:type="pct"/>
            <w:shd w:val="clear" w:color="auto" w:fill="auto"/>
            <w:vAlign w:val="center"/>
          </w:tcPr>
          <w:p w:rsidR="00DC25E2" w:rsidRPr="00A57BEF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DC25E2" w:rsidRPr="00A57BEF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</w:p>
        </w:tc>
      </w:tr>
      <w:tr w:rsidR="00DC25E2" w:rsidRPr="00DB358A" w:rsidTr="00EB1EB4">
        <w:trPr>
          <w:trHeight w:val="397"/>
        </w:trPr>
        <w:tc>
          <w:tcPr>
            <w:tcW w:w="2560" w:type="pct"/>
            <w:gridSpan w:val="8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 de recibido del responsable de la respuesta</w:t>
            </w:r>
          </w:p>
        </w:tc>
        <w:tc>
          <w:tcPr>
            <w:tcW w:w="2440" w:type="pct"/>
            <w:gridSpan w:val="12"/>
            <w:shd w:val="clear" w:color="auto" w:fill="auto"/>
            <w:vAlign w:val="center"/>
          </w:tcPr>
          <w:p w:rsidR="00DC25E2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25E2" w:rsidRDefault="00DC25E2" w:rsidP="00DC25E2">
      <w:pPr>
        <w:jc w:val="both"/>
        <w:rPr>
          <w:rFonts w:ascii="Arial" w:hAnsi="Arial" w:cs="Arial"/>
          <w:sz w:val="20"/>
          <w:szCs w:val="20"/>
        </w:rPr>
      </w:pPr>
    </w:p>
    <w:p w:rsidR="00DC25E2" w:rsidRDefault="00DC25E2" w:rsidP="00DC25E2">
      <w:pPr>
        <w:jc w:val="both"/>
        <w:rPr>
          <w:rFonts w:ascii="Arial" w:hAnsi="Arial" w:cs="Arial"/>
          <w:sz w:val="20"/>
          <w:szCs w:val="20"/>
        </w:rPr>
      </w:pPr>
    </w:p>
    <w:p w:rsidR="00DC3BA1" w:rsidRDefault="00DC3BA1" w:rsidP="00DC25E2">
      <w:pPr>
        <w:jc w:val="both"/>
        <w:rPr>
          <w:rFonts w:ascii="Arial" w:hAnsi="Arial" w:cs="Arial"/>
          <w:sz w:val="20"/>
          <w:szCs w:val="20"/>
        </w:rPr>
      </w:pPr>
    </w:p>
    <w:p w:rsidR="00DC3BA1" w:rsidRDefault="00DC3BA1" w:rsidP="00DC25E2">
      <w:pPr>
        <w:jc w:val="both"/>
        <w:rPr>
          <w:rFonts w:ascii="Arial" w:hAnsi="Arial" w:cs="Arial"/>
          <w:sz w:val="20"/>
          <w:szCs w:val="20"/>
        </w:rPr>
      </w:pPr>
    </w:p>
    <w:p w:rsidR="00DC3BA1" w:rsidRDefault="00DC3BA1" w:rsidP="00DC25E2">
      <w:pPr>
        <w:jc w:val="both"/>
        <w:rPr>
          <w:rFonts w:ascii="Arial" w:hAnsi="Arial" w:cs="Arial"/>
          <w:sz w:val="20"/>
          <w:szCs w:val="20"/>
        </w:rPr>
      </w:pPr>
    </w:p>
    <w:p w:rsidR="00DC3BA1" w:rsidRDefault="00DC3BA1" w:rsidP="00DC25E2">
      <w:pPr>
        <w:jc w:val="both"/>
        <w:rPr>
          <w:rFonts w:ascii="Arial" w:hAnsi="Arial" w:cs="Arial"/>
          <w:sz w:val="20"/>
          <w:szCs w:val="20"/>
        </w:rPr>
      </w:pPr>
    </w:p>
    <w:p w:rsidR="00DC3BA1" w:rsidRPr="00DB358A" w:rsidRDefault="00DC3BA1" w:rsidP="00DC25E2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4992" w:type="pct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4"/>
        <w:gridCol w:w="712"/>
        <w:gridCol w:w="572"/>
        <w:gridCol w:w="993"/>
        <w:gridCol w:w="2401"/>
        <w:gridCol w:w="1703"/>
        <w:gridCol w:w="1699"/>
      </w:tblGrid>
      <w:tr w:rsidR="00DC25E2" w:rsidRPr="00DB358A" w:rsidTr="00833C15">
        <w:trPr>
          <w:trHeight w:val="17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lastRenderedPageBreak/>
              <w:t>Fecha de solicitud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C25E2" w:rsidRPr="00DB358A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B358A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25E2" w:rsidRPr="00DB358A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48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25E2" w:rsidRPr="00DB358A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C25E2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pct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C25E2" w:rsidRPr="007A1321" w:rsidRDefault="00DC25E2" w:rsidP="00BB1C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1321">
              <w:rPr>
                <w:rFonts w:ascii="Arial" w:hAnsi="Arial" w:cs="Arial"/>
                <w:b/>
                <w:sz w:val="20"/>
                <w:szCs w:val="20"/>
              </w:rPr>
              <w:t>No. radicación</w:t>
            </w:r>
          </w:p>
        </w:tc>
        <w:tc>
          <w:tcPr>
            <w:tcW w:w="8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5E2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25E2" w:rsidRPr="00DC25E2" w:rsidRDefault="00DC25E2" w:rsidP="00DC25E2">
      <w:pPr>
        <w:rPr>
          <w:rFonts w:ascii="Arial" w:hAnsi="Arial" w:cs="Arial"/>
          <w:sz w:val="10"/>
          <w:szCs w:val="10"/>
        </w:rPr>
      </w:pPr>
    </w:p>
    <w:tbl>
      <w:tblPr>
        <w:tblW w:w="5005" w:type="pct"/>
        <w:tblInd w:w="-1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357"/>
        <w:gridCol w:w="102"/>
        <w:gridCol w:w="292"/>
        <w:gridCol w:w="1693"/>
        <w:gridCol w:w="563"/>
        <w:gridCol w:w="284"/>
        <w:gridCol w:w="708"/>
        <w:gridCol w:w="426"/>
        <w:gridCol w:w="116"/>
        <w:gridCol w:w="310"/>
        <w:gridCol w:w="296"/>
        <w:gridCol w:w="1136"/>
        <w:gridCol w:w="404"/>
        <w:gridCol w:w="145"/>
        <w:gridCol w:w="14"/>
        <w:gridCol w:w="298"/>
        <w:gridCol w:w="267"/>
        <w:gridCol w:w="565"/>
        <w:gridCol w:w="1000"/>
      </w:tblGrid>
      <w:tr w:rsidR="00DC25E2" w:rsidRPr="00DB358A" w:rsidTr="00EB1EB4">
        <w:trPr>
          <w:trHeight w:val="388"/>
        </w:trPr>
        <w:tc>
          <w:tcPr>
            <w:tcW w:w="5000" w:type="pct"/>
            <w:gridSpan w:val="20"/>
            <w:shd w:val="clear" w:color="auto" w:fill="003366"/>
            <w:vAlign w:val="center"/>
          </w:tcPr>
          <w:p w:rsidR="00DC25E2" w:rsidRPr="00DB358A" w:rsidRDefault="00DC25E2" w:rsidP="00BB1C11">
            <w:pPr>
              <w:numPr>
                <w:ilvl w:val="0"/>
                <w:numId w:val="12"/>
              </w:numPr>
              <w:tabs>
                <w:tab w:val="clear" w:pos="720"/>
                <w:tab w:val="num" w:pos="368"/>
              </w:tabs>
              <w:ind w:left="0" w:hanging="3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IDENTIFICACIÓN</w:t>
            </w:r>
          </w:p>
        </w:tc>
      </w:tr>
      <w:tr w:rsidR="00DC25E2" w:rsidRPr="00DB358A" w:rsidTr="00EB1EB4">
        <w:trPr>
          <w:trHeight w:val="397"/>
        </w:trPr>
        <w:tc>
          <w:tcPr>
            <w:tcW w:w="600" w:type="pct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613" w:type="pct"/>
            <w:gridSpan w:val="6"/>
            <w:shd w:val="clear" w:color="auto" w:fill="auto"/>
            <w:vAlign w:val="center"/>
          </w:tcPr>
          <w:p w:rsidR="00DC25E2" w:rsidRPr="0018369A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pct"/>
            <w:gridSpan w:val="3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C.C. o NIT</w:t>
            </w:r>
          </w:p>
        </w:tc>
        <w:tc>
          <w:tcPr>
            <w:tcW w:w="2174" w:type="pct"/>
            <w:gridSpan w:val="10"/>
            <w:shd w:val="clear" w:color="auto" w:fill="auto"/>
            <w:vAlign w:val="center"/>
          </w:tcPr>
          <w:p w:rsidR="00DC25E2" w:rsidRPr="0018369A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25E2" w:rsidRPr="00DB358A" w:rsidTr="00EB1EB4">
        <w:trPr>
          <w:trHeight w:val="397"/>
        </w:trPr>
        <w:tc>
          <w:tcPr>
            <w:tcW w:w="600" w:type="pct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</w:p>
        </w:tc>
        <w:tc>
          <w:tcPr>
            <w:tcW w:w="1613" w:type="pct"/>
            <w:gridSpan w:val="6"/>
            <w:shd w:val="clear" w:color="auto" w:fill="auto"/>
            <w:vAlign w:val="center"/>
          </w:tcPr>
          <w:p w:rsidR="00DC25E2" w:rsidRPr="0018369A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pct"/>
            <w:gridSpan w:val="3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  <w:tc>
          <w:tcPr>
            <w:tcW w:w="854" w:type="pct"/>
            <w:gridSpan w:val="3"/>
            <w:shd w:val="clear" w:color="auto" w:fill="auto"/>
            <w:vAlign w:val="center"/>
          </w:tcPr>
          <w:p w:rsidR="00DC25E2" w:rsidRPr="0018369A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2" w:type="pct"/>
            <w:gridSpan w:val="4"/>
            <w:shd w:val="clear" w:color="auto" w:fill="auto"/>
            <w:vAlign w:val="center"/>
          </w:tcPr>
          <w:p w:rsidR="00DC25E2" w:rsidRPr="00DB358A" w:rsidRDefault="00DC25E2" w:rsidP="00BB1C1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Fax</w:t>
            </w:r>
          </w:p>
        </w:tc>
        <w:tc>
          <w:tcPr>
            <w:tcW w:w="898" w:type="pct"/>
            <w:gridSpan w:val="3"/>
            <w:shd w:val="clear" w:color="auto" w:fill="auto"/>
            <w:vAlign w:val="center"/>
          </w:tcPr>
          <w:p w:rsidR="00DC25E2" w:rsidRPr="0018369A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25E2" w:rsidRPr="00DB358A" w:rsidTr="00EB1EB4">
        <w:trPr>
          <w:trHeight w:val="397"/>
        </w:trPr>
        <w:tc>
          <w:tcPr>
            <w:tcW w:w="600" w:type="pct"/>
            <w:shd w:val="clear" w:color="auto" w:fill="auto"/>
            <w:vAlign w:val="center"/>
          </w:tcPr>
          <w:p w:rsidR="00DC25E2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4400" w:type="pct"/>
            <w:gridSpan w:val="19"/>
            <w:shd w:val="clear" w:color="auto" w:fill="auto"/>
            <w:vAlign w:val="center"/>
          </w:tcPr>
          <w:p w:rsidR="00DC25E2" w:rsidRPr="0018369A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25E2" w:rsidRPr="00DB358A" w:rsidTr="00EB1EB4">
        <w:trPr>
          <w:trHeight w:val="386"/>
        </w:trPr>
        <w:tc>
          <w:tcPr>
            <w:tcW w:w="5000" w:type="pct"/>
            <w:gridSpan w:val="20"/>
            <w:shd w:val="clear" w:color="auto" w:fill="003366"/>
            <w:vAlign w:val="center"/>
          </w:tcPr>
          <w:p w:rsidR="00DC25E2" w:rsidRPr="0018369A" w:rsidRDefault="00DC25E2" w:rsidP="00BB1C11">
            <w:pPr>
              <w:numPr>
                <w:ilvl w:val="0"/>
                <w:numId w:val="12"/>
              </w:numPr>
              <w:tabs>
                <w:tab w:val="clear" w:pos="720"/>
                <w:tab w:val="num" w:pos="368"/>
              </w:tabs>
              <w:ind w:left="0" w:hanging="3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RELACIÓN DE LA FELICITACIÓN, SUGERENCIA, QUEJA O RECLAMO</w:t>
            </w:r>
          </w:p>
        </w:tc>
      </w:tr>
      <w:tr w:rsidR="00DC25E2" w:rsidRPr="00DB358A" w:rsidTr="00EB1EB4">
        <w:trPr>
          <w:trHeight w:val="283"/>
        </w:trPr>
        <w:tc>
          <w:tcPr>
            <w:tcW w:w="825" w:type="pct"/>
            <w:gridSpan w:val="3"/>
            <w:shd w:val="clear" w:color="auto" w:fill="auto"/>
            <w:vAlign w:val="center"/>
          </w:tcPr>
          <w:p w:rsidR="00DC25E2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Medio de contacto</w:t>
            </w:r>
          </w:p>
        </w:tc>
        <w:tc>
          <w:tcPr>
            <w:tcW w:w="973" w:type="pct"/>
            <w:gridSpan w:val="2"/>
            <w:shd w:val="clear" w:color="auto" w:fill="auto"/>
            <w:vAlign w:val="center"/>
          </w:tcPr>
          <w:p w:rsidR="00DC25E2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8369A">
              <w:rPr>
                <w:rFonts w:ascii="Arial" w:hAnsi="Arial" w:cs="Arial"/>
                <w:sz w:val="20"/>
                <w:szCs w:val="20"/>
              </w:rPr>
              <w:t>Personal</w:t>
            </w:r>
          </w:p>
        </w:tc>
        <w:tc>
          <w:tcPr>
            <w:tcW w:w="1180" w:type="pct"/>
            <w:gridSpan w:val="6"/>
            <w:shd w:val="clear" w:color="auto" w:fill="auto"/>
            <w:vAlign w:val="center"/>
          </w:tcPr>
          <w:p w:rsidR="00DC25E2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Correo electrónico</w:t>
            </w:r>
          </w:p>
        </w:tc>
        <w:tc>
          <w:tcPr>
            <w:tcW w:w="900" w:type="pct"/>
            <w:gridSpan w:val="3"/>
            <w:shd w:val="clear" w:color="auto" w:fill="auto"/>
            <w:vAlign w:val="center"/>
          </w:tcPr>
          <w:p w:rsidR="00DC25E2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A1321">
              <w:rPr>
                <w:rFonts w:ascii="Arial" w:hAnsi="Arial" w:cs="Arial"/>
                <w:sz w:val="20"/>
                <w:szCs w:val="20"/>
              </w:rPr>
              <w:t>Telefónico</w:t>
            </w:r>
          </w:p>
        </w:tc>
        <w:tc>
          <w:tcPr>
            <w:tcW w:w="1122" w:type="pct"/>
            <w:gridSpan w:val="6"/>
            <w:shd w:val="clear" w:color="auto" w:fill="auto"/>
            <w:vAlign w:val="center"/>
          </w:tcPr>
          <w:p w:rsidR="00DC25E2" w:rsidRPr="0018369A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13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A1321">
              <w:rPr>
                <w:rFonts w:ascii="Arial" w:hAnsi="Arial" w:cs="Arial"/>
                <w:sz w:val="20"/>
                <w:szCs w:val="20"/>
              </w:rPr>
              <w:t>Correspondencia</w:t>
            </w:r>
          </w:p>
        </w:tc>
      </w:tr>
      <w:tr w:rsidR="00DC25E2" w:rsidRPr="00DB358A" w:rsidTr="00EB1EB4">
        <w:trPr>
          <w:trHeight w:val="1309"/>
        </w:trPr>
        <w:tc>
          <w:tcPr>
            <w:tcW w:w="825" w:type="pct"/>
            <w:gridSpan w:val="3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 xml:space="preserve">Detalle </w:t>
            </w:r>
            <w:r>
              <w:rPr>
                <w:rFonts w:ascii="Arial" w:hAnsi="Arial" w:cs="Arial"/>
                <w:b/>
                <w:sz w:val="20"/>
                <w:szCs w:val="20"/>
              </w:rPr>
              <w:t>de la manifestación</w:t>
            </w:r>
          </w:p>
        </w:tc>
        <w:tc>
          <w:tcPr>
            <w:tcW w:w="4175" w:type="pct"/>
            <w:gridSpan w:val="17"/>
            <w:vAlign w:val="center"/>
          </w:tcPr>
          <w:p w:rsidR="00DC25E2" w:rsidRPr="007A1321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DC25E2" w:rsidRPr="00DB358A" w:rsidTr="00EB1EB4">
        <w:tblPrEx>
          <w:shd w:val="clear" w:color="auto" w:fill="D9D9D9"/>
        </w:tblPrEx>
        <w:trPr>
          <w:trHeight w:val="50"/>
        </w:trPr>
        <w:tc>
          <w:tcPr>
            <w:tcW w:w="775" w:type="pct"/>
            <w:gridSpan w:val="2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1299" w:type="pct"/>
            <w:gridSpan w:val="4"/>
            <w:shd w:val="clear" w:color="auto" w:fill="auto"/>
            <w:vAlign w:val="center"/>
          </w:tcPr>
          <w:p w:rsidR="00DC25E2" w:rsidRPr="00DB358A" w:rsidRDefault="00DC25E2" w:rsidP="00BB1C11">
            <w:pPr>
              <w:ind w:firstLine="108"/>
              <w:rPr>
                <w:rFonts w:ascii="Arial" w:hAnsi="Arial" w:cs="Arial"/>
                <w:b/>
                <w:sz w:val="20"/>
                <w:szCs w:val="20"/>
              </w:rPr>
            </w:pPr>
            <w:r w:rsidRPr="007A132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32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A1321">
              <w:rPr>
                <w:rFonts w:ascii="Arial" w:hAnsi="Arial" w:cs="Arial"/>
                <w:sz w:val="20"/>
                <w:szCs w:val="20"/>
              </w:rPr>
            </w:r>
            <w:r w:rsidRPr="007A132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A1321">
              <w:rPr>
                <w:rFonts w:ascii="Arial" w:hAnsi="Arial" w:cs="Arial"/>
                <w:sz w:val="20"/>
                <w:szCs w:val="20"/>
              </w:rPr>
              <w:t xml:space="preserve"> Alta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132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32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A1321">
              <w:rPr>
                <w:rFonts w:ascii="Arial" w:hAnsi="Arial" w:cs="Arial"/>
                <w:sz w:val="20"/>
                <w:szCs w:val="20"/>
              </w:rPr>
            </w:r>
            <w:r w:rsidRPr="007A132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A1321">
              <w:rPr>
                <w:rFonts w:ascii="Arial" w:hAnsi="Arial" w:cs="Arial"/>
                <w:sz w:val="20"/>
                <w:szCs w:val="20"/>
              </w:rPr>
              <w:t xml:space="preserve"> Media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132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32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A1321">
              <w:rPr>
                <w:rFonts w:ascii="Arial" w:hAnsi="Arial" w:cs="Arial"/>
                <w:sz w:val="20"/>
                <w:szCs w:val="20"/>
              </w:rPr>
            </w:r>
            <w:r w:rsidRPr="007A132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A1321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  <w:tc>
          <w:tcPr>
            <w:tcW w:w="695" w:type="pct"/>
            <w:gridSpan w:val="3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TIPO DE SOLICITUD</w:t>
            </w:r>
          </w:p>
        </w:tc>
        <w:tc>
          <w:tcPr>
            <w:tcW w:w="1180" w:type="pct"/>
            <w:gridSpan w:val="6"/>
            <w:shd w:val="clear" w:color="auto" w:fill="auto"/>
            <w:vAlign w:val="center"/>
          </w:tcPr>
          <w:p w:rsidR="00DC25E2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Felicitación</w:t>
            </w:r>
          </w:p>
          <w:p w:rsidR="00DC25E2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Sugerencia</w:t>
            </w:r>
          </w:p>
        </w:tc>
        <w:tc>
          <w:tcPr>
            <w:tcW w:w="1050" w:type="pct"/>
            <w:gridSpan w:val="5"/>
            <w:shd w:val="clear" w:color="auto" w:fill="auto"/>
            <w:vAlign w:val="center"/>
          </w:tcPr>
          <w:p w:rsidR="00DC25E2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Requerimiento</w:t>
            </w:r>
          </w:p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t xml:space="preserve"> Queja</w:t>
            </w:r>
          </w:p>
        </w:tc>
      </w:tr>
      <w:tr w:rsidR="00DC25E2" w:rsidRPr="00DB358A" w:rsidTr="00EB1EB4">
        <w:tc>
          <w:tcPr>
            <w:tcW w:w="968" w:type="pct"/>
            <w:gridSpan w:val="4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358A">
              <w:rPr>
                <w:rFonts w:ascii="Arial" w:hAnsi="Arial" w:cs="Arial"/>
                <w:b/>
                <w:sz w:val="20"/>
                <w:szCs w:val="20"/>
              </w:rPr>
              <w:t>Responsables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la respuesta</w:t>
            </w:r>
            <w:r w:rsidRPr="00DB358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155" w:type="pct"/>
            <w:gridSpan w:val="8"/>
            <w:shd w:val="clear" w:color="auto" w:fill="auto"/>
            <w:vAlign w:val="center"/>
          </w:tcPr>
          <w:p w:rsidR="00DC25E2" w:rsidRPr="00A57BEF" w:rsidRDefault="00DC25E2" w:rsidP="00BB1C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máxima de respuesta</w:t>
            </w:r>
          </w:p>
        </w:tc>
        <w:tc>
          <w:tcPr>
            <w:tcW w:w="277" w:type="pct"/>
            <w:gridSpan w:val="2"/>
            <w:shd w:val="clear" w:color="auto" w:fill="auto"/>
            <w:vAlign w:val="center"/>
          </w:tcPr>
          <w:p w:rsidR="00DC25E2" w:rsidRPr="00A57BEF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7" w:type="pct"/>
            <w:shd w:val="clear" w:color="auto" w:fill="auto"/>
            <w:vAlign w:val="center"/>
          </w:tcPr>
          <w:p w:rsidR="00DC25E2" w:rsidRPr="00A57BEF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DC25E2" w:rsidRPr="00A57BEF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</w:p>
        </w:tc>
      </w:tr>
      <w:tr w:rsidR="00DC25E2" w:rsidRPr="00DB358A" w:rsidTr="00EB1EB4">
        <w:trPr>
          <w:trHeight w:val="397"/>
        </w:trPr>
        <w:tc>
          <w:tcPr>
            <w:tcW w:w="2560" w:type="pct"/>
            <w:gridSpan w:val="8"/>
            <w:shd w:val="clear" w:color="auto" w:fill="auto"/>
            <w:vAlign w:val="center"/>
          </w:tcPr>
          <w:p w:rsidR="00DC25E2" w:rsidRPr="00DB358A" w:rsidRDefault="00DC25E2" w:rsidP="00BB1C1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 de recibido del responsable de la respuesta</w:t>
            </w:r>
          </w:p>
        </w:tc>
        <w:tc>
          <w:tcPr>
            <w:tcW w:w="2440" w:type="pct"/>
            <w:gridSpan w:val="12"/>
            <w:shd w:val="clear" w:color="auto" w:fill="auto"/>
            <w:vAlign w:val="center"/>
          </w:tcPr>
          <w:p w:rsidR="00DC25E2" w:rsidRDefault="00DC25E2" w:rsidP="00BB1C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21233" w:rsidRPr="00DB358A" w:rsidRDefault="00321233" w:rsidP="00A57BEF">
      <w:pPr>
        <w:jc w:val="both"/>
        <w:rPr>
          <w:rFonts w:ascii="Arial" w:hAnsi="Arial" w:cs="Arial"/>
          <w:sz w:val="20"/>
          <w:szCs w:val="20"/>
        </w:rPr>
      </w:pPr>
    </w:p>
    <w:sectPr w:rsidR="00321233" w:rsidRPr="00DB358A" w:rsidSect="00DB358A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658" w:right="1134" w:bottom="543" w:left="1134" w:header="709" w:footer="3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B59" w:rsidRDefault="000E7B59">
      <w:r>
        <w:separator/>
      </w:r>
    </w:p>
  </w:endnote>
  <w:endnote w:type="continuationSeparator" w:id="0">
    <w:p w:rsidR="000E7B59" w:rsidRDefault="000E7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A20" w:rsidRPr="002B2A0B" w:rsidRDefault="004D2A20" w:rsidP="00042414">
    <w:pPr>
      <w:pStyle w:val="Piedepgina"/>
      <w:jc w:val="center"/>
      <w:rPr>
        <w:rFonts w:ascii="Arial" w:hAnsi="Arial" w:cs="Arial"/>
        <w:sz w:val="12"/>
        <w:szCs w:val="12"/>
        <w:lang w:val="es-ES_tradn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A0B" w:rsidRPr="002B2A0B" w:rsidRDefault="002B2A0B" w:rsidP="002B2A0B">
    <w:pPr>
      <w:pStyle w:val="Piedepgina"/>
      <w:jc w:val="center"/>
      <w:rPr>
        <w:rFonts w:ascii="Arial" w:hAnsi="Arial" w:cs="Arial"/>
        <w:sz w:val="12"/>
        <w:szCs w:val="12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B59" w:rsidRDefault="000E7B59">
      <w:r>
        <w:separator/>
      </w:r>
    </w:p>
  </w:footnote>
  <w:footnote w:type="continuationSeparator" w:id="0">
    <w:p w:rsidR="000E7B59" w:rsidRDefault="000E7B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861"/>
      <w:gridCol w:w="2526"/>
    </w:tblGrid>
    <w:tr w:rsidR="00DC25E2" w:rsidRPr="007054C9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DC25E2" w:rsidRPr="007054C9" w:rsidRDefault="00DC3BA1" w:rsidP="00BB1C11">
          <w:pPr>
            <w:jc w:val="center"/>
            <w:rPr>
              <w:rFonts w:ascii="Arial" w:hAnsi="Arial" w:cs="Arial"/>
              <w:sz w:val="16"/>
              <w:lang w:val="es-ES_tradnl"/>
            </w:rPr>
          </w:pPr>
          <w:r>
            <w:rPr>
              <w:rFonts w:ascii="Arial" w:hAnsi="Arial" w:cs="Arial"/>
              <w:noProof/>
              <w:szCs w:val="20"/>
              <w:lang w:val="es-CO" w:eastAsia="es-CO"/>
            </w:rPr>
            <w:drawing>
              <wp:inline distT="0" distB="0" distL="0" distR="0" wp14:anchorId="6DE493B3" wp14:editId="7503355B">
                <wp:extent cx="720090" cy="564515"/>
                <wp:effectExtent l="19050" t="0" r="3810" b="0"/>
                <wp:docPr id="2" name="Imagen 1" descr="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90" cy="564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2" w:type="dxa"/>
          <w:gridSpan w:val="2"/>
          <w:vAlign w:val="center"/>
        </w:tcPr>
        <w:p w:rsidR="00DC25E2" w:rsidRPr="007054C9" w:rsidRDefault="00DC25E2" w:rsidP="00BB1C11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  <w:r w:rsidRPr="007054C9">
            <w:rPr>
              <w:rFonts w:ascii="Arial" w:hAnsi="Arial" w:cs="Arial"/>
              <w:b/>
              <w:szCs w:val="20"/>
            </w:rPr>
            <w:t>PROCESO GESTIÓN CASSIMA</w:t>
          </w:r>
        </w:p>
      </w:tc>
      <w:tc>
        <w:tcPr>
          <w:tcW w:w="2526" w:type="dxa"/>
          <w:vAlign w:val="center"/>
        </w:tcPr>
        <w:p w:rsidR="00DC25E2" w:rsidRPr="007054C9" w:rsidRDefault="00DC25E2" w:rsidP="00BB1C11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GCS-FO-36</w:t>
          </w:r>
        </w:p>
      </w:tc>
    </w:tr>
    <w:tr w:rsidR="00DC25E2" w:rsidRPr="007054C9">
      <w:trPr>
        <w:trHeight w:val="306"/>
        <w:jc w:val="center"/>
      </w:trPr>
      <w:tc>
        <w:tcPr>
          <w:tcW w:w="1716" w:type="dxa"/>
          <w:vMerge/>
          <w:vAlign w:val="center"/>
        </w:tcPr>
        <w:p w:rsidR="00DC25E2" w:rsidRPr="007054C9" w:rsidRDefault="00DC25E2" w:rsidP="00BB1C11">
          <w:pPr>
            <w:jc w:val="center"/>
            <w:rPr>
              <w:rFonts w:ascii="Arial" w:hAnsi="Arial" w:cs="Arial"/>
              <w:noProof/>
              <w:sz w:val="16"/>
            </w:rPr>
          </w:pPr>
        </w:p>
      </w:tc>
      <w:tc>
        <w:tcPr>
          <w:tcW w:w="5762" w:type="dxa"/>
          <w:gridSpan w:val="2"/>
          <w:vAlign w:val="center"/>
        </w:tcPr>
        <w:p w:rsidR="00DC25E2" w:rsidRPr="007054C9" w:rsidRDefault="00DC25E2" w:rsidP="00BB1C11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  <w:r w:rsidRPr="00DB358A">
            <w:rPr>
              <w:rFonts w:ascii="Arial" w:hAnsi="Arial" w:cs="Arial"/>
              <w:b/>
              <w:szCs w:val="20"/>
            </w:rPr>
            <w:t>REGISTRO DE MANIFESTACIÓN DEL CLIENTE</w:t>
          </w:r>
        </w:p>
      </w:tc>
      <w:tc>
        <w:tcPr>
          <w:tcW w:w="2526" w:type="dxa"/>
          <w:vAlign w:val="center"/>
        </w:tcPr>
        <w:p w:rsidR="00DC25E2" w:rsidRPr="007054C9" w:rsidRDefault="00DC25E2" w:rsidP="00BB1C11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7054C9">
            <w:rPr>
              <w:rFonts w:ascii="Arial" w:hAnsi="Arial" w:cs="Arial"/>
              <w:sz w:val="20"/>
              <w:szCs w:val="20"/>
              <w:lang w:val="es-ES_tradnl"/>
            </w:rPr>
            <w:t>Aprobación:</w:t>
          </w:r>
        </w:p>
        <w:p w:rsidR="00DC25E2" w:rsidRPr="007054C9" w:rsidRDefault="00DC25E2" w:rsidP="00BB1C11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7054C9">
            <w:rPr>
              <w:rFonts w:ascii="Arial" w:hAnsi="Arial" w:cs="Arial"/>
              <w:sz w:val="20"/>
              <w:szCs w:val="20"/>
              <w:lang w:val="es-ES_tradnl"/>
            </w:rPr>
            <w:t>GERENTE GENERAL</w:t>
          </w:r>
        </w:p>
      </w:tc>
    </w:tr>
    <w:tr w:rsidR="00DC25E2" w:rsidRPr="007054C9">
      <w:trPr>
        <w:trHeight w:val="343"/>
        <w:jc w:val="center"/>
      </w:trPr>
      <w:tc>
        <w:tcPr>
          <w:tcW w:w="1716" w:type="dxa"/>
          <w:vMerge/>
          <w:vAlign w:val="center"/>
        </w:tcPr>
        <w:p w:rsidR="00DC25E2" w:rsidRPr="007054C9" w:rsidRDefault="00DC25E2" w:rsidP="00BB1C11">
          <w:pPr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2901" w:type="dxa"/>
          <w:vAlign w:val="center"/>
        </w:tcPr>
        <w:p w:rsidR="00DC25E2" w:rsidRPr="007054C9" w:rsidRDefault="00DC25E2" w:rsidP="00BB1C11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Versión </w:t>
          </w:r>
          <w:r w:rsidRPr="007054C9">
            <w:rPr>
              <w:rFonts w:ascii="Arial" w:hAnsi="Arial" w:cs="Arial"/>
              <w:sz w:val="20"/>
              <w:szCs w:val="20"/>
            </w:rPr>
            <w:t>0</w:t>
          </w:r>
        </w:p>
      </w:tc>
      <w:tc>
        <w:tcPr>
          <w:tcW w:w="2861" w:type="dxa"/>
          <w:vAlign w:val="center"/>
        </w:tcPr>
        <w:p w:rsidR="00DC25E2" w:rsidRPr="007054C9" w:rsidRDefault="00DC25E2" w:rsidP="00BB1C11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Fecha: 13/11</w:t>
          </w:r>
          <w:r w:rsidRPr="007054C9">
            <w:rPr>
              <w:rFonts w:ascii="Arial" w:hAnsi="Arial" w:cs="Arial"/>
              <w:sz w:val="20"/>
              <w:szCs w:val="20"/>
            </w:rPr>
            <w:t>/2009</w:t>
          </w:r>
        </w:p>
      </w:tc>
      <w:tc>
        <w:tcPr>
          <w:tcW w:w="2526" w:type="dxa"/>
          <w:vAlign w:val="center"/>
        </w:tcPr>
        <w:p w:rsidR="00DC25E2" w:rsidRPr="007054C9" w:rsidRDefault="00DC25E2" w:rsidP="00BB1C11">
          <w:pPr>
            <w:jc w:val="center"/>
            <w:rPr>
              <w:rFonts w:ascii="Arial" w:hAnsi="Arial" w:cs="Arial"/>
              <w:sz w:val="18"/>
              <w:szCs w:val="18"/>
              <w:lang w:val="es-ES_tradnl"/>
            </w:rPr>
          </w:pPr>
          <w:r w:rsidRPr="007054C9">
            <w:rPr>
              <w:rFonts w:ascii="Arial" w:hAnsi="Arial" w:cs="Arial"/>
              <w:sz w:val="18"/>
              <w:szCs w:val="18"/>
            </w:rPr>
            <w:t xml:space="preserve">PAG. </w:t>
          </w:r>
          <w:r w:rsidRPr="007054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begin"/>
          </w:r>
          <w:r w:rsidRPr="007054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instrText xml:space="preserve"> PAGE </w:instrText>
          </w:r>
          <w:r w:rsidRPr="007054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separate"/>
          </w:r>
          <w:r w:rsidR="00EB1EB4">
            <w:rPr>
              <w:rStyle w:val="Nmerodepgina"/>
              <w:rFonts w:ascii="Arial" w:hAnsi="Arial" w:cs="Arial"/>
              <w:noProof/>
              <w:sz w:val="18"/>
              <w:szCs w:val="18"/>
              <w:lang w:val="es-ES_tradnl"/>
            </w:rPr>
            <w:t>2</w:t>
          </w:r>
          <w:r w:rsidRPr="007054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end"/>
          </w:r>
          <w:r w:rsidRPr="007054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t xml:space="preserve"> </w:t>
          </w:r>
          <w:r w:rsidRPr="007054C9">
            <w:rPr>
              <w:rFonts w:ascii="Arial" w:hAnsi="Arial" w:cs="Arial"/>
              <w:sz w:val="18"/>
              <w:szCs w:val="18"/>
            </w:rPr>
            <w:t xml:space="preserve">DE </w:t>
          </w:r>
          <w:r w:rsidRPr="007054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begin"/>
          </w:r>
          <w:r w:rsidRPr="007054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instrText xml:space="preserve"> NUMPAGES </w:instrText>
          </w:r>
          <w:r w:rsidRPr="007054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separate"/>
          </w:r>
          <w:r w:rsidR="00EB1EB4">
            <w:rPr>
              <w:rStyle w:val="Nmerodepgina"/>
              <w:rFonts w:ascii="Arial" w:hAnsi="Arial" w:cs="Arial"/>
              <w:noProof/>
              <w:sz w:val="18"/>
              <w:szCs w:val="18"/>
              <w:lang w:val="es-ES_tradnl"/>
            </w:rPr>
            <w:t>2</w:t>
          </w:r>
          <w:r w:rsidRPr="007054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end"/>
          </w:r>
        </w:p>
      </w:tc>
    </w:tr>
  </w:tbl>
  <w:p w:rsidR="00DC25E2" w:rsidRPr="00DC25E2" w:rsidRDefault="00DC25E2">
    <w:pPr>
      <w:pStyle w:val="Encabezad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3195"/>
      <w:gridCol w:w="2192"/>
    </w:tblGrid>
    <w:tr w:rsidR="00DB358A" w:rsidRPr="007054C9" w:rsidTr="005220B9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DB358A" w:rsidRPr="007054C9" w:rsidRDefault="00DC3BA1" w:rsidP="00521EBE">
          <w:pPr>
            <w:jc w:val="center"/>
            <w:rPr>
              <w:rFonts w:ascii="Arial" w:hAnsi="Arial" w:cs="Arial"/>
              <w:sz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lang w:val="es-CO" w:eastAsia="es-CO"/>
            </w:rPr>
            <w:drawing>
              <wp:inline distT="0" distB="0" distL="0" distR="0" wp14:anchorId="1722E3AA" wp14:editId="3084B11F">
                <wp:extent cx="885190" cy="720090"/>
                <wp:effectExtent l="0" t="0" r="0" b="0"/>
                <wp:docPr id="5" name="Imagen 1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r="68661" b="243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190" cy="720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gridSpan w:val="2"/>
          <w:vAlign w:val="center"/>
        </w:tcPr>
        <w:p w:rsidR="00DB358A" w:rsidRPr="00C50789" w:rsidRDefault="00DB358A" w:rsidP="00521EBE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  <w:r w:rsidRPr="00C50789">
            <w:rPr>
              <w:rFonts w:ascii="Arial" w:hAnsi="Arial" w:cs="Arial"/>
              <w:b/>
              <w:szCs w:val="20"/>
            </w:rPr>
            <w:t>PROCESO GESTIÓN CASSIMA</w:t>
          </w:r>
          <w:r w:rsidR="006B2773">
            <w:rPr>
              <w:rFonts w:ascii="Arial" w:hAnsi="Arial" w:cs="Arial"/>
              <w:b/>
              <w:szCs w:val="20"/>
            </w:rPr>
            <w:t xml:space="preserve"> Y RSE</w:t>
          </w:r>
        </w:p>
      </w:tc>
      <w:tc>
        <w:tcPr>
          <w:tcW w:w="2192" w:type="dxa"/>
          <w:vAlign w:val="center"/>
        </w:tcPr>
        <w:p w:rsidR="00DB358A" w:rsidRPr="00C50789" w:rsidRDefault="002507BD" w:rsidP="00521EBE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GCS-FO-28</w:t>
          </w:r>
        </w:p>
      </w:tc>
    </w:tr>
    <w:tr w:rsidR="00DB358A" w:rsidRPr="007054C9" w:rsidTr="005220B9">
      <w:trPr>
        <w:trHeight w:val="306"/>
        <w:jc w:val="center"/>
      </w:trPr>
      <w:tc>
        <w:tcPr>
          <w:tcW w:w="1716" w:type="dxa"/>
          <w:vMerge/>
          <w:vAlign w:val="center"/>
        </w:tcPr>
        <w:p w:rsidR="00DB358A" w:rsidRPr="007054C9" w:rsidRDefault="00DB358A" w:rsidP="00521EBE">
          <w:pPr>
            <w:jc w:val="center"/>
            <w:rPr>
              <w:rFonts w:ascii="Arial" w:hAnsi="Arial" w:cs="Arial"/>
              <w:noProof/>
              <w:sz w:val="16"/>
            </w:rPr>
          </w:pPr>
        </w:p>
      </w:tc>
      <w:tc>
        <w:tcPr>
          <w:tcW w:w="6096" w:type="dxa"/>
          <w:gridSpan w:val="2"/>
          <w:vAlign w:val="center"/>
        </w:tcPr>
        <w:p w:rsidR="00DB358A" w:rsidRPr="00C50789" w:rsidRDefault="00287E5B" w:rsidP="00521EBE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  <w:r w:rsidRPr="00C50789">
            <w:rPr>
              <w:rFonts w:ascii="Arial" w:hAnsi="Arial" w:cs="Arial"/>
              <w:b/>
              <w:szCs w:val="20"/>
            </w:rPr>
            <w:t>REGISTRO DE MANIFESTACIÓN DEL CLIENTE</w:t>
          </w:r>
        </w:p>
      </w:tc>
      <w:tc>
        <w:tcPr>
          <w:tcW w:w="2192" w:type="dxa"/>
          <w:vAlign w:val="center"/>
        </w:tcPr>
        <w:p w:rsidR="00DB358A" w:rsidRPr="002507BD" w:rsidRDefault="00DB358A" w:rsidP="00521EBE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2507BD">
            <w:rPr>
              <w:rFonts w:ascii="Arial" w:hAnsi="Arial" w:cs="Arial"/>
              <w:sz w:val="20"/>
              <w:szCs w:val="20"/>
              <w:lang w:val="es-ES_tradnl"/>
            </w:rPr>
            <w:t>Aprobación:</w:t>
          </w:r>
        </w:p>
        <w:p w:rsidR="00DB358A" w:rsidRPr="00C50789" w:rsidRDefault="00C50789" w:rsidP="00521EBE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2507BD">
            <w:rPr>
              <w:rFonts w:ascii="Arial" w:hAnsi="Arial" w:cs="Arial"/>
              <w:sz w:val="20"/>
              <w:szCs w:val="20"/>
              <w:lang w:val="es-ES_tradnl"/>
            </w:rPr>
            <w:t>SUBGERENTE SIG</w:t>
          </w:r>
        </w:p>
      </w:tc>
    </w:tr>
    <w:tr w:rsidR="00DB358A" w:rsidRPr="007054C9" w:rsidTr="005220B9">
      <w:trPr>
        <w:trHeight w:val="343"/>
        <w:jc w:val="center"/>
      </w:trPr>
      <w:tc>
        <w:tcPr>
          <w:tcW w:w="1716" w:type="dxa"/>
          <w:vMerge/>
          <w:vAlign w:val="center"/>
        </w:tcPr>
        <w:p w:rsidR="00DB358A" w:rsidRPr="007054C9" w:rsidRDefault="00DB358A" w:rsidP="00521EBE">
          <w:pPr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2901" w:type="dxa"/>
          <w:vAlign w:val="center"/>
        </w:tcPr>
        <w:p w:rsidR="00DB358A" w:rsidRPr="00B53DC9" w:rsidRDefault="00DB358A" w:rsidP="00521EBE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B53DC9">
            <w:rPr>
              <w:rFonts w:ascii="Arial" w:hAnsi="Arial" w:cs="Arial"/>
              <w:sz w:val="20"/>
              <w:szCs w:val="20"/>
            </w:rPr>
            <w:t xml:space="preserve">Versión </w:t>
          </w:r>
          <w:r w:rsidR="002507BD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3195" w:type="dxa"/>
          <w:vAlign w:val="center"/>
        </w:tcPr>
        <w:p w:rsidR="00DB358A" w:rsidRPr="00B53DC9" w:rsidRDefault="002507BD" w:rsidP="005220B9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Fecha: 08/04</w:t>
          </w:r>
          <w:r w:rsidR="00DB358A" w:rsidRPr="00B53DC9">
            <w:rPr>
              <w:rFonts w:ascii="Arial" w:hAnsi="Arial" w:cs="Arial"/>
              <w:sz w:val="20"/>
              <w:szCs w:val="20"/>
            </w:rPr>
            <w:t>/20</w:t>
          </w:r>
          <w:r w:rsidR="005220B9" w:rsidRPr="00B53DC9">
            <w:rPr>
              <w:rFonts w:ascii="Arial" w:hAnsi="Arial" w:cs="Arial"/>
              <w:sz w:val="20"/>
              <w:szCs w:val="20"/>
            </w:rPr>
            <w:t>1</w:t>
          </w:r>
          <w:r w:rsidR="00C50789" w:rsidRPr="00B53DC9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2192" w:type="dxa"/>
          <w:vAlign w:val="center"/>
        </w:tcPr>
        <w:p w:rsidR="00DB358A" w:rsidRPr="00B53DC9" w:rsidRDefault="00DB358A" w:rsidP="00521EBE">
          <w:pPr>
            <w:jc w:val="center"/>
            <w:rPr>
              <w:rFonts w:ascii="Arial" w:hAnsi="Arial" w:cs="Arial"/>
              <w:sz w:val="18"/>
              <w:szCs w:val="18"/>
              <w:lang w:val="es-ES_tradnl"/>
            </w:rPr>
          </w:pPr>
          <w:r w:rsidRPr="00B53DC9">
            <w:rPr>
              <w:rFonts w:ascii="Arial" w:hAnsi="Arial" w:cs="Arial"/>
              <w:sz w:val="18"/>
              <w:szCs w:val="18"/>
            </w:rPr>
            <w:t xml:space="preserve">PAG. </w:t>
          </w:r>
          <w:r w:rsidRPr="00B53D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begin"/>
          </w:r>
          <w:r w:rsidRPr="00B53D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instrText xml:space="preserve"> PAGE </w:instrText>
          </w:r>
          <w:r w:rsidRPr="00B53D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separate"/>
          </w:r>
          <w:r w:rsidR="00EB1EB4">
            <w:rPr>
              <w:rStyle w:val="Nmerodepgina"/>
              <w:rFonts w:ascii="Arial" w:hAnsi="Arial" w:cs="Arial"/>
              <w:noProof/>
              <w:sz w:val="18"/>
              <w:szCs w:val="18"/>
              <w:lang w:val="es-ES_tradnl"/>
            </w:rPr>
            <w:t>1</w:t>
          </w:r>
          <w:r w:rsidRPr="00B53D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end"/>
          </w:r>
          <w:r w:rsidRPr="00B53D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t xml:space="preserve"> </w:t>
          </w:r>
          <w:r w:rsidRPr="00B53DC9">
            <w:rPr>
              <w:rFonts w:ascii="Arial" w:hAnsi="Arial" w:cs="Arial"/>
              <w:sz w:val="18"/>
              <w:szCs w:val="18"/>
            </w:rPr>
            <w:t xml:space="preserve">DE </w:t>
          </w:r>
          <w:r w:rsidRPr="00B53D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begin"/>
          </w:r>
          <w:r w:rsidRPr="00B53D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instrText xml:space="preserve"> NUMPAGES </w:instrText>
          </w:r>
          <w:r w:rsidRPr="00B53D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separate"/>
          </w:r>
          <w:r w:rsidR="00EB1EB4">
            <w:rPr>
              <w:rStyle w:val="Nmerodepgina"/>
              <w:rFonts w:ascii="Arial" w:hAnsi="Arial" w:cs="Arial"/>
              <w:noProof/>
              <w:sz w:val="18"/>
              <w:szCs w:val="18"/>
              <w:lang w:val="es-ES_tradnl"/>
            </w:rPr>
            <w:t>2</w:t>
          </w:r>
          <w:r w:rsidRPr="00B53DC9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end"/>
          </w:r>
        </w:p>
      </w:tc>
    </w:tr>
  </w:tbl>
  <w:p w:rsidR="00EA34BF" w:rsidRPr="0054345C" w:rsidRDefault="00EA34BF" w:rsidP="0054345C">
    <w:pPr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3EC3"/>
    <w:multiLevelType w:val="hybridMultilevel"/>
    <w:tmpl w:val="0190644E"/>
    <w:lvl w:ilvl="0" w:tplc="22765FE2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18460CB"/>
    <w:multiLevelType w:val="hybridMultilevel"/>
    <w:tmpl w:val="26C001A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66A57"/>
    <w:multiLevelType w:val="hybridMultilevel"/>
    <w:tmpl w:val="96F26C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25ABF"/>
    <w:multiLevelType w:val="hybridMultilevel"/>
    <w:tmpl w:val="57D643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95E30"/>
    <w:multiLevelType w:val="hybridMultilevel"/>
    <w:tmpl w:val="644078C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7E655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B7E6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3" w:tplc="7A84A55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F67E2F"/>
    <w:multiLevelType w:val="hybridMultilevel"/>
    <w:tmpl w:val="95BA7E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F72602"/>
    <w:multiLevelType w:val="hybridMultilevel"/>
    <w:tmpl w:val="9526727A"/>
    <w:lvl w:ilvl="0" w:tplc="0B7E6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2D3EF4"/>
    <w:multiLevelType w:val="hybridMultilevel"/>
    <w:tmpl w:val="B43CF85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25A72293"/>
    <w:multiLevelType w:val="hybridMultilevel"/>
    <w:tmpl w:val="361E7348"/>
    <w:lvl w:ilvl="0" w:tplc="0B7E6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D0751C"/>
    <w:multiLevelType w:val="multilevel"/>
    <w:tmpl w:val="FC0E665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D70647D"/>
    <w:multiLevelType w:val="hybridMultilevel"/>
    <w:tmpl w:val="CAB63CF2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B7E6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3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>
    <w:nsid w:val="35E14897"/>
    <w:multiLevelType w:val="hybridMultilevel"/>
    <w:tmpl w:val="14461C76"/>
    <w:lvl w:ilvl="0" w:tplc="2D58FD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270130"/>
    <w:multiLevelType w:val="hybridMultilevel"/>
    <w:tmpl w:val="F8EAAF62"/>
    <w:lvl w:ilvl="0" w:tplc="22765F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174D47"/>
    <w:multiLevelType w:val="multilevel"/>
    <w:tmpl w:val="1D30FE1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DBC2717"/>
    <w:multiLevelType w:val="multilevel"/>
    <w:tmpl w:val="954E6300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>
    <w:nsid w:val="3DD54AF4"/>
    <w:multiLevelType w:val="multilevel"/>
    <w:tmpl w:val="B43CF85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40FA71B6"/>
    <w:multiLevelType w:val="multilevel"/>
    <w:tmpl w:val="5E5693C6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3A13552"/>
    <w:multiLevelType w:val="hybridMultilevel"/>
    <w:tmpl w:val="84787802"/>
    <w:lvl w:ilvl="0" w:tplc="E58A5F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3"/>
        <w:szCs w:val="13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22066E"/>
    <w:multiLevelType w:val="multilevel"/>
    <w:tmpl w:val="983CAC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48343894"/>
    <w:multiLevelType w:val="hybridMultilevel"/>
    <w:tmpl w:val="71F8D69E"/>
    <w:lvl w:ilvl="0" w:tplc="0246A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4F6F108">
      <w:numFmt w:val="none"/>
      <w:lvlText w:val=""/>
      <w:lvlJc w:val="left"/>
      <w:pPr>
        <w:tabs>
          <w:tab w:val="num" w:pos="360"/>
        </w:tabs>
      </w:pPr>
    </w:lvl>
    <w:lvl w:ilvl="2" w:tplc="87EE4902">
      <w:numFmt w:val="none"/>
      <w:lvlText w:val=""/>
      <w:lvlJc w:val="left"/>
      <w:pPr>
        <w:tabs>
          <w:tab w:val="num" w:pos="360"/>
        </w:tabs>
      </w:pPr>
    </w:lvl>
    <w:lvl w:ilvl="3" w:tplc="4A9C9DA2">
      <w:numFmt w:val="none"/>
      <w:lvlText w:val=""/>
      <w:lvlJc w:val="left"/>
      <w:pPr>
        <w:tabs>
          <w:tab w:val="num" w:pos="360"/>
        </w:tabs>
      </w:pPr>
    </w:lvl>
    <w:lvl w:ilvl="4" w:tplc="00C0170E">
      <w:numFmt w:val="none"/>
      <w:lvlText w:val=""/>
      <w:lvlJc w:val="left"/>
      <w:pPr>
        <w:tabs>
          <w:tab w:val="num" w:pos="360"/>
        </w:tabs>
      </w:pPr>
    </w:lvl>
    <w:lvl w:ilvl="5" w:tplc="B81C8416">
      <w:numFmt w:val="none"/>
      <w:lvlText w:val=""/>
      <w:lvlJc w:val="left"/>
      <w:pPr>
        <w:tabs>
          <w:tab w:val="num" w:pos="360"/>
        </w:tabs>
      </w:pPr>
    </w:lvl>
    <w:lvl w:ilvl="6" w:tplc="9FE46ACA">
      <w:numFmt w:val="none"/>
      <w:lvlText w:val=""/>
      <w:lvlJc w:val="left"/>
      <w:pPr>
        <w:tabs>
          <w:tab w:val="num" w:pos="360"/>
        </w:tabs>
      </w:pPr>
    </w:lvl>
    <w:lvl w:ilvl="7" w:tplc="62A84E66">
      <w:numFmt w:val="none"/>
      <w:lvlText w:val=""/>
      <w:lvlJc w:val="left"/>
      <w:pPr>
        <w:tabs>
          <w:tab w:val="num" w:pos="360"/>
        </w:tabs>
      </w:pPr>
    </w:lvl>
    <w:lvl w:ilvl="8" w:tplc="369C774E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B566E39"/>
    <w:multiLevelType w:val="hybridMultilevel"/>
    <w:tmpl w:val="1D30FE16"/>
    <w:lvl w:ilvl="0" w:tplc="A87048D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B7E6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2624FF8"/>
    <w:multiLevelType w:val="multilevel"/>
    <w:tmpl w:val="6872353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5981045F"/>
    <w:multiLevelType w:val="multilevel"/>
    <w:tmpl w:val="DD1C3506"/>
    <w:lvl w:ilvl="0">
      <w:start w:val="6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>
    <w:nsid w:val="5DA715C2"/>
    <w:multiLevelType w:val="hybridMultilevel"/>
    <w:tmpl w:val="164CC8B8"/>
    <w:lvl w:ilvl="0" w:tplc="DDE09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01C6967"/>
    <w:multiLevelType w:val="hybridMultilevel"/>
    <w:tmpl w:val="6BF863E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0277404"/>
    <w:multiLevelType w:val="multilevel"/>
    <w:tmpl w:val="67603E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78A6133"/>
    <w:multiLevelType w:val="multilevel"/>
    <w:tmpl w:val="4C688D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683A58FA"/>
    <w:multiLevelType w:val="hybridMultilevel"/>
    <w:tmpl w:val="621E9A3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4D2D4A"/>
    <w:multiLevelType w:val="multilevel"/>
    <w:tmpl w:val="62F25E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72EC10CF"/>
    <w:multiLevelType w:val="hybridMultilevel"/>
    <w:tmpl w:val="1AAA6E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6A6A27"/>
    <w:multiLevelType w:val="hybridMultilevel"/>
    <w:tmpl w:val="67603E7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7E655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9160D1"/>
    <w:multiLevelType w:val="hybridMultilevel"/>
    <w:tmpl w:val="211EF356"/>
    <w:lvl w:ilvl="0" w:tplc="B41AB7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9A5BCC">
      <w:numFmt w:val="none"/>
      <w:lvlText w:val=""/>
      <w:lvlJc w:val="left"/>
      <w:pPr>
        <w:tabs>
          <w:tab w:val="num" w:pos="360"/>
        </w:tabs>
      </w:pPr>
    </w:lvl>
    <w:lvl w:ilvl="2" w:tplc="F3FED944">
      <w:numFmt w:val="none"/>
      <w:lvlText w:val=""/>
      <w:lvlJc w:val="left"/>
      <w:pPr>
        <w:tabs>
          <w:tab w:val="num" w:pos="360"/>
        </w:tabs>
      </w:pPr>
    </w:lvl>
    <w:lvl w:ilvl="3" w:tplc="BF48A376">
      <w:numFmt w:val="none"/>
      <w:lvlText w:val=""/>
      <w:lvlJc w:val="left"/>
      <w:pPr>
        <w:tabs>
          <w:tab w:val="num" w:pos="360"/>
        </w:tabs>
      </w:pPr>
    </w:lvl>
    <w:lvl w:ilvl="4" w:tplc="86E0E6E2">
      <w:numFmt w:val="none"/>
      <w:lvlText w:val=""/>
      <w:lvlJc w:val="left"/>
      <w:pPr>
        <w:tabs>
          <w:tab w:val="num" w:pos="360"/>
        </w:tabs>
      </w:pPr>
    </w:lvl>
    <w:lvl w:ilvl="5" w:tplc="22126444">
      <w:numFmt w:val="none"/>
      <w:lvlText w:val=""/>
      <w:lvlJc w:val="left"/>
      <w:pPr>
        <w:tabs>
          <w:tab w:val="num" w:pos="360"/>
        </w:tabs>
      </w:pPr>
    </w:lvl>
    <w:lvl w:ilvl="6" w:tplc="239A2CE4">
      <w:numFmt w:val="none"/>
      <w:lvlText w:val=""/>
      <w:lvlJc w:val="left"/>
      <w:pPr>
        <w:tabs>
          <w:tab w:val="num" w:pos="360"/>
        </w:tabs>
      </w:pPr>
    </w:lvl>
    <w:lvl w:ilvl="7" w:tplc="967ED1E0">
      <w:numFmt w:val="none"/>
      <w:lvlText w:val=""/>
      <w:lvlJc w:val="left"/>
      <w:pPr>
        <w:tabs>
          <w:tab w:val="num" w:pos="360"/>
        </w:tabs>
      </w:pPr>
    </w:lvl>
    <w:lvl w:ilvl="8" w:tplc="27E61B94">
      <w:numFmt w:val="none"/>
      <w:lvlText w:val=""/>
      <w:lvlJc w:val="left"/>
      <w:pPr>
        <w:tabs>
          <w:tab w:val="num" w:pos="360"/>
        </w:tabs>
      </w:pPr>
    </w:lvl>
  </w:abstractNum>
  <w:abstractNum w:abstractNumId="32">
    <w:nsid w:val="75FB6F5C"/>
    <w:multiLevelType w:val="hybridMultilevel"/>
    <w:tmpl w:val="C100A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6E359C"/>
    <w:multiLevelType w:val="hybridMultilevel"/>
    <w:tmpl w:val="C2140B0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DD649A3"/>
    <w:multiLevelType w:val="hybridMultilevel"/>
    <w:tmpl w:val="A50C6812"/>
    <w:lvl w:ilvl="0" w:tplc="E58A5F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3"/>
        <w:szCs w:val="13"/>
      </w:rPr>
    </w:lvl>
    <w:lvl w:ilvl="1" w:tplc="02FCDE34">
      <w:start w:val="1"/>
      <w:numFmt w:val="bullet"/>
      <w:lvlText w:val=""/>
      <w:lvlJc w:val="left"/>
      <w:pPr>
        <w:tabs>
          <w:tab w:val="num" w:pos="1477"/>
        </w:tabs>
        <w:ind w:left="1477" w:hanging="397"/>
      </w:pPr>
      <w:rPr>
        <w:rFonts w:ascii="Wingdings" w:hAnsi="Wingdings" w:cs="Times New Roman" w:hint="default"/>
        <w:color w:val="000000"/>
        <w:sz w:val="20"/>
      </w:rPr>
    </w:lvl>
    <w:lvl w:ilvl="2" w:tplc="F04C13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67B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3CC5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D88F9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2D3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B8C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DAF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32"/>
  </w:num>
  <w:num w:numId="4">
    <w:abstractNumId w:val="33"/>
  </w:num>
  <w:num w:numId="5">
    <w:abstractNumId w:val="2"/>
  </w:num>
  <w:num w:numId="6">
    <w:abstractNumId w:val="1"/>
  </w:num>
  <w:num w:numId="7">
    <w:abstractNumId w:val="34"/>
  </w:num>
  <w:num w:numId="8">
    <w:abstractNumId w:val="29"/>
  </w:num>
  <w:num w:numId="9">
    <w:abstractNumId w:val="17"/>
  </w:num>
  <w:num w:numId="10">
    <w:abstractNumId w:val="2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8"/>
  </w:num>
  <w:num w:numId="14">
    <w:abstractNumId w:val="7"/>
  </w:num>
  <w:num w:numId="15">
    <w:abstractNumId w:val="24"/>
  </w:num>
  <w:num w:numId="16">
    <w:abstractNumId w:val="31"/>
  </w:num>
  <w:num w:numId="17">
    <w:abstractNumId w:val="12"/>
  </w:num>
  <w:num w:numId="18">
    <w:abstractNumId w:val="3"/>
  </w:num>
  <w:num w:numId="19">
    <w:abstractNumId w:val="0"/>
  </w:num>
  <w:num w:numId="20">
    <w:abstractNumId w:val="14"/>
  </w:num>
  <w:num w:numId="21">
    <w:abstractNumId w:val="5"/>
  </w:num>
  <w:num w:numId="22">
    <w:abstractNumId w:val="21"/>
  </w:num>
  <w:num w:numId="23">
    <w:abstractNumId w:val="28"/>
  </w:num>
  <w:num w:numId="24">
    <w:abstractNumId w:val="9"/>
  </w:num>
  <w:num w:numId="25">
    <w:abstractNumId w:val="8"/>
  </w:num>
  <w:num w:numId="26">
    <w:abstractNumId w:val="6"/>
  </w:num>
  <w:num w:numId="27">
    <w:abstractNumId w:val="20"/>
  </w:num>
  <w:num w:numId="28">
    <w:abstractNumId w:val="15"/>
  </w:num>
  <w:num w:numId="29">
    <w:abstractNumId w:val="10"/>
  </w:num>
  <w:num w:numId="30">
    <w:abstractNumId w:val="13"/>
  </w:num>
  <w:num w:numId="31">
    <w:abstractNumId w:val="30"/>
  </w:num>
  <w:num w:numId="32">
    <w:abstractNumId w:val="25"/>
  </w:num>
  <w:num w:numId="33">
    <w:abstractNumId w:val="4"/>
  </w:num>
  <w:num w:numId="34">
    <w:abstractNumId w:val="16"/>
  </w:num>
  <w:num w:numId="35">
    <w:abstractNumId w:val="26"/>
  </w:num>
  <w:num w:numId="36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9"/>
  <w:drawingGridVerticalSpacing w:val="181"/>
  <w:displayHorizontalDrawingGridEvery w:val="2"/>
  <w:displayVerticalDrawingGridEvery w:val="2"/>
  <w:characterSpacingControl w:val="doNotCompress"/>
  <w:hdrShapeDefaults>
    <o:shapedefaults v:ext="edit" spidmax="2049" fillcolor="white">
      <v:fill color="white"/>
      <v:stroke weight="1.25pt"/>
      <v:shadow on="t" color="#333" opacity="52429f" offset="-6pt,6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3C15"/>
    <w:rsid w:val="000020ED"/>
    <w:rsid w:val="00006AD0"/>
    <w:rsid w:val="00010226"/>
    <w:rsid w:val="000111D7"/>
    <w:rsid w:val="00013217"/>
    <w:rsid w:val="00015DF5"/>
    <w:rsid w:val="000174AA"/>
    <w:rsid w:val="00021BC1"/>
    <w:rsid w:val="00033589"/>
    <w:rsid w:val="000421AB"/>
    <w:rsid w:val="00042414"/>
    <w:rsid w:val="00042601"/>
    <w:rsid w:val="00044C2A"/>
    <w:rsid w:val="00045D14"/>
    <w:rsid w:val="00045D63"/>
    <w:rsid w:val="000479B7"/>
    <w:rsid w:val="0005102F"/>
    <w:rsid w:val="00052121"/>
    <w:rsid w:val="00054252"/>
    <w:rsid w:val="0005588F"/>
    <w:rsid w:val="00055893"/>
    <w:rsid w:val="000559AD"/>
    <w:rsid w:val="00057158"/>
    <w:rsid w:val="00057D78"/>
    <w:rsid w:val="00061D66"/>
    <w:rsid w:val="00063561"/>
    <w:rsid w:val="00063D50"/>
    <w:rsid w:val="000745A9"/>
    <w:rsid w:val="00075CCE"/>
    <w:rsid w:val="00076CA8"/>
    <w:rsid w:val="0008457B"/>
    <w:rsid w:val="00087FAA"/>
    <w:rsid w:val="00090583"/>
    <w:rsid w:val="000A3C79"/>
    <w:rsid w:val="000A4C1D"/>
    <w:rsid w:val="000B1229"/>
    <w:rsid w:val="000B3118"/>
    <w:rsid w:val="000B33EA"/>
    <w:rsid w:val="000C5CBB"/>
    <w:rsid w:val="000C78CB"/>
    <w:rsid w:val="000D01A2"/>
    <w:rsid w:val="000D112A"/>
    <w:rsid w:val="000D13FF"/>
    <w:rsid w:val="000D60EB"/>
    <w:rsid w:val="000E7360"/>
    <w:rsid w:val="000E7B59"/>
    <w:rsid w:val="000E7B71"/>
    <w:rsid w:val="000F011E"/>
    <w:rsid w:val="000F0CE3"/>
    <w:rsid w:val="000F36BC"/>
    <w:rsid w:val="000F4873"/>
    <w:rsid w:val="00104343"/>
    <w:rsid w:val="00107EFA"/>
    <w:rsid w:val="0011160C"/>
    <w:rsid w:val="001154AA"/>
    <w:rsid w:val="00120762"/>
    <w:rsid w:val="0012398C"/>
    <w:rsid w:val="00126306"/>
    <w:rsid w:val="0013024B"/>
    <w:rsid w:val="00132801"/>
    <w:rsid w:val="00140499"/>
    <w:rsid w:val="0014274F"/>
    <w:rsid w:val="00142EE4"/>
    <w:rsid w:val="00150670"/>
    <w:rsid w:val="00153475"/>
    <w:rsid w:val="00155B69"/>
    <w:rsid w:val="00155F70"/>
    <w:rsid w:val="0015729F"/>
    <w:rsid w:val="0016179C"/>
    <w:rsid w:val="00164B51"/>
    <w:rsid w:val="00170542"/>
    <w:rsid w:val="001711B3"/>
    <w:rsid w:val="00175037"/>
    <w:rsid w:val="001761DD"/>
    <w:rsid w:val="00176789"/>
    <w:rsid w:val="0018369A"/>
    <w:rsid w:val="00190AEE"/>
    <w:rsid w:val="00196F12"/>
    <w:rsid w:val="00197E1B"/>
    <w:rsid w:val="001A1F17"/>
    <w:rsid w:val="001A2492"/>
    <w:rsid w:val="001A6211"/>
    <w:rsid w:val="001A6454"/>
    <w:rsid w:val="001B3DA2"/>
    <w:rsid w:val="001B53FD"/>
    <w:rsid w:val="001B5AEF"/>
    <w:rsid w:val="001B5E74"/>
    <w:rsid w:val="001B76AE"/>
    <w:rsid w:val="001D034F"/>
    <w:rsid w:val="001D6152"/>
    <w:rsid w:val="001E591D"/>
    <w:rsid w:val="001F0244"/>
    <w:rsid w:val="001F07FF"/>
    <w:rsid w:val="001F5E4A"/>
    <w:rsid w:val="00200A76"/>
    <w:rsid w:val="00200B16"/>
    <w:rsid w:val="00206C63"/>
    <w:rsid w:val="0020754B"/>
    <w:rsid w:val="00217C60"/>
    <w:rsid w:val="00230FC4"/>
    <w:rsid w:val="00234168"/>
    <w:rsid w:val="00240140"/>
    <w:rsid w:val="00242093"/>
    <w:rsid w:val="00242251"/>
    <w:rsid w:val="0024404A"/>
    <w:rsid w:val="00244CDC"/>
    <w:rsid w:val="00244CF4"/>
    <w:rsid w:val="00245103"/>
    <w:rsid w:val="00245E1B"/>
    <w:rsid w:val="002507BD"/>
    <w:rsid w:val="00251E4F"/>
    <w:rsid w:val="00252824"/>
    <w:rsid w:val="00252ED6"/>
    <w:rsid w:val="002566ED"/>
    <w:rsid w:val="002633A6"/>
    <w:rsid w:val="00264E6E"/>
    <w:rsid w:val="0027163F"/>
    <w:rsid w:val="00274A3F"/>
    <w:rsid w:val="00280748"/>
    <w:rsid w:val="002826AC"/>
    <w:rsid w:val="00284304"/>
    <w:rsid w:val="002868E1"/>
    <w:rsid w:val="00287E5B"/>
    <w:rsid w:val="002A29C3"/>
    <w:rsid w:val="002A4AFD"/>
    <w:rsid w:val="002B1F2E"/>
    <w:rsid w:val="002B2A0B"/>
    <w:rsid w:val="002B389A"/>
    <w:rsid w:val="002B5EFA"/>
    <w:rsid w:val="002B6B74"/>
    <w:rsid w:val="002C54CE"/>
    <w:rsid w:val="002D1C9D"/>
    <w:rsid w:val="002D1F97"/>
    <w:rsid w:val="002D439E"/>
    <w:rsid w:val="002D46FA"/>
    <w:rsid w:val="002D5A72"/>
    <w:rsid w:val="002E6DC2"/>
    <w:rsid w:val="002E7071"/>
    <w:rsid w:val="002F0094"/>
    <w:rsid w:val="002F7F31"/>
    <w:rsid w:val="00300F7A"/>
    <w:rsid w:val="00303C84"/>
    <w:rsid w:val="00306CB2"/>
    <w:rsid w:val="00307186"/>
    <w:rsid w:val="00307451"/>
    <w:rsid w:val="00307F40"/>
    <w:rsid w:val="00311C74"/>
    <w:rsid w:val="00313120"/>
    <w:rsid w:val="00316477"/>
    <w:rsid w:val="00320900"/>
    <w:rsid w:val="00321233"/>
    <w:rsid w:val="0032160C"/>
    <w:rsid w:val="00332B85"/>
    <w:rsid w:val="0033405B"/>
    <w:rsid w:val="003362F0"/>
    <w:rsid w:val="00337E0A"/>
    <w:rsid w:val="003420DF"/>
    <w:rsid w:val="0034303D"/>
    <w:rsid w:val="00345767"/>
    <w:rsid w:val="003513DA"/>
    <w:rsid w:val="00380888"/>
    <w:rsid w:val="0038136F"/>
    <w:rsid w:val="003838F2"/>
    <w:rsid w:val="00386076"/>
    <w:rsid w:val="00391E32"/>
    <w:rsid w:val="00392179"/>
    <w:rsid w:val="003922E0"/>
    <w:rsid w:val="003927C5"/>
    <w:rsid w:val="0039456E"/>
    <w:rsid w:val="003A031C"/>
    <w:rsid w:val="003A470C"/>
    <w:rsid w:val="003A4DC2"/>
    <w:rsid w:val="003A6FC8"/>
    <w:rsid w:val="003B102A"/>
    <w:rsid w:val="003B326F"/>
    <w:rsid w:val="003C120D"/>
    <w:rsid w:val="003C2944"/>
    <w:rsid w:val="003C3AF6"/>
    <w:rsid w:val="003C5176"/>
    <w:rsid w:val="003C51B9"/>
    <w:rsid w:val="003C7569"/>
    <w:rsid w:val="003D7EF8"/>
    <w:rsid w:val="003F0ED4"/>
    <w:rsid w:val="003F1678"/>
    <w:rsid w:val="003F18D8"/>
    <w:rsid w:val="003F66FA"/>
    <w:rsid w:val="004043C0"/>
    <w:rsid w:val="0041655B"/>
    <w:rsid w:val="00417324"/>
    <w:rsid w:val="004261E6"/>
    <w:rsid w:val="00427B52"/>
    <w:rsid w:val="00431A26"/>
    <w:rsid w:val="00444979"/>
    <w:rsid w:val="00446155"/>
    <w:rsid w:val="004473C1"/>
    <w:rsid w:val="00450F01"/>
    <w:rsid w:val="00453FAC"/>
    <w:rsid w:val="0045508F"/>
    <w:rsid w:val="00456D7B"/>
    <w:rsid w:val="0046185B"/>
    <w:rsid w:val="00463BA0"/>
    <w:rsid w:val="00463ECA"/>
    <w:rsid w:val="0046424E"/>
    <w:rsid w:val="00472396"/>
    <w:rsid w:val="00474E85"/>
    <w:rsid w:val="0047693E"/>
    <w:rsid w:val="0048119A"/>
    <w:rsid w:val="004826BF"/>
    <w:rsid w:val="00483090"/>
    <w:rsid w:val="00483D8F"/>
    <w:rsid w:val="00486661"/>
    <w:rsid w:val="00486E74"/>
    <w:rsid w:val="00487DCF"/>
    <w:rsid w:val="00490D4B"/>
    <w:rsid w:val="004915E6"/>
    <w:rsid w:val="00492374"/>
    <w:rsid w:val="00496951"/>
    <w:rsid w:val="004A0DD5"/>
    <w:rsid w:val="004A156D"/>
    <w:rsid w:val="004A5DED"/>
    <w:rsid w:val="004A71B6"/>
    <w:rsid w:val="004B0404"/>
    <w:rsid w:val="004B10FC"/>
    <w:rsid w:val="004B33B5"/>
    <w:rsid w:val="004B4797"/>
    <w:rsid w:val="004B69FF"/>
    <w:rsid w:val="004C16B6"/>
    <w:rsid w:val="004C2CE1"/>
    <w:rsid w:val="004C3996"/>
    <w:rsid w:val="004C3AE7"/>
    <w:rsid w:val="004D067E"/>
    <w:rsid w:val="004D2A20"/>
    <w:rsid w:val="004D3AED"/>
    <w:rsid w:val="004E0662"/>
    <w:rsid w:val="004E172D"/>
    <w:rsid w:val="004E246F"/>
    <w:rsid w:val="004E3A67"/>
    <w:rsid w:val="004E6FF7"/>
    <w:rsid w:val="00501C2F"/>
    <w:rsid w:val="005055E5"/>
    <w:rsid w:val="0050589B"/>
    <w:rsid w:val="005058BE"/>
    <w:rsid w:val="0050701D"/>
    <w:rsid w:val="00507447"/>
    <w:rsid w:val="00510302"/>
    <w:rsid w:val="00514DDB"/>
    <w:rsid w:val="00515FB3"/>
    <w:rsid w:val="00520C9A"/>
    <w:rsid w:val="0052191A"/>
    <w:rsid w:val="00521EBE"/>
    <w:rsid w:val="005220B9"/>
    <w:rsid w:val="00522F56"/>
    <w:rsid w:val="00531EDB"/>
    <w:rsid w:val="0054345C"/>
    <w:rsid w:val="00547EAE"/>
    <w:rsid w:val="00550406"/>
    <w:rsid w:val="005504D1"/>
    <w:rsid w:val="00560BB6"/>
    <w:rsid w:val="00562933"/>
    <w:rsid w:val="005630DD"/>
    <w:rsid w:val="00565E05"/>
    <w:rsid w:val="00576990"/>
    <w:rsid w:val="005845F6"/>
    <w:rsid w:val="00590B42"/>
    <w:rsid w:val="0059259B"/>
    <w:rsid w:val="005979BE"/>
    <w:rsid w:val="005A207E"/>
    <w:rsid w:val="005A273C"/>
    <w:rsid w:val="005A6809"/>
    <w:rsid w:val="005B1465"/>
    <w:rsid w:val="005B6833"/>
    <w:rsid w:val="005C2BD4"/>
    <w:rsid w:val="005C3920"/>
    <w:rsid w:val="005D2E52"/>
    <w:rsid w:val="005D34FE"/>
    <w:rsid w:val="005F03D6"/>
    <w:rsid w:val="005F079D"/>
    <w:rsid w:val="005F533F"/>
    <w:rsid w:val="005F7D99"/>
    <w:rsid w:val="00600770"/>
    <w:rsid w:val="00611585"/>
    <w:rsid w:val="00614BA5"/>
    <w:rsid w:val="00626B50"/>
    <w:rsid w:val="00627787"/>
    <w:rsid w:val="00630435"/>
    <w:rsid w:val="00630E87"/>
    <w:rsid w:val="00637C4C"/>
    <w:rsid w:val="0064354A"/>
    <w:rsid w:val="00643EE6"/>
    <w:rsid w:val="006455F7"/>
    <w:rsid w:val="006470E5"/>
    <w:rsid w:val="006500A9"/>
    <w:rsid w:val="00656213"/>
    <w:rsid w:val="00664297"/>
    <w:rsid w:val="00664432"/>
    <w:rsid w:val="00665B58"/>
    <w:rsid w:val="00672CBB"/>
    <w:rsid w:val="00673DEF"/>
    <w:rsid w:val="006744B4"/>
    <w:rsid w:val="00675E34"/>
    <w:rsid w:val="00676179"/>
    <w:rsid w:val="0068257A"/>
    <w:rsid w:val="00690460"/>
    <w:rsid w:val="006908EF"/>
    <w:rsid w:val="00692C50"/>
    <w:rsid w:val="00697A70"/>
    <w:rsid w:val="006A3038"/>
    <w:rsid w:val="006A6757"/>
    <w:rsid w:val="006A682A"/>
    <w:rsid w:val="006A7885"/>
    <w:rsid w:val="006B2773"/>
    <w:rsid w:val="006B2BA1"/>
    <w:rsid w:val="006B4129"/>
    <w:rsid w:val="006B4C71"/>
    <w:rsid w:val="006C1369"/>
    <w:rsid w:val="006C2EFF"/>
    <w:rsid w:val="006C36D3"/>
    <w:rsid w:val="006C44D8"/>
    <w:rsid w:val="006D0A07"/>
    <w:rsid w:val="006D330C"/>
    <w:rsid w:val="006E0D6E"/>
    <w:rsid w:val="006E4DCD"/>
    <w:rsid w:val="006E70CF"/>
    <w:rsid w:val="006F4F2B"/>
    <w:rsid w:val="00700344"/>
    <w:rsid w:val="00707459"/>
    <w:rsid w:val="0071012C"/>
    <w:rsid w:val="00713218"/>
    <w:rsid w:val="00723514"/>
    <w:rsid w:val="00734523"/>
    <w:rsid w:val="00735418"/>
    <w:rsid w:val="00744DB8"/>
    <w:rsid w:val="00752753"/>
    <w:rsid w:val="00755CE9"/>
    <w:rsid w:val="007573DD"/>
    <w:rsid w:val="00757693"/>
    <w:rsid w:val="00760D0B"/>
    <w:rsid w:val="0076460C"/>
    <w:rsid w:val="007669B2"/>
    <w:rsid w:val="00772661"/>
    <w:rsid w:val="00774047"/>
    <w:rsid w:val="0077588E"/>
    <w:rsid w:val="00777ED8"/>
    <w:rsid w:val="00791E3F"/>
    <w:rsid w:val="00791E6C"/>
    <w:rsid w:val="00796E8E"/>
    <w:rsid w:val="007A1321"/>
    <w:rsid w:val="007A6013"/>
    <w:rsid w:val="007B1E92"/>
    <w:rsid w:val="007B5EBA"/>
    <w:rsid w:val="007D2881"/>
    <w:rsid w:val="007D363A"/>
    <w:rsid w:val="007D4E79"/>
    <w:rsid w:val="007E1789"/>
    <w:rsid w:val="007E3E63"/>
    <w:rsid w:val="007E5E24"/>
    <w:rsid w:val="007F7483"/>
    <w:rsid w:val="0080332D"/>
    <w:rsid w:val="00803F65"/>
    <w:rsid w:val="00804C61"/>
    <w:rsid w:val="008056A3"/>
    <w:rsid w:val="00807637"/>
    <w:rsid w:val="008076F7"/>
    <w:rsid w:val="0082716B"/>
    <w:rsid w:val="00832462"/>
    <w:rsid w:val="00833C15"/>
    <w:rsid w:val="008359C6"/>
    <w:rsid w:val="00853BDA"/>
    <w:rsid w:val="00854BC5"/>
    <w:rsid w:val="00856AE2"/>
    <w:rsid w:val="008604A0"/>
    <w:rsid w:val="00874B53"/>
    <w:rsid w:val="00875665"/>
    <w:rsid w:val="008773F4"/>
    <w:rsid w:val="00877DCD"/>
    <w:rsid w:val="008809EA"/>
    <w:rsid w:val="00884553"/>
    <w:rsid w:val="00885B23"/>
    <w:rsid w:val="008874E9"/>
    <w:rsid w:val="00894CAA"/>
    <w:rsid w:val="00896184"/>
    <w:rsid w:val="008A274C"/>
    <w:rsid w:val="008A5F37"/>
    <w:rsid w:val="008A6443"/>
    <w:rsid w:val="008B676B"/>
    <w:rsid w:val="008B6976"/>
    <w:rsid w:val="008B7030"/>
    <w:rsid w:val="008D1428"/>
    <w:rsid w:val="008D6BDF"/>
    <w:rsid w:val="008E0BA1"/>
    <w:rsid w:val="008E15F6"/>
    <w:rsid w:val="008E1E60"/>
    <w:rsid w:val="008E2541"/>
    <w:rsid w:val="008E5A9E"/>
    <w:rsid w:val="008F1ADF"/>
    <w:rsid w:val="008F4F34"/>
    <w:rsid w:val="00901915"/>
    <w:rsid w:val="00904284"/>
    <w:rsid w:val="009134D6"/>
    <w:rsid w:val="009236C1"/>
    <w:rsid w:val="009320C4"/>
    <w:rsid w:val="009327AD"/>
    <w:rsid w:val="00937D30"/>
    <w:rsid w:val="00941950"/>
    <w:rsid w:val="00951C70"/>
    <w:rsid w:val="00954D23"/>
    <w:rsid w:val="00971AE9"/>
    <w:rsid w:val="00985940"/>
    <w:rsid w:val="009917F2"/>
    <w:rsid w:val="009962F9"/>
    <w:rsid w:val="00996E88"/>
    <w:rsid w:val="009A0F0B"/>
    <w:rsid w:val="009A1059"/>
    <w:rsid w:val="009A2005"/>
    <w:rsid w:val="009A4F67"/>
    <w:rsid w:val="009B010D"/>
    <w:rsid w:val="009B25C3"/>
    <w:rsid w:val="009C0EA2"/>
    <w:rsid w:val="009C0EC3"/>
    <w:rsid w:val="009C7EE2"/>
    <w:rsid w:val="009D4049"/>
    <w:rsid w:val="009D49F4"/>
    <w:rsid w:val="009D61E6"/>
    <w:rsid w:val="009E572C"/>
    <w:rsid w:val="009E611E"/>
    <w:rsid w:val="009E70EF"/>
    <w:rsid w:val="009F068C"/>
    <w:rsid w:val="009F760B"/>
    <w:rsid w:val="00A2148C"/>
    <w:rsid w:val="00A24301"/>
    <w:rsid w:val="00A31584"/>
    <w:rsid w:val="00A32774"/>
    <w:rsid w:val="00A41228"/>
    <w:rsid w:val="00A42E0F"/>
    <w:rsid w:val="00A46770"/>
    <w:rsid w:val="00A47086"/>
    <w:rsid w:val="00A5104A"/>
    <w:rsid w:val="00A53892"/>
    <w:rsid w:val="00A57BEF"/>
    <w:rsid w:val="00A65037"/>
    <w:rsid w:val="00A72224"/>
    <w:rsid w:val="00A809A6"/>
    <w:rsid w:val="00A87D38"/>
    <w:rsid w:val="00A949F1"/>
    <w:rsid w:val="00AB5EC3"/>
    <w:rsid w:val="00AC181A"/>
    <w:rsid w:val="00AC1FD5"/>
    <w:rsid w:val="00AC79CD"/>
    <w:rsid w:val="00AD2FA3"/>
    <w:rsid w:val="00AD5C92"/>
    <w:rsid w:val="00AE20F7"/>
    <w:rsid w:val="00AE2382"/>
    <w:rsid w:val="00AE5962"/>
    <w:rsid w:val="00AF5BD9"/>
    <w:rsid w:val="00AF6040"/>
    <w:rsid w:val="00AF65B6"/>
    <w:rsid w:val="00B010D9"/>
    <w:rsid w:val="00B02EF1"/>
    <w:rsid w:val="00B17543"/>
    <w:rsid w:val="00B22AF3"/>
    <w:rsid w:val="00B24B1B"/>
    <w:rsid w:val="00B35085"/>
    <w:rsid w:val="00B41289"/>
    <w:rsid w:val="00B51373"/>
    <w:rsid w:val="00B53DC9"/>
    <w:rsid w:val="00B5571E"/>
    <w:rsid w:val="00B55755"/>
    <w:rsid w:val="00B614F2"/>
    <w:rsid w:val="00B6179A"/>
    <w:rsid w:val="00B64759"/>
    <w:rsid w:val="00B64AAB"/>
    <w:rsid w:val="00B64AC1"/>
    <w:rsid w:val="00B70542"/>
    <w:rsid w:val="00B70C28"/>
    <w:rsid w:val="00B7117C"/>
    <w:rsid w:val="00B7238F"/>
    <w:rsid w:val="00B8016A"/>
    <w:rsid w:val="00B81178"/>
    <w:rsid w:val="00B93665"/>
    <w:rsid w:val="00B93C0C"/>
    <w:rsid w:val="00B94523"/>
    <w:rsid w:val="00B95EC9"/>
    <w:rsid w:val="00B95F1F"/>
    <w:rsid w:val="00BA229A"/>
    <w:rsid w:val="00BB1C11"/>
    <w:rsid w:val="00BC0CC5"/>
    <w:rsid w:val="00BC492F"/>
    <w:rsid w:val="00BD1EC6"/>
    <w:rsid w:val="00BD2576"/>
    <w:rsid w:val="00BE0FD5"/>
    <w:rsid w:val="00BE6D3D"/>
    <w:rsid w:val="00BF14D0"/>
    <w:rsid w:val="00BF5364"/>
    <w:rsid w:val="00C00771"/>
    <w:rsid w:val="00C01D0A"/>
    <w:rsid w:val="00C10734"/>
    <w:rsid w:val="00C1285D"/>
    <w:rsid w:val="00C155D7"/>
    <w:rsid w:val="00C22C4C"/>
    <w:rsid w:val="00C2390D"/>
    <w:rsid w:val="00C313EE"/>
    <w:rsid w:val="00C358B0"/>
    <w:rsid w:val="00C37BC6"/>
    <w:rsid w:val="00C44C12"/>
    <w:rsid w:val="00C45868"/>
    <w:rsid w:val="00C50789"/>
    <w:rsid w:val="00C52F40"/>
    <w:rsid w:val="00C5555C"/>
    <w:rsid w:val="00C55C2B"/>
    <w:rsid w:val="00C579CD"/>
    <w:rsid w:val="00C640CD"/>
    <w:rsid w:val="00C6526C"/>
    <w:rsid w:val="00C6557E"/>
    <w:rsid w:val="00C676E0"/>
    <w:rsid w:val="00C72045"/>
    <w:rsid w:val="00C74B78"/>
    <w:rsid w:val="00C76AB0"/>
    <w:rsid w:val="00C779D0"/>
    <w:rsid w:val="00C8007B"/>
    <w:rsid w:val="00C80648"/>
    <w:rsid w:val="00C83284"/>
    <w:rsid w:val="00C83B68"/>
    <w:rsid w:val="00C8611C"/>
    <w:rsid w:val="00C9085D"/>
    <w:rsid w:val="00C927F6"/>
    <w:rsid w:val="00C92C9F"/>
    <w:rsid w:val="00C93339"/>
    <w:rsid w:val="00C9455F"/>
    <w:rsid w:val="00C96C5B"/>
    <w:rsid w:val="00CB2F3C"/>
    <w:rsid w:val="00CB6355"/>
    <w:rsid w:val="00CB776B"/>
    <w:rsid w:val="00CC0701"/>
    <w:rsid w:val="00CC0EBE"/>
    <w:rsid w:val="00CC3459"/>
    <w:rsid w:val="00CC6F11"/>
    <w:rsid w:val="00CD2013"/>
    <w:rsid w:val="00CD6965"/>
    <w:rsid w:val="00CD7933"/>
    <w:rsid w:val="00CE4BE7"/>
    <w:rsid w:val="00CF76E7"/>
    <w:rsid w:val="00CF77BD"/>
    <w:rsid w:val="00D028B1"/>
    <w:rsid w:val="00D03D7A"/>
    <w:rsid w:val="00D07688"/>
    <w:rsid w:val="00D1401D"/>
    <w:rsid w:val="00D17A31"/>
    <w:rsid w:val="00D22E61"/>
    <w:rsid w:val="00D36668"/>
    <w:rsid w:val="00D368BF"/>
    <w:rsid w:val="00D37262"/>
    <w:rsid w:val="00D373FC"/>
    <w:rsid w:val="00D376A8"/>
    <w:rsid w:val="00D414FB"/>
    <w:rsid w:val="00D44473"/>
    <w:rsid w:val="00D451A4"/>
    <w:rsid w:val="00D50B87"/>
    <w:rsid w:val="00D52C2C"/>
    <w:rsid w:val="00D56C5B"/>
    <w:rsid w:val="00D57CA5"/>
    <w:rsid w:val="00D67400"/>
    <w:rsid w:val="00D716D9"/>
    <w:rsid w:val="00D72E89"/>
    <w:rsid w:val="00D759FB"/>
    <w:rsid w:val="00D75FB5"/>
    <w:rsid w:val="00D80588"/>
    <w:rsid w:val="00D8667B"/>
    <w:rsid w:val="00D8749A"/>
    <w:rsid w:val="00D92FF2"/>
    <w:rsid w:val="00D94B0A"/>
    <w:rsid w:val="00D95F1D"/>
    <w:rsid w:val="00DA679A"/>
    <w:rsid w:val="00DA7B63"/>
    <w:rsid w:val="00DA7F81"/>
    <w:rsid w:val="00DB358A"/>
    <w:rsid w:val="00DB3C9C"/>
    <w:rsid w:val="00DC0DC1"/>
    <w:rsid w:val="00DC114F"/>
    <w:rsid w:val="00DC18F6"/>
    <w:rsid w:val="00DC1A3B"/>
    <w:rsid w:val="00DC25E2"/>
    <w:rsid w:val="00DC3BA1"/>
    <w:rsid w:val="00DC7AD3"/>
    <w:rsid w:val="00DD040C"/>
    <w:rsid w:val="00DD5F73"/>
    <w:rsid w:val="00DE23EA"/>
    <w:rsid w:val="00DE2A48"/>
    <w:rsid w:val="00DE49EF"/>
    <w:rsid w:val="00DE6A47"/>
    <w:rsid w:val="00DF0E75"/>
    <w:rsid w:val="00DF552C"/>
    <w:rsid w:val="00DF66C7"/>
    <w:rsid w:val="00E044A5"/>
    <w:rsid w:val="00E04CEA"/>
    <w:rsid w:val="00E15B60"/>
    <w:rsid w:val="00E22891"/>
    <w:rsid w:val="00E22FC2"/>
    <w:rsid w:val="00E251AD"/>
    <w:rsid w:val="00E2673F"/>
    <w:rsid w:val="00E272F2"/>
    <w:rsid w:val="00E327B5"/>
    <w:rsid w:val="00E34D7A"/>
    <w:rsid w:val="00E40264"/>
    <w:rsid w:val="00E47CA3"/>
    <w:rsid w:val="00E532A5"/>
    <w:rsid w:val="00E6204B"/>
    <w:rsid w:val="00E62FC1"/>
    <w:rsid w:val="00E63C9C"/>
    <w:rsid w:val="00E64DA8"/>
    <w:rsid w:val="00E664A3"/>
    <w:rsid w:val="00E71420"/>
    <w:rsid w:val="00E73507"/>
    <w:rsid w:val="00E80EB9"/>
    <w:rsid w:val="00E815FC"/>
    <w:rsid w:val="00E8562C"/>
    <w:rsid w:val="00E93BEC"/>
    <w:rsid w:val="00E950A7"/>
    <w:rsid w:val="00E97844"/>
    <w:rsid w:val="00EA006A"/>
    <w:rsid w:val="00EA083E"/>
    <w:rsid w:val="00EA34BF"/>
    <w:rsid w:val="00EA3DF0"/>
    <w:rsid w:val="00EA7A21"/>
    <w:rsid w:val="00EA7A26"/>
    <w:rsid w:val="00EB0A48"/>
    <w:rsid w:val="00EB1EB4"/>
    <w:rsid w:val="00EB215D"/>
    <w:rsid w:val="00EB49F2"/>
    <w:rsid w:val="00EB6402"/>
    <w:rsid w:val="00EC229C"/>
    <w:rsid w:val="00EC6E34"/>
    <w:rsid w:val="00ED2B8F"/>
    <w:rsid w:val="00ED6E9D"/>
    <w:rsid w:val="00EE05D0"/>
    <w:rsid w:val="00EE45B3"/>
    <w:rsid w:val="00EE7155"/>
    <w:rsid w:val="00EF5398"/>
    <w:rsid w:val="00EF671E"/>
    <w:rsid w:val="00EF6CF3"/>
    <w:rsid w:val="00F04C67"/>
    <w:rsid w:val="00F07DD2"/>
    <w:rsid w:val="00F10D7B"/>
    <w:rsid w:val="00F122CF"/>
    <w:rsid w:val="00F1691B"/>
    <w:rsid w:val="00F203B8"/>
    <w:rsid w:val="00F213F8"/>
    <w:rsid w:val="00F24396"/>
    <w:rsid w:val="00F2499F"/>
    <w:rsid w:val="00F314B9"/>
    <w:rsid w:val="00F32EEF"/>
    <w:rsid w:val="00F34D77"/>
    <w:rsid w:val="00F35F7F"/>
    <w:rsid w:val="00F3758C"/>
    <w:rsid w:val="00F465B2"/>
    <w:rsid w:val="00F507E2"/>
    <w:rsid w:val="00F5312E"/>
    <w:rsid w:val="00F5494C"/>
    <w:rsid w:val="00F558D8"/>
    <w:rsid w:val="00F55AF9"/>
    <w:rsid w:val="00F55BB3"/>
    <w:rsid w:val="00F57118"/>
    <w:rsid w:val="00F61259"/>
    <w:rsid w:val="00F64151"/>
    <w:rsid w:val="00F669DD"/>
    <w:rsid w:val="00F827D0"/>
    <w:rsid w:val="00F92A54"/>
    <w:rsid w:val="00FA30F4"/>
    <w:rsid w:val="00FB1A0C"/>
    <w:rsid w:val="00FB372A"/>
    <w:rsid w:val="00FD1957"/>
    <w:rsid w:val="00FD4780"/>
    <w:rsid w:val="00FD50A9"/>
    <w:rsid w:val="00FD7006"/>
    <w:rsid w:val="00FE69A1"/>
    <w:rsid w:val="00F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1.25pt"/>
      <v:shadow on="t" color="#333" opacity="52429f" offset="-6pt,6pt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6BDF"/>
    <w:rPr>
      <w:sz w:val="24"/>
      <w:szCs w:val="24"/>
      <w:lang w:val="es-ES" w:eastAsia="es-ES"/>
    </w:rPr>
  </w:style>
  <w:style w:type="paragraph" w:styleId="Ttulo2">
    <w:name w:val="heading 2"/>
    <w:aliases w:val="2 headline,h,Title Header2,A,h2,A.B.C.,A1,h21,A.B.C.1,A2,A.B.C.2,Chapter Number/Appendix Letter,chn,H2,DO NOT USE_h2,Level 2 Topic Heading,H21,H22,21,H23,H211,H221,22,Header 21,211,H24,H212,H222,h22,Header 22,H25,H213,H223,h23,23,Header 23,A3"/>
    <w:basedOn w:val="Normal"/>
    <w:next w:val="Normal"/>
    <w:qFormat/>
    <w:rsid w:val="004915E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86E7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86E74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486E74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486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486E74"/>
  </w:style>
  <w:style w:type="paragraph" w:styleId="Textoindependiente">
    <w:name w:val="Body Text"/>
    <w:basedOn w:val="Normal"/>
    <w:rsid w:val="00CF77BD"/>
    <w:pPr>
      <w:jc w:val="both"/>
    </w:pPr>
    <w:rPr>
      <w:rFonts w:ascii="Arial" w:hAnsi="Arial" w:cs="Arial"/>
      <w:sz w:val="18"/>
      <w:szCs w:val="18"/>
      <w:lang w:val="es-ES_tradnl" w:eastAsia="es-CO"/>
    </w:rPr>
  </w:style>
  <w:style w:type="character" w:styleId="Refdecomentario">
    <w:name w:val="annotation reference"/>
    <w:basedOn w:val="Fuentedeprrafopredeter"/>
    <w:semiHidden/>
    <w:rsid w:val="00F35F7F"/>
    <w:rPr>
      <w:sz w:val="16"/>
      <w:szCs w:val="16"/>
    </w:rPr>
  </w:style>
  <w:style w:type="paragraph" w:styleId="Textocomentario">
    <w:name w:val="annotation text"/>
    <w:basedOn w:val="Normal"/>
    <w:semiHidden/>
    <w:rsid w:val="00F35F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35F7F"/>
    <w:rPr>
      <w:b/>
      <w:bCs/>
    </w:rPr>
  </w:style>
  <w:style w:type="paragraph" w:styleId="Textodeglobo">
    <w:name w:val="Balloon Text"/>
    <w:basedOn w:val="Normal"/>
    <w:semiHidden/>
    <w:rsid w:val="00F35F7F"/>
    <w:rPr>
      <w:rFonts w:ascii="Tahoma" w:hAnsi="Tahoma" w:cs="Tahoma"/>
      <w:sz w:val="16"/>
      <w:szCs w:val="16"/>
    </w:rPr>
  </w:style>
  <w:style w:type="paragraph" w:customStyle="1" w:styleId="texto1">
    <w:name w:val="texto1"/>
    <w:basedOn w:val="Normal"/>
    <w:rsid w:val="00DF552C"/>
    <w:pPr>
      <w:spacing w:after="100" w:afterAutospacing="1"/>
      <w:jc w:val="both"/>
    </w:pPr>
    <w:rPr>
      <w:rFonts w:ascii="Arial" w:hAnsi="Arial" w:cs="Arial"/>
      <w:color w:val="283B51"/>
      <w:sz w:val="20"/>
      <w:szCs w:val="20"/>
    </w:rPr>
  </w:style>
  <w:style w:type="paragraph" w:customStyle="1" w:styleId="Titulo2">
    <w:name w:val="Titulo 2"/>
    <w:basedOn w:val="Ttulo2"/>
    <w:rsid w:val="004915E6"/>
    <w:pPr>
      <w:numPr>
        <w:ilvl w:val="1"/>
        <w:numId w:val="10"/>
      </w:numPr>
      <w:spacing w:before="0" w:after="0"/>
      <w:jc w:val="both"/>
    </w:pPr>
    <w:rPr>
      <w:i w:val="0"/>
      <w:sz w:val="24"/>
      <w:lang w:val="es-ES_tradnl"/>
    </w:rPr>
  </w:style>
  <w:style w:type="paragraph" w:customStyle="1" w:styleId="CarCharCharCar">
    <w:name w:val="Car Char Char Car"/>
    <w:basedOn w:val="Normal"/>
    <w:rsid w:val="00C8007B"/>
    <w:pPr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customStyle="1" w:styleId="CarCarCarCar">
    <w:name w:val="Car Car Car Car"/>
    <w:basedOn w:val="Normal"/>
    <w:rsid w:val="00885B23"/>
    <w:pPr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styleId="Prrafodelista">
    <w:name w:val="List Paragraph"/>
    <w:basedOn w:val="Normal"/>
    <w:qFormat/>
    <w:rsid w:val="004B69FF"/>
    <w:pPr>
      <w:ind w:left="708"/>
    </w:pPr>
    <w:rPr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-2012\5.%20Formatos\GCS-FO-36%20Manif%20clie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GCS-FO-36 Manif cliente.dot</Template>
  <TotalTime>21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AdCMEFM-014 Requerimiento de información, petición, queja o reclamo</vt:lpstr>
    </vt:vector>
  </TitlesOfParts>
  <Company>Hewlett-Packard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AdCMEFM-014 Requerimiento de información, petición, queja o reclamo</dc:title>
  <dc:subject>Sistema de Gestión de Calidad</dc:subject>
  <dc:creator>SIG Ltda</dc:creator>
  <cp:lastModifiedBy>SIG-MROMAN</cp:lastModifiedBy>
  <cp:revision>10</cp:revision>
  <cp:lastPrinted>2007-11-19T17:35:00Z</cp:lastPrinted>
  <dcterms:created xsi:type="dcterms:W3CDTF">2012-02-14T14:45:00Z</dcterms:created>
  <dcterms:modified xsi:type="dcterms:W3CDTF">2013-09-09T20:38:00Z</dcterms:modified>
  <cp:category>Formato</cp:category>
</cp:coreProperties>
</file>