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0"/>
        <w:gridCol w:w="1916"/>
        <w:gridCol w:w="175"/>
        <w:gridCol w:w="1084"/>
        <w:gridCol w:w="1440"/>
        <w:gridCol w:w="359"/>
        <w:gridCol w:w="1797"/>
        <w:gridCol w:w="1440"/>
      </w:tblGrid>
      <w:tr w:rsidR="0009749B" w:rsidRPr="004F5FC6" w:rsidTr="005A49FE">
        <w:trPr>
          <w:cantSplit/>
          <w:jc w:val="center"/>
        </w:trPr>
        <w:tc>
          <w:tcPr>
            <w:tcW w:w="72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D049D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Compañía</w:t>
            </w:r>
          </w:p>
        </w:tc>
        <w:tc>
          <w:tcPr>
            <w:tcW w:w="99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D049D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7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D049DB">
            <w:pPr>
              <w:pStyle w:val="Ttulo9"/>
              <w:rPr>
                <w:rFonts w:ascii="Arial" w:hAnsi="Arial" w:cs="Arial"/>
                <w:bCs/>
                <w:color w:val="FFFFFF" w:themeColor="background1"/>
              </w:rPr>
            </w:pPr>
            <w:r w:rsidRPr="004F5FC6">
              <w:rPr>
                <w:rFonts w:ascii="Arial" w:hAnsi="Arial" w:cs="Arial"/>
                <w:bCs/>
                <w:color w:val="FFFFFF" w:themeColor="background1"/>
              </w:rPr>
              <w:t>Consecutivo</w:t>
            </w:r>
          </w:p>
        </w:tc>
        <w:tc>
          <w:tcPr>
            <w:tcW w:w="7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pStyle w:val="Textoindependiente"/>
        <w:rPr>
          <w:rFonts w:ascii="Arial" w:hAnsi="Arial" w:cs="Arial"/>
          <w:color w:val="0000FF"/>
          <w:sz w:val="20"/>
          <w:lang w:val="es-ES"/>
        </w:rPr>
      </w:pPr>
    </w:p>
    <w:tbl>
      <w:tblPr>
        <w:tblW w:w="9898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"/>
        <w:gridCol w:w="1620"/>
        <w:gridCol w:w="360"/>
        <w:gridCol w:w="1620"/>
        <w:gridCol w:w="360"/>
        <w:gridCol w:w="1080"/>
        <w:gridCol w:w="360"/>
        <w:gridCol w:w="900"/>
        <w:gridCol w:w="2556"/>
      </w:tblGrid>
      <w:tr w:rsidR="0009749B" w:rsidRPr="004F5FC6" w:rsidTr="007116E0">
        <w:trPr>
          <w:cantSplit/>
          <w:jc w:val="center"/>
        </w:trPr>
        <w:tc>
          <w:tcPr>
            <w:tcW w:w="1042" w:type="dxa"/>
            <w:shd w:val="clear" w:color="auto" w:fill="1F497D"/>
            <w:vAlign w:val="center"/>
          </w:tcPr>
          <w:p w:rsidR="0009749B" w:rsidRPr="004F5FC6" w:rsidRDefault="0009749B" w:rsidP="00BF1D2A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1620" w:type="dxa"/>
            <w:shd w:val="clear" w:color="auto" w:fill="auto"/>
          </w:tcPr>
          <w:p w:rsidR="0009749B" w:rsidRPr="004F5FC6" w:rsidRDefault="00AA6045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Ambiental</w:t>
            </w:r>
          </w:p>
        </w:tc>
        <w:tc>
          <w:tcPr>
            <w:tcW w:w="360" w:type="dxa"/>
            <w:shd w:val="clear" w:color="auto" w:fill="auto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09749B" w:rsidRPr="004F5FC6" w:rsidRDefault="00AA6045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Calidad</w:t>
            </w:r>
          </w:p>
        </w:tc>
        <w:tc>
          <w:tcPr>
            <w:tcW w:w="360" w:type="dxa"/>
            <w:shd w:val="clear" w:color="auto" w:fill="auto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9749B" w:rsidRPr="004F5FC6" w:rsidRDefault="00AA6045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SI&amp;SO</w:t>
            </w:r>
          </w:p>
        </w:tc>
        <w:tc>
          <w:tcPr>
            <w:tcW w:w="360" w:type="dxa"/>
            <w:shd w:val="clear" w:color="auto" w:fill="auto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Otro</w:t>
            </w:r>
          </w:p>
        </w:tc>
        <w:tc>
          <w:tcPr>
            <w:tcW w:w="2556" w:type="dxa"/>
            <w:vAlign w:val="center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15" w:type="dxa"/>
        <w:jc w:val="center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309"/>
        <w:gridCol w:w="501"/>
        <w:gridCol w:w="1979"/>
        <w:gridCol w:w="462"/>
        <w:gridCol w:w="1448"/>
        <w:gridCol w:w="429"/>
        <w:gridCol w:w="989"/>
        <w:gridCol w:w="1171"/>
        <w:gridCol w:w="791"/>
      </w:tblGrid>
      <w:tr w:rsidR="0009749B" w:rsidRPr="004F5FC6" w:rsidTr="007116E0">
        <w:trPr>
          <w:trHeight w:val="253"/>
          <w:jc w:val="center"/>
        </w:trPr>
        <w:tc>
          <w:tcPr>
            <w:tcW w:w="9915" w:type="dxa"/>
            <w:gridSpan w:val="10"/>
            <w:shd w:val="clear" w:color="auto" w:fill="1F497D"/>
            <w:vAlign w:val="center"/>
          </w:tcPr>
          <w:p w:rsidR="0009749B" w:rsidRPr="004F5FC6" w:rsidRDefault="0009749B" w:rsidP="00F82C8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IDENTIFICACIÓN</w:t>
            </w:r>
          </w:p>
        </w:tc>
      </w:tr>
      <w:tr w:rsidR="0009749B" w:rsidRPr="004F5FC6" w:rsidTr="007116E0">
        <w:trPr>
          <w:cantSplit/>
          <w:trHeight w:val="232"/>
          <w:jc w:val="center"/>
        </w:trPr>
        <w:tc>
          <w:tcPr>
            <w:tcW w:w="2145" w:type="dxa"/>
            <w:gridSpan w:val="2"/>
            <w:vMerge w:val="restart"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42FFC" w:rsidP="00042FFC">
            <w:pPr>
              <w:pStyle w:val="Ttulo4"/>
              <w:jc w:val="center"/>
              <w:rPr>
                <w:rFonts w:ascii="Arial" w:hAnsi="Arial" w:cs="Arial"/>
                <w:sz w:val="20"/>
              </w:rPr>
            </w:pPr>
            <w:r w:rsidRPr="004F5FC6">
              <w:rPr>
                <w:rFonts w:ascii="Arial" w:hAnsi="Arial" w:cs="Arial"/>
                <w:sz w:val="20"/>
              </w:rPr>
              <w:t>Nombre del Evento</w:t>
            </w:r>
            <w:r w:rsidR="00AA6045" w:rsidRPr="004F5FC6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390" w:type="dxa"/>
            <w:gridSpan w:val="4"/>
            <w:vMerge w:val="restart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 w:rsidP="00D049DB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BF1D2A">
            <w:pPr>
              <w:pStyle w:val="Ttulo5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sz w:val="20"/>
                <w:szCs w:val="20"/>
              </w:rPr>
              <w:t>Lugar</w:t>
            </w:r>
          </w:p>
        </w:tc>
        <w:tc>
          <w:tcPr>
            <w:tcW w:w="1962" w:type="dxa"/>
            <w:gridSpan w:val="2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90"/>
          <w:jc w:val="center"/>
        </w:trPr>
        <w:tc>
          <w:tcPr>
            <w:tcW w:w="2145" w:type="dxa"/>
            <w:gridSpan w:val="2"/>
            <w:vMerge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pStyle w:val="Ttulo4"/>
              <w:rPr>
                <w:rFonts w:ascii="Arial" w:hAnsi="Arial" w:cs="Arial"/>
                <w:sz w:val="20"/>
              </w:rPr>
            </w:pPr>
          </w:p>
        </w:tc>
        <w:tc>
          <w:tcPr>
            <w:tcW w:w="4390" w:type="dxa"/>
            <w:gridSpan w:val="4"/>
            <w:vMerge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BF1D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1962" w:type="dxa"/>
            <w:gridSpan w:val="2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61"/>
          <w:jc w:val="center"/>
        </w:trPr>
        <w:tc>
          <w:tcPr>
            <w:tcW w:w="836" w:type="dxa"/>
            <w:vMerge w:val="restart"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AA60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309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BF1D2A">
            <w:pPr>
              <w:pStyle w:val="Ttulo3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Inducción</w:t>
            </w:r>
          </w:p>
        </w:tc>
        <w:tc>
          <w:tcPr>
            <w:tcW w:w="501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9749B" w:rsidRPr="004F5FC6" w:rsidRDefault="0009749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9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42FFC" w:rsidP="00042FFC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Charla 5-Min</w:t>
            </w:r>
          </w:p>
        </w:tc>
        <w:tc>
          <w:tcPr>
            <w:tcW w:w="462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8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42FFC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Capacitación</w:t>
            </w:r>
          </w:p>
        </w:tc>
        <w:tc>
          <w:tcPr>
            <w:tcW w:w="429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Entrenamiento</w:t>
            </w:r>
          </w:p>
        </w:tc>
        <w:tc>
          <w:tcPr>
            <w:tcW w:w="791" w:type="dxa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42FFC" w:rsidRPr="004F5FC6" w:rsidTr="007116E0">
        <w:trPr>
          <w:cantSplit/>
          <w:trHeight w:val="261"/>
          <w:jc w:val="center"/>
        </w:trPr>
        <w:tc>
          <w:tcPr>
            <w:tcW w:w="836" w:type="dxa"/>
            <w:vMerge/>
            <w:tcBorders>
              <w:right w:val="single" w:sz="6" w:space="0" w:color="808080" w:themeColor="background1" w:themeShade="80"/>
            </w:tcBorders>
            <w:shd w:val="clear" w:color="auto" w:fill="D9D9D9"/>
            <w:vAlign w:val="center"/>
          </w:tcPr>
          <w:p w:rsidR="00042FFC" w:rsidRPr="004F5FC6" w:rsidRDefault="00042F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9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 w:rsidP="00042FFC">
            <w:pPr>
              <w:pStyle w:val="Ttulo3"/>
              <w:jc w:val="center"/>
              <w:rPr>
                <w:rFonts w:ascii="Arial" w:hAnsi="Arial" w:cs="Arial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Auditoria</w:t>
            </w:r>
          </w:p>
        </w:tc>
        <w:tc>
          <w:tcPr>
            <w:tcW w:w="501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42FFC" w:rsidRPr="004F5FC6" w:rsidRDefault="00042FFC">
            <w:pPr>
              <w:pStyle w:val="Ttulo3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1979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 w:rsidP="00042FFC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Otro</w:t>
            </w:r>
          </w:p>
        </w:tc>
        <w:tc>
          <w:tcPr>
            <w:tcW w:w="462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>
            <w:pPr>
              <w:pStyle w:val="Ttulo3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828" w:type="dxa"/>
            <w:gridSpan w:val="5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rPr>
          <w:rFonts w:ascii="Arial" w:hAnsi="Arial" w:cs="Arial"/>
          <w:sz w:val="20"/>
          <w:szCs w:val="20"/>
        </w:rPr>
      </w:pPr>
    </w:p>
    <w:tbl>
      <w:tblPr>
        <w:tblW w:w="98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2"/>
      </w:tblGrid>
      <w:tr w:rsidR="0009749B" w:rsidRPr="004F5FC6" w:rsidTr="007116E0">
        <w:trPr>
          <w:trHeight w:val="229"/>
          <w:jc w:val="center"/>
        </w:trPr>
        <w:tc>
          <w:tcPr>
            <w:tcW w:w="986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auto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09749B" w:rsidP="00FC122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BREVE DESCRIPCIÓN DE LOS TEMAS TRATADOS</w:t>
            </w:r>
          </w:p>
        </w:tc>
      </w:tr>
      <w:tr w:rsidR="0009749B" w:rsidRPr="004F5FC6" w:rsidTr="00711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78"/>
          <w:jc w:val="center"/>
        </w:trPr>
        <w:tc>
          <w:tcPr>
            <w:tcW w:w="9862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211955" w:rsidRPr="004F5FC6" w:rsidRDefault="00211955" w:rsidP="00D049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rPr>
          <w:rFonts w:ascii="Arial" w:hAnsi="Arial" w:cs="Arial"/>
          <w:sz w:val="20"/>
          <w:szCs w:val="20"/>
        </w:rPr>
      </w:pPr>
    </w:p>
    <w:tbl>
      <w:tblPr>
        <w:tblW w:w="98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714"/>
        <w:gridCol w:w="1800"/>
        <w:gridCol w:w="1800"/>
        <w:gridCol w:w="2073"/>
      </w:tblGrid>
      <w:tr w:rsidR="0009749B" w:rsidRPr="004F5FC6" w:rsidTr="007116E0">
        <w:trPr>
          <w:trHeight w:val="250"/>
          <w:jc w:val="center"/>
        </w:trPr>
        <w:tc>
          <w:tcPr>
            <w:tcW w:w="9883" w:type="dxa"/>
            <w:gridSpan w:val="5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09749B" w:rsidP="007116E0">
            <w:pPr>
              <w:ind w:left="-394" w:firstLine="39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bookmarkStart w:id="0" w:name="_GoBack"/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  <w:bookmarkEnd w:id="0"/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SISTENTES</w:t>
            </w:r>
          </w:p>
        </w:tc>
      </w:tr>
      <w:tr w:rsidR="0009749B" w:rsidRPr="004F5FC6" w:rsidTr="007116E0">
        <w:trPr>
          <w:cantSplit/>
          <w:trHeight w:val="357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AE5353" w:rsidRDefault="0009749B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</w:pPr>
            <w:r w:rsidRPr="00AE5353"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905EA3">
            <w:pPr>
              <w:pStyle w:val="Ttulo5"/>
              <w:jc w:val="center"/>
              <w:rPr>
                <w:rFonts w:ascii="Arial" w:hAnsi="Arial" w:cs="Arial"/>
                <w:b w:val="0"/>
                <w:cap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AA6045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# Cedula</w:t>
            </w: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Cargo</w:t>
            </w:r>
            <w:r w:rsidR="00042FFC"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</w:t>
            </w:r>
          </w:p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Empresa</w:t>
            </w:r>
          </w:p>
        </w:tc>
        <w:tc>
          <w:tcPr>
            <w:tcW w:w="2073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09749B" w:rsidRPr="004F5FC6" w:rsidTr="007116E0">
        <w:trPr>
          <w:cantSplit/>
          <w:trHeight w:val="297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2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3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4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5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6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7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8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9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10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11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12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13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14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9749B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15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42FFC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16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42FFC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17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042FFC" w:rsidRPr="004F5FC6" w:rsidTr="007116E0">
        <w:trPr>
          <w:cantSplit/>
          <w:trHeight w:val="284"/>
          <w:jc w:val="center"/>
        </w:trPr>
        <w:tc>
          <w:tcPr>
            <w:tcW w:w="49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caps/>
                <w:sz w:val="20"/>
                <w:szCs w:val="20"/>
              </w:rPr>
              <w:t>18</w:t>
            </w:r>
          </w:p>
        </w:tc>
        <w:tc>
          <w:tcPr>
            <w:tcW w:w="371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pStyle w:val="Ttulo2"/>
        <w:rPr>
          <w:rFonts w:cs="Arial"/>
          <w:sz w:val="20"/>
        </w:rPr>
      </w:pPr>
    </w:p>
    <w:p w:rsidR="00ED1CAD" w:rsidRPr="004F5FC6" w:rsidRDefault="00ED1CAD" w:rsidP="00ED1CAD">
      <w:pPr>
        <w:rPr>
          <w:rFonts w:ascii="Arial" w:hAnsi="Arial" w:cs="Arial"/>
          <w:sz w:val="20"/>
          <w:szCs w:val="20"/>
        </w:rPr>
      </w:pPr>
      <w:r w:rsidRPr="004F5FC6">
        <w:rPr>
          <w:rFonts w:ascii="Arial" w:hAnsi="Arial" w:cs="Arial"/>
          <w:sz w:val="20"/>
          <w:szCs w:val="20"/>
        </w:rPr>
        <w:t xml:space="preserve">    Conferencista(s) Responsable(s)</w:t>
      </w:r>
    </w:p>
    <w:p w:rsidR="00B32263" w:rsidRPr="004F5FC6" w:rsidRDefault="00B32263" w:rsidP="00ED1CAD">
      <w:pPr>
        <w:rPr>
          <w:rFonts w:ascii="Arial" w:hAnsi="Arial" w:cs="Arial"/>
          <w:sz w:val="20"/>
          <w:szCs w:val="20"/>
        </w:rPr>
      </w:pPr>
    </w:p>
    <w:tbl>
      <w:tblPr>
        <w:tblW w:w="48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887"/>
        <w:gridCol w:w="215"/>
        <w:gridCol w:w="1841"/>
        <w:gridCol w:w="2761"/>
      </w:tblGrid>
      <w:tr w:rsidR="00ED1CAD" w:rsidRPr="004F5FC6" w:rsidTr="005A49FE">
        <w:trPr>
          <w:cantSplit/>
          <w:trHeight w:val="405"/>
          <w:jc w:val="center"/>
        </w:trPr>
        <w:tc>
          <w:tcPr>
            <w:tcW w:w="68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4F5FC6" w:rsidRDefault="00ED1CAD" w:rsidP="00BF1D2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159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2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AE5353" w:rsidRDefault="00935EA3" w:rsidP="00252E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E535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  <w:tc>
          <w:tcPr>
            <w:tcW w:w="1525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1CAD" w:rsidRPr="004F5FC6" w:rsidTr="005A49FE">
        <w:trPr>
          <w:cantSplit/>
          <w:trHeight w:val="413"/>
          <w:jc w:val="center"/>
        </w:trPr>
        <w:tc>
          <w:tcPr>
            <w:tcW w:w="68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4F5FC6" w:rsidRDefault="00935EA3" w:rsidP="00BF1D2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CARGO / ESPECIALIDAD</w:t>
            </w:r>
          </w:p>
        </w:tc>
        <w:tc>
          <w:tcPr>
            <w:tcW w:w="159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2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4F5FC6" w:rsidRDefault="00ED1CAD" w:rsidP="0012107F">
            <w:pPr>
              <w:pStyle w:val="Ttulo9"/>
              <w:jc w:val="left"/>
              <w:rPr>
                <w:rFonts w:ascii="Arial" w:hAnsi="Arial" w:cs="Arial"/>
                <w:b w:val="0"/>
                <w:bCs/>
                <w:color w:val="auto"/>
              </w:rPr>
            </w:pPr>
          </w:p>
        </w:tc>
        <w:tc>
          <w:tcPr>
            <w:tcW w:w="1525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9749B" w:rsidRPr="004F5FC6" w:rsidRDefault="0009749B" w:rsidP="00B32263">
      <w:pPr>
        <w:pStyle w:val="Ttulo2"/>
        <w:rPr>
          <w:rFonts w:cs="Arial"/>
          <w:sz w:val="20"/>
        </w:rPr>
      </w:pPr>
    </w:p>
    <w:sectPr w:rsidR="0009749B" w:rsidRPr="004F5FC6" w:rsidSect="008B661E">
      <w:headerReference w:type="first" r:id="rId6"/>
      <w:pgSz w:w="12242" w:h="15842" w:code="1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3F" w:rsidRDefault="00306A3F">
      <w:r>
        <w:separator/>
      </w:r>
    </w:p>
  </w:endnote>
  <w:endnote w:type="continuationSeparator" w:id="0">
    <w:p w:rsidR="00306A3F" w:rsidRDefault="0030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3F" w:rsidRDefault="00306A3F">
      <w:r>
        <w:separator/>
      </w:r>
    </w:p>
  </w:footnote>
  <w:footnote w:type="continuationSeparator" w:id="0">
    <w:p w:rsidR="00306A3F" w:rsidRDefault="00306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7F3491" w:rsidRPr="00320B7C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7F3491" w:rsidRPr="005244DE" w:rsidRDefault="00F35EE2" w:rsidP="00F35EE2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5F5C949A" wp14:editId="7DBDC33D">
                <wp:extent cx="904875" cy="733425"/>
                <wp:effectExtent l="0" t="0" r="0" b="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7F3491" w:rsidRPr="007478D8" w:rsidRDefault="007F3491" w:rsidP="009D68A5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PROCESO </w:t>
          </w:r>
          <w:r w:rsidR="009D68A5"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CASSIMA</w:t>
          </w:r>
          <w:r w:rsidR="003B7D0F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Y RSE</w:t>
          </w:r>
        </w:p>
      </w:tc>
      <w:tc>
        <w:tcPr>
          <w:tcW w:w="2526" w:type="dxa"/>
          <w:vAlign w:val="center"/>
        </w:tcPr>
        <w:p w:rsidR="007F3491" w:rsidRPr="007478D8" w:rsidRDefault="00153779" w:rsidP="007F3491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GCS-FO-10</w:t>
          </w:r>
        </w:p>
      </w:tc>
    </w:tr>
    <w:tr w:rsidR="007F3491" w:rsidRPr="00320B7C">
      <w:trPr>
        <w:trHeight w:val="306"/>
        <w:jc w:val="center"/>
      </w:trPr>
      <w:tc>
        <w:tcPr>
          <w:tcW w:w="1716" w:type="dxa"/>
          <w:vMerge/>
          <w:vAlign w:val="center"/>
        </w:tcPr>
        <w:p w:rsidR="007F3491" w:rsidRPr="005244DE" w:rsidRDefault="007F3491" w:rsidP="000219F7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5762" w:type="dxa"/>
          <w:gridSpan w:val="2"/>
          <w:vAlign w:val="center"/>
        </w:tcPr>
        <w:p w:rsidR="007F3491" w:rsidRPr="007478D8" w:rsidRDefault="007F3491" w:rsidP="00042FFC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REGISTRO DE </w:t>
          </w:r>
          <w:r w:rsidR="00042FFC"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ASISTENCIA</w:t>
          </w:r>
        </w:p>
      </w:tc>
      <w:tc>
        <w:tcPr>
          <w:tcW w:w="2526" w:type="dxa"/>
          <w:vAlign w:val="center"/>
        </w:tcPr>
        <w:p w:rsidR="007F3491" w:rsidRPr="007478D8" w:rsidRDefault="007F3491" w:rsidP="000219F7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7F3491" w:rsidRPr="007478D8" w:rsidRDefault="004759E2" w:rsidP="000219F7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SUBGERENTE SIG</w:t>
          </w:r>
        </w:p>
      </w:tc>
    </w:tr>
    <w:tr w:rsidR="007F3491" w:rsidRPr="00320B7C">
      <w:trPr>
        <w:trHeight w:val="343"/>
        <w:jc w:val="center"/>
      </w:trPr>
      <w:tc>
        <w:tcPr>
          <w:tcW w:w="1716" w:type="dxa"/>
          <w:vMerge/>
          <w:vAlign w:val="center"/>
        </w:tcPr>
        <w:p w:rsidR="007F3491" w:rsidRPr="005244DE" w:rsidRDefault="007F3491" w:rsidP="000219F7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1" w:type="dxa"/>
          <w:vAlign w:val="center"/>
        </w:tcPr>
        <w:p w:rsidR="007F3491" w:rsidRPr="008E7448" w:rsidRDefault="00F35EE2" w:rsidP="000219F7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8E7448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4759E2" w:rsidRPr="008E7448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2861" w:type="dxa"/>
          <w:vAlign w:val="center"/>
        </w:tcPr>
        <w:p w:rsidR="007F3491" w:rsidRPr="008E7448" w:rsidRDefault="004759E2" w:rsidP="00F35EE2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8E7448">
            <w:rPr>
              <w:rFonts w:ascii="Arial" w:hAnsi="Arial" w:cs="Arial"/>
              <w:sz w:val="20"/>
              <w:szCs w:val="20"/>
            </w:rPr>
            <w:t>Fecha:23</w:t>
          </w:r>
          <w:r w:rsidR="00A27186" w:rsidRPr="008E7448">
            <w:rPr>
              <w:rFonts w:ascii="Arial" w:hAnsi="Arial" w:cs="Arial"/>
              <w:sz w:val="20"/>
              <w:szCs w:val="20"/>
            </w:rPr>
            <w:t>/</w:t>
          </w:r>
          <w:r w:rsidR="00F35EE2" w:rsidRPr="008E7448">
            <w:rPr>
              <w:rFonts w:ascii="Arial" w:hAnsi="Arial" w:cs="Arial"/>
              <w:sz w:val="20"/>
              <w:szCs w:val="20"/>
            </w:rPr>
            <w:t>01</w:t>
          </w:r>
          <w:r w:rsidR="00A27186" w:rsidRPr="008E7448">
            <w:rPr>
              <w:rFonts w:ascii="Arial" w:hAnsi="Arial" w:cs="Arial"/>
              <w:sz w:val="20"/>
              <w:szCs w:val="20"/>
            </w:rPr>
            <w:t>/20</w:t>
          </w:r>
          <w:r w:rsidR="00F35EE2" w:rsidRPr="008E7448">
            <w:rPr>
              <w:rFonts w:ascii="Arial" w:hAnsi="Arial" w:cs="Arial"/>
              <w:sz w:val="20"/>
              <w:szCs w:val="20"/>
            </w:rPr>
            <w:t>1</w:t>
          </w:r>
          <w:r w:rsidRPr="008E7448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526" w:type="dxa"/>
          <w:vAlign w:val="center"/>
        </w:tcPr>
        <w:p w:rsidR="007F3491" w:rsidRPr="008E7448" w:rsidRDefault="007F3491" w:rsidP="000219F7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8E7448">
            <w:rPr>
              <w:rFonts w:ascii="Arial" w:hAnsi="Arial" w:cs="Arial"/>
              <w:sz w:val="20"/>
              <w:szCs w:val="20"/>
            </w:rPr>
            <w:t xml:space="preserve">PAG. 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116E0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8E7448">
            <w:rPr>
              <w:rFonts w:ascii="Arial" w:hAnsi="Arial" w:cs="Arial"/>
              <w:sz w:val="20"/>
              <w:szCs w:val="20"/>
            </w:rPr>
            <w:t xml:space="preserve">DE 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116E0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7F3491" w:rsidRPr="00600633" w:rsidRDefault="007F3491" w:rsidP="008B66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6DF7"/>
    <w:rsid w:val="00003887"/>
    <w:rsid w:val="000219F7"/>
    <w:rsid w:val="00042FFC"/>
    <w:rsid w:val="00096A27"/>
    <w:rsid w:val="0009749B"/>
    <w:rsid w:val="000C25E7"/>
    <w:rsid w:val="000D42C1"/>
    <w:rsid w:val="0012107F"/>
    <w:rsid w:val="00153779"/>
    <w:rsid w:val="001621B0"/>
    <w:rsid w:val="001639A8"/>
    <w:rsid w:val="0016468A"/>
    <w:rsid w:val="00166BB8"/>
    <w:rsid w:val="001B0425"/>
    <w:rsid w:val="001F1FC5"/>
    <w:rsid w:val="00205053"/>
    <w:rsid w:val="00211955"/>
    <w:rsid w:val="002204EB"/>
    <w:rsid w:val="00221297"/>
    <w:rsid w:val="00252E1F"/>
    <w:rsid w:val="00280FBB"/>
    <w:rsid w:val="002A55BD"/>
    <w:rsid w:val="002C244A"/>
    <w:rsid w:val="002E7F16"/>
    <w:rsid w:val="0030022F"/>
    <w:rsid w:val="00306A3F"/>
    <w:rsid w:val="003341C0"/>
    <w:rsid w:val="00352B72"/>
    <w:rsid w:val="003B7D0F"/>
    <w:rsid w:val="003E2796"/>
    <w:rsid w:val="003E6843"/>
    <w:rsid w:val="004357C7"/>
    <w:rsid w:val="004759E2"/>
    <w:rsid w:val="00495FEA"/>
    <w:rsid w:val="004F5FC6"/>
    <w:rsid w:val="00503B6D"/>
    <w:rsid w:val="00522AE1"/>
    <w:rsid w:val="005406FC"/>
    <w:rsid w:val="00556DF7"/>
    <w:rsid w:val="005A49FE"/>
    <w:rsid w:val="005C6DB1"/>
    <w:rsid w:val="00600633"/>
    <w:rsid w:val="00641949"/>
    <w:rsid w:val="006A554E"/>
    <w:rsid w:val="006E4453"/>
    <w:rsid w:val="006E5C6A"/>
    <w:rsid w:val="007116E0"/>
    <w:rsid w:val="00743DF7"/>
    <w:rsid w:val="0074477B"/>
    <w:rsid w:val="007478D8"/>
    <w:rsid w:val="00762CE6"/>
    <w:rsid w:val="007959D9"/>
    <w:rsid w:val="007F3491"/>
    <w:rsid w:val="008B661E"/>
    <w:rsid w:val="008E7448"/>
    <w:rsid w:val="00905EA3"/>
    <w:rsid w:val="00935EA3"/>
    <w:rsid w:val="009A302F"/>
    <w:rsid w:val="009A41CA"/>
    <w:rsid w:val="009C21C1"/>
    <w:rsid w:val="009D68A5"/>
    <w:rsid w:val="009E3CBB"/>
    <w:rsid w:val="00A27186"/>
    <w:rsid w:val="00A53152"/>
    <w:rsid w:val="00A821CE"/>
    <w:rsid w:val="00A87BD0"/>
    <w:rsid w:val="00AA6045"/>
    <w:rsid w:val="00AD1FD4"/>
    <w:rsid w:val="00AE5353"/>
    <w:rsid w:val="00AF0388"/>
    <w:rsid w:val="00B068A1"/>
    <w:rsid w:val="00B27E6A"/>
    <w:rsid w:val="00B32263"/>
    <w:rsid w:val="00BB330D"/>
    <w:rsid w:val="00BC6EA7"/>
    <w:rsid w:val="00BF1D2A"/>
    <w:rsid w:val="00CA12C6"/>
    <w:rsid w:val="00D049DB"/>
    <w:rsid w:val="00E01F50"/>
    <w:rsid w:val="00E450F4"/>
    <w:rsid w:val="00E77F31"/>
    <w:rsid w:val="00E949F9"/>
    <w:rsid w:val="00ED1CAD"/>
    <w:rsid w:val="00F13382"/>
    <w:rsid w:val="00F17554"/>
    <w:rsid w:val="00F35EE2"/>
    <w:rsid w:val="00F378DA"/>
    <w:rsid w:val="00F526F3"/>
    <w:rsid w:val="00F80347"/>
    <w:rsid w:val="00F82C83"/>
    <w:rsid w:val="00FC1225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02F74C-501E-4FB9-85ED-5B036567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905E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05EA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0%20Registro%20de%20Asistencia%20V0%2020091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GCS-FO-10 Registro de Asistencia V0 20091012</Template>
  <TotalTime>308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PCPRE023</cp:lastModifiedBy>
  <cp:revision>23</cp:revision>
  <cp:lastPrinted>2014-09-03T14:11:00Z</cp:lastPrinted>
  <dcterms:created xsi:type="dcterms:W3CDTF">2012-02-08T12:43:00Z</dcterms:created>
  <dcterms:modified xsi:type="dcterms:W3CDTF">2015-02-17T20:05:00Z</dcterms:modified>
</cp:coreProperties>
</file>