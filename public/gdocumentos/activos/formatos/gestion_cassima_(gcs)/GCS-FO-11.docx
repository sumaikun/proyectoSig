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7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3111"/>
        <w:gridCol w:w="1220"/>
        <w:gridCol w:w="1424"/>
        <w:gridCol w:w="1837"/>
        <w:gridCol w:w="881"/>
      </w:tblGrid>
      <w:tr w:rsidR="00A97B44" w:rsidRPr="00CF55A5" w:rsidTr="0051302C">
        <w:trPr>
          <w:cantSplit/>
          <w:jc w:val="center"/>
        </w:trPr>
        <w:tc>
          <w:tcPr>
            <w:tcW w:w="756" w:type="pct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A97B44" w:rsidRPr="00CF55A5" w:rsidRDefault="00A97B44" w:rsidP="001662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Ciudad:</w:t>
            </w:r>
          </w:p>
        </w:tc>
        <w:tc>
          <w:tcPr>
            <w:tcW w:w="1558" w:type="pct"/>
            <w:tcMar>
              <w:left w:w="28" w:type="dxa"/>
              <w:right w:w="28" w:type="dxa"/>
            </w:tcMar>
            <w:vAlign w:val="center"/>
          </w:tcPr>
          <w:p w:rsidR="00A97B44" w:rsidRPr="00CF55A5" w:rsidRDefault="00A97B44" w:rsidP="006758E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A97B44" w:rsidRPr="00CF55A5" w:rsidRDefault="00A97B44" w:rsidP="001662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Fecha:</w:t>
            </w:r>
          </w:p>
        </w:tc>
        <w:tc>
          <w:tcPr>
            <w:tcW w:w="713" w:type="pct"/>
            <w:tcMar>
              <w:left w:w="28" w:type="dxa"/>
              <w:right w:w="28" w:type="dxa"/>
            </w:tcMar>
            <w:vAlign w:val="center"/>
          </w:tcPr>
          <w:p w:rsidR="00A97B44" w:rsidRPr="00CF55A5" w:rsidRDefault="00A97B44" w:rsidP="006758E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920" w:type="pct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A97B44" w:rsidRPr="00CF55A5" w:rsidRDefault="00A97B44" w:rsidP="0016621A">
            <w:pPr>
              <w:pStyle w:val="Ttulo9"/>
              <w:rPr>
                <w:rFonts w:ascii="Arial" w:hAnsi="Arial" w:cs="Arial"/>
                <w:bCs/>
                <w:color w:val="FFFFFF" w:themeColor="background1"/>
              </w:rPr>
            </w:pPr>
            <w:r w:rsidRPr="00CF55A5">
              <w:rPr>
                <w:rFonts w:ascii="Arial" w:hAnsi="Arial" w:cs="Arial"/>
                <w:bCs/>
                <w:color w:val="FFFFFF" w:themeColor="background1"/>
              </w:rPr>
              <w:t>Consecutivo:</w:t>
            </w:r>
          </w:p>
        </w:tc>
        <w:tc>
          <w:tcPr>
            <w:tcW w:w="441" w:type="pct"/>
            <w:tcMar>
              <w:left w:w="28" w:type="dxa"/>
              <w:right w:w="28" w:type="dxa"/>
            </w:tcMar>
            <w:vAlign w:val="center"/>
          </w:tcPr>
          <w:p w:rsidR="00A97B44" w:rsidRPr="00CF55A5" w:rsidRDefault="00A97B44" w:rsidP="006758E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7B44" w:rsidRPr="00CF55A5" w:rsidTr="0051302C">
        <w:trPr>
          <w:cantSplit/>
          <w:jc w:val="center"/>
        </w:trPr>
        <w:tc>
          <w:tcPr>
            <w:tcW w:w="756" w:type="pct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A97B44" w:rsidRPr="00CF55A5" w:rsidRDefault="00A97B44" w:rsidP="001662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Compañía:</w:t>
            </w:r>
          </w:p>
        </w:tc>
        <w:tc>
          <w:tcPr>
            <w:tcW w:w="1558" w:type="pct"/>
            <w:tcMar>
              <w:left w:w="28" w:type="dxa"/>
              <w:right w:w="28" w:type="dxa"/>
            </w:tcMar>
            <w:vAlign w:val="center"/>
          </w:tcPr>
          <w:p w:rsidR="00A97B44" w:rsidRPr="00CF55A5" w:rsidRDefault="00A97B44" w:rsidP="006758E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A97B44" w:rsidRPr="00CF55A5" w:rsidRDefault="00A97B44" w:rsidP="001662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Hora Inicio:</w:t>
            </w:r>
          </w:p>
        </w:tc>
        <w:tc>
          <w:tcPr>
            <w:tcW w:w="713" w:type="pct"/>
            <w:tcMar>
              <w:left w:w="28" w:type="dxa"/>
              <w:right w:w="28" w:type="dxa"/>
            </w:tcMar>
            <w:vAlign w:val="center"/>
          </w:tcPr>
          <w:p w:rsidR="00A97B44" w:rsidRPr="00CF55A5" w:rsidRDefault="00A97B44" w:rsidP="006758E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920" w:type="pct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A97B44" w:rsidRPr="00CF55A5" w:rsidRDefault="00A97B44" w:rsidP="0016621A">
            <w:pPr>
              <w:pStyle w:val="Ttulo9"/>
              <w:rPr>
                <w:rFonts w:ascii="Arial" w:hAnsi="Arial" w:cs="Arial"/>
                <w:color w:val="FFFFFF" w:themeColor="background1"/>
              </w:rPr>
            </w:pPr>
            <w:r w:rsidRPr="00CF55A5">
              <w:rPr>
                <w:rFonts w:ascii="Arial" w:hAnsi="Arial" w:cs="Arial"/>
                <w:color w:val="FFFFFF" w:themeColor="background1"/>
              </w:rPr>
              <w:t>Hora Finalización:</w:t>
            </w:r>
          </w:p>
        </w:tc>
        <w:tc>
          <w:tcPr>
            <w:tcW w:w="441" w:type="pct"/>
            <w:tcMar>
              <w:left w:w="28" w:type="dxa"/>
              <w:right w:w="28" w:type="dxa"/>
            </w:tcMar>
            <w:vAlign w:val="center"/>
          </w:tcPr>
          <w:p w:rsidR="00A97B44" w:rsidRPr="00CF55A5" w:rsidRDefault="00A97B44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16F0A" w:rsidRPr="00CF55A5" w:rsidRDefault="00D16F0A" w:rsidP="006758E3">
      <w:pPr>
        <w:pStyle w:val="Textoindependiente"/>
        <w:rPr>
          <w:rFonts w:ascii="Arial" w:hAnsi="Arial" w:cs="Arial"/>
          <w:color w:val="000000"/>
          <w:sz w:val="20"/>
        </w:rPr>
      </w:pPr>
    </w:p>
    <w:tbl>
      <w:tblPr>
        <w:tblW w:w="10096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"/>
        <w:gridCol w:w="302"/>
        <w:gridCol w:w="1399"/>
        <w:gridCol w:w="284"/>
        <w:gridCol w:w="1275"/>
        <w:gridCol w:w="284"/>
        <w:gridCol w:w="1134"/>
        <w:gridCol w:w="425"/>
        <w:gridCol w:w="1843"/>
        <w:gridCol w:w="2268"/>
      </w:tblGrid>
      <w:tr w:rsidR="006758E3" w:rsidRPr="00CF55A5" w:rsidTr="0051302C">
        <w:trPr>
          <w:cantSplit/>
          <w:trHeight w:val="221"/>
          <w:jc w:val="center"/>
        </w:trPr>
        <w:tc>
          <w:tcPr>
            <w:tcW w:w="10096" w:type="dxa"/>
            <w:gridSpan w:val="10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6758E3" w:rsidRPr="00CF55A5" w:rsidRDefault="0016621A" w:rsidP="003F268B">
            <w:pPr>
              <w:pStyle w:val="Encabezad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TIPO DE REUNIÓN</w:t>
            </w:r>
          </w:p>
        </w:tc>
      </w:tr>
      <w:tr w:rsidR="00346A38" w:rsidRPr="00CF55A5" w:rsidTr="0051302C">
        <w:trPr>
          <w:cantSplit/>
          <w:trHeight w:val="297"/>
          <w:jc w:val="center"/>
        </w:trPr>
        <w:tc>
          <w:tcPr>
            <w:tcW w:w="882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B60621" w:rsidRPr="00CF55A5" w:rsidRDefault="00B60621" w:rsidP="006758E3">
            <w:pPr>
              <w:pStyle w:val="Ttulo4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</w:rPr>
            </w:pPr>
            <w:r w:rsidRPr="00CF55A5">
              <w:rPr>
                <w:rFonts w:ascii="Arial" w:hAnsi="Arial" w:cs="Arial"/>
                <w:b w:val="0"/>
                <w:color w:val="FFFFFF" w:themeColor="background1"/>
                <w:sz w:val="20"/>
              </w:rPr>
              <w:t>Gerencia</w:t>
            </w:r>
          </w:p>
        </w:tc>
        <w:tc>
          <w:tcPr>
            <w:tcW w:w="302" w:type="dxa"/>
            <w:tcMar>
              <w:left w:w="28" w:type="dxa"/>
              <w:right w:w="28" w:type="dxa"/>
            </w:tcMar>
            <w:vAlign w:val="center"/>
          </w:tcPr>
          <w:p w:rsidR="00B60621" w:rsidRPr="00CF55A5" w:rsidRDefault="00B60621" w:rsidP="006758E3">
            <w:pPr>
              <w:pStyle w:val="Ttulo4"/>
              <w:jc w:val="center"/>
              <w:rPr>
                <w:rFonts w:ascii="Arial" w:hAnsi="Arial" w:cs="Arial"/>
                <w:b w:val="0"/>
                <w:color w:val="000000"/>
                <w:sz w:val="20"/>
              </w:rPr>
            </w:pPr>
          </w:p>
        </w:tc>
        <w:tc>
          <w:tcPr>
            <w:tcW w:w="1399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B60621" w:rsidRPr="00CF55A5" w:rsidRDefault="00B60621" w:rsidP="006758E3">
            <w:pPr>
              <w:pStyle w:val="Ttulo4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</w:rPr>
            </w:pPr>
            <w:r w:rsidRPr="00CF55A5">
              <w:rPr>
                <w:rFonts w:ascii="Arial" w:hAnsi="Arial" w:cs="Arial"/>
                <w:b w:val="0"/>
                <w:color w:val="FFFFFF" w:themeColor="background1"/>
                <w:sz w:val="20"/>
              </w:rPr>
              <w:t>Operaciones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B60621" w:rsidRPr="00CF55A5" w:rsidRDefault="00B60621" w:rsidP="006758E3">
            <w:pPr>
              <w:pStyle w:val="Ttulo4"/>
              <w:jc w:val="center"/>
              <w:rPr>
                <w:rFonts w:ascii="Arial" w:hAnsi="Arial" w:cs="Arial"/>
                <w:b w:val="0"/>
                <w:color w:val="000000"/>
                <w:sz w:val="20"/>
              </w:rPr>
            </w:pPr>
          </w:p>
        </w:tc>
        <w:tc>
          <w:tcPr>
            <w:tcW w:w="1275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B60621" w:rsidRPr="00CF55A5" w:rsidRDefault="00B83AE5" w:rsidP="006758E3">
            <w:pPr>
              <w:pStyle w:val="Ttulo4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</w:rPr>
            </w:pPr>
            <w:r w:rsidRPr="00CF55A5">
              <w:rPr>
                <w:rFonts w:ascii="Arial" w:hAnsi="Arial" w:cs="Arial"/>
                <w:b w:val="0"/>
                <w:color w:val="FFFFFF" w:themeColor="background1"/>
                <w:sz w:val="20"/>
              </w:rPr>
              <w:t>CASSIMA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B60621" w:rsidRPr="00CF55A5" w:rsidRDefault="00B60621" w:rsidP="006758E3">
            <w:pPr>
              <w:pStyle w:val="Ttulo4"/>
              <w:jc w:val="center"/>
              <w:rPr>
                <w:rFonts w:ascii="Arial" w:hAnsi="Arial" w:cs="Arial"/>
                <w:b w:val="0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B60621" w:rsidRPr="00CF55A5" w:rsidRDefault="00B60621" w:rsidP="0059307A">
            <w:pPr>
              <w:pStyle w:val="Ttulo4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</w:rPr>
            </w:pPr>
            <w:r w:rsidRPr="00CF55A5">
              <w:rPr>
                <w:rFonts w:ascii="Arial" w:hAnsi="Arial" w:cs="Arial"/>
                <w:b w:val="0"/>
                <w:color w:val="FFFFFF" w:themeColor="background1"/>
                <w:sz w:val="20"/>
              </w:rPr>
              <w:t>COPASO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:rsidR="00B60621" w:rsidRPr="00CF55A5" w:rsidRDefault="00B60621" w:rsidP="006758E3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B60621" w:rsidRPr="0062256B" w:rsidRDefault="00B60621" w:rsidP="006758E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2256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Otra ¿Cual?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B60621" w:rsidRPr="00CF55A5" w:rsidRDefault="00B60621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16F0A" w:rsidRPr="00CF55A5" w:rsidRDefault="00D16F0A" w:rsidP="006758E3">
      <w:pPr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10090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0"/>
      </w:tblGrid>
      <w:tr w:rsidR="00D16F0A" w:rsidRPr="00CF55A5" w:rsidTr="0051302C">
        <w:trPr>
          <w:trHeight w:val="229"/>
          <w:jc w:val="center"/>
        </w:trPr>
        <w:tc>
          <w:tcPr>
            <w:tcW w:w="10090" w:type="dxa"/>
            <w:shd w:val="clear" w:color="auto" w:fill="1F497D"/>
            <w:vAlign w:val="center"/>
          </w:tcPr>
          <w:p w:rsidR="00D16F0A" w:rsidRPr="00CF55A5" w:rsidRDefault="0016621A" w:rsidP="006758E3">
            <w:pPr>
              <w:pStyle w:val="Ttulo2"/>
              <w:jc w:val="center"/>
              <w:rPr>
                <w:rFonts w:cs="Arial"/>
                <w:color w:val="FFFFFF" w:themeColor="background1"/>
                <w:sz w:val="20"/>
              </w:rPr>
            </w:pPr>
            <w:r w:rsidRPr="00CF55A5">
              <w:rPr>
                <w:rFonts w:cs="Arial"/>
                <w:color w:val="FFFFFF" w:themeColor="background1"/>
                <w:sz w:val="20"/>
              </w:rPr>
              <w:t>COMENTARIOS DE LA REUNIÓN ANTERIOR</w:t>
            </w:r>
          </w:p>
        </w:tc>
      </w:tr>
      <w:tr w:rsidR="00D16F0A" w:rsidRPr="00CF55A5" w:rsidTr="0051302C">
        <w:trPr>
          <w:cantSplit/>
          <w:trHeight w:val="956"/>
          <w:jc w:val="center"/>
        </w:trPr>
        <w:tc>
          <w:tcPr>
            <w:tcW w:w="10090" w:type="dxa"/>
            <w:vAlign w:val="center"/>
          </w:tcPr>
          <w:p w:rsidR="003F268B" w:rsidRPr="00CF55A5" w:rsidRDefault="003F268B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346A38" w:rsidRPr="00CF55A5" w:rsidRDefault="00346A38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10055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"/>
        <w:gridCol w:w="3827"/>
        <w:gridCol w:w="2435"/>
        <w:gridCol w:w="1392"/>
        <w:gridCol w:w="1944"/>
      </w:tblGrid>
      <w:tr w:rsidR="00346A38" w:rsidRPr="00CF55A5" w:rsidTr="0051302C">
        <w:trPr>
          <w:cantSplit/>
          <w:trHeight w:val="234"/>
          <w:jc w:val="center"/>
        </w:trPr>
        <w:tc>
          <w:tcPr>
            <w:tcW w:w="10055" w:type="dxa"/>
            <w:gridSpan w:val="5"/>
            <w:shd w:val="clear" w:color="auto" w:fill="1F497D"/>
            <w:vAlign w:val="center"/>
          </w:tcPr>
          <w:p w:rsidR="00346A38" w:rsidRPr="00CF55A5" w:rsidRDefault="0016621A" w:rsidP="003008E3">
            <w:pPr>
              <w:pStyle w:val="Encabezad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PARTICIPANTES</w:t>
            </w:r>
          </w:p>
        </w:tc>
      </w:tr>
      <w:tr w:rsidR="00346A38" w:rsidRPr="00CF55A5" w:rsidTr="0051302C">
        <w:trPr>
          <w:cantSplit/>
          <w:trHeight w:val="234"/>
          <w:jc w:val="center"/>
        </w:trPr>
        <w:tc>
          <w:tcPr>
            <w:tcW w:w="457" w:type="dxa"/>
            <w:shd w:val="clear" w:color="auto" w:fill="1F497D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3827" w:type="dxa"/>
            <w:shd w:val="clear" w:color="auto" w:fill="1F497D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2435" w:type="dxa"/>
            <w:shd w:val="clear" w:color="auto" w:fill="1F497D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Cargo o Puesto</w:t>
            </w:r>
          </w:p>
        </w:tc>
        <w:tc>
          <w:tcPr>
            <w:tcW w:w="1392" w:type="dxa"/>
            <w:shd w:val="clear" w:color="auto" w:fill="1F497D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Empresa</w:t>
            </w:r>
          </w:p>
        </w:tc>
        <w:tc>
          <w:tcPr>
            <w:tcW w:w="1944" w:type="dxa"/>
            <w:shd w:val="clear" w:color="auto" w:fill="1F497D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346A38" w:rsidRPr="00CF55A5" w:rsidTr="0051302C">
        <w:trPr>
          <w:cantSplit/>
          <w:trHeight w:val="197"/>
          <w:jc w:val="center"/>
        </w:trPr>
        <w:tc>
          <w:tcPr>
            <w:tcW w:w="457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44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46A38" w:rsidRPr="00CF55A5" w:rsidTr="0051302C">
        <w:trPr>
          <w:cantSplit/>
          <w:trHeight w:val="215"/>
          <w:jc w:val="center"/>
        </w:trPr>
        <w:tc>
          <w:tcPr>
            <w:tcW w:w="457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44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46A38" w:rsidRPr="00CF55A5" w:rsidTr="0051302C">
        <w:trPr>
          <w:cantSplit/>
          <w:trHeight w:val="233"/>
          <w:jc w:val="center"/>
        </w:trPr>
        <w:tc>
          <w:tcPr>
            <w:tcW w:w="457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44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46A38" w:rsidRPr="00CF55A5" w:rsidTr="0051302C">
        <w:trPr>
          <w:cantSplit/>
          <w:trHeight w:val="251"/>
          <w:jc w:val="center"/>
        </w:trPr>
        <w:tc>
          <w:tcPr>
            <w:tcW w:w="457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44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46A38" w:rsidRPr="00CF55A5" w:rsidTr="0051302C">
        <w:trPr>
          <w:cantSplit/>
          <w:trHeight w:val="251"/>
          <w:jc w:val="center"/>
        </w:trPr>
        <w:tc>
          <w:tcPr>
            <w:tcW w:w="457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35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44" w:type="dxa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16F0A" w:rsidRPr="00CF55A5" w:rsidRDefault="00D16F0A" w:rsidP="006758E3">
      <w:pPr>
        <w:pStyle w:val="Ttulo2"/>
        <w:jc w:val="center"/>
        <w:rPr>
          <w:rFonts w:cs="Arial"/>
          <w:color w:val="000000"/>
          <w:sz w:val="20"/>
        </w:rPr>
      </w:pPr>
    </w:p>
    <w:tbl>
      <w:tblPr>
        <w:tblW w:w="10194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D16F0A" w:rsidRPr="00CF55A5" w:rsidTr="0051302C">
        <w:trPr>
          <w:trHeight w:val="301"/>
          <w:jc w:val="center"/>
        </w:trPr>
        <w:tc>
          <w:tcPr>
            <w:tcW w:w="10194" w:type="dxa"/>
            <w:shd w:val="clear" w:color="auto" w:fill="1F497D"/>
            <w:vAlign w:val="center"/>
          </w:tcPr>
          <w:p w:rsidR="00D16F0A" w:rsidRPr="00CF55A5" w:rsidRDefault="0016621A" w:rsidP="006758E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TEMAS TRATADOS</w:t>
            </w:r>
          </w:p>
        </w:tc>
      </w:tr>
      <w:tr w:rsidR="00D16F0A" w:rsidRPr="00CF55A5" w:rsidTr="0051302C">
        <w:trPr>
          <w:trHeight w:val="2305"/>
          <w:jc w:val="center"/>
        </w:trPr>
        <w:tc>
          <w:tcPr>
            <w:tcW w:w="10194" w:type="dxa"/>
            <w:vAlign w:val="center"/>
          </w:tcPr>
          <w:p w:rsidR="009A376A" w:rsidRDefault="009A376A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1675" w:rsidRDefault="00981675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1675" w:rsidRDefault="00981675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1675" w:rsidRDefault="00981675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1675" w:rsidRDefault="00981675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1675" w:rsidRDefault="00981675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</w:p>
          <w:bookmarkEnd w:id="0"/>
          <w:p w:rsidR="00981675" w:rsidRDefault="00981675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1675" w:rsidRDefault="00981675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1675" w:rsidRDefault="00981675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1675" w:rsidRDefault="00981675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1675" w:rsidRDefault="00981675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1675" w:rsidRDefault="00981675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1675" w:rsidRPr="00CF55A5" w:rsidRDefault="00981675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16F0A" w:rsidRPr="00CF55A5" w:rsidRDefault="00D16F0A" w:rsidP="006758E3">
      <w:pPr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10319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9"/>
        <w:gridCol w:w="1559"/>
        <w:gridCol w:w="1641"/>
      </w:tblGrid>
      <w:tr w:rsidR="008F0A37" w:rsidRPr="00CF55A5" w:rsidTr="00CB39A1">
        <w:trPr>
          <w:trHeight w:val="369"/>
          <w:jc w:val="center"/>
        </w:trPr>
        <w:tc>
          <w:tcPr>
            <w:tcW w:w="7119" w:type="dxa"/>
            <w:shd w:val="clear" w:color="auto" w:fill="1F497D"/>
            <w:vAlign w:val="center"/>
          </w:tcPr>
          <w:p w:rsidR="008F0A37" w:rsidRPr="00CF55A5" w:rsidRDefault="008F0A37" w:rsidP="006758E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Tareas y/o Conclusiones</w:t>
            </w:r>
          </w:p>
        </w:tc>
        <w:tc>
          <w:tcPr>
            <w:tcW w:w="1559" w:type="dxa"/>
            <w:shd w:val="clear" w:color="auto" w:fill="1F497D"/>
            <w:vAlign w:val="center"/>
          </w:tcPr>
          <w:p w:rsidR="008F0A37" w:rsidRPr="00CF55A5" w:rsidRDefault="008F0A37" w:rsidP="006758E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</w:t>
            </w:r>
          </w:p>
        </w:tc>
        <w:tc>
          <w:tcPr>
            <w:tcW w:w="1641" w:type="dxa"/>
            <w:shd w:val="clear" w:color="auto" w:fill="1F497D"/>
            <w:vAlign w:val="center"/>
          </w:tcPr>
          <w:p w:rsidR="008F0A37" w:rsidRPr="00CF55A5" w:rsidRDefault="008F0A37" w:rsidP="006758E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 Limite</w:t>
            </w:r>
          </w:p>
        </w:tc>
      </w:tr>
      <w:tr w:rsidR="008F0A37" w:rsidRPr="00CF55A5" w:rsidTr="00CB39A1">
        <w:trPr>
          <w:cantSplit/>
          <w:trHeight w:val="201"/>
          <w:jc w:val="center"/>
        </w:trPr>
        <w:tc>
          <w:tcPr>
            <w:tcW w:w="7119" w:type="dxa"/>
            <w:vAlign w:val="center"/>
          </w:tcPr>
          <w:p w:rsidR="008F0A37" w:rsidRPr="00CF55A5" w:rsidRDefault="008F0A37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F0A37" w:rsidRPr="00CF55A5" w:rsidRDefault="008F0A37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vAlign w:val="center"/>
          </w:tcPr>
          <w:p w:rsidR="008F0A37" w:rsidRPr="00CF55A5" w:rsidRDefault="008F0A37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F0A37" w:rsidRPr="00CF55A5" w:rsidTr="00CB39A1">
        <w:trPr>
          <w:cantSplit/>
          <w:trHeight w:val="219"/>
          <w:jc w:val="center"/>
        </w:trPr>
        <w:tc>
          <w:tcPr>
            <w:tcW w:w="7119" w:type="dxa"/>
            <w:vAlign w:val="center"/>
          </w:tcPr>
          <w:p w:rsidR="008F0A37" w:rsidRPr="00CF55A5" w:rsidRDefault="008F0A37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F0A37" w:rsidRPr="00CF55A5" w:rsidRDefault="008F0A37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vAlign w:val="center"/>
          </w:tcPr>
          <w:p w:rsidR="008F0A37" w:rsidRPr="00CF55A5" w:rsidRDefault="008F0A37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F0A37" w:rsidRPr="00CF55A5" w:rsidTr="00CB39A1">
        <w:trPr>
          <w:cantSplit/>
          <w:trHeight w:val="237"/>
          <w:jc w:val="center"/>
        </w:trPr>
        <w:tc>
          <w:tcPr>
            <w:tcW w:w="7119" w:type="dxa"/>
            <w:vAlign w:val="center"/>
          </w:tcPr>
          <w:p w:rsidR="008F0A37" w:rsidRPr="00CF55A5" w:rsidRDefault="008F0A37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F0A37" w:rsidRPr="00CF55A5" w:rsidRDefault="008F0A37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vAlign w:val="center"/>
          </w:tcPr>
          <w:p w:rsidR="008F0A37" w:rsidRPr="00CF55A5" w:rsidRDefault="008F0A37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E5BB0" w:rsidRPr="00CF55A5" w:rsidTr="00CB39A1">
        <w:trPr>
          <w:cantSplit/>
          <w:trHeight w:val="237"/>
          <w:jc w:val="center"/>
        </w:trPr>
        <w:tc>
          <w:tcPr>
            <w:tcW w:w="7119" w:type="dxa"/>
            <w:vAlign w:val="center"/>
          </w:tcPr>
          <w:p w:rsidR="001E5BB0" w:rsidRPr="00CF55A5" w:rsidRDefault="001E5BB0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E5BB0" w:rsidRPr="00CF55A5" w:rsidRDefault="001E5BB0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vAlign w:val="center"/>
          </w:tcPr>
          <w:p w:rsidR="001E5BB0" w:rsidRPr="00CF55A5" w:rsidRDefault="001E5BB0" w:rsidP="00675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26888" w:rsidRPr="00CF55A5" w:rsidRDefault="00E26888" w:rsidP="006758E3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10308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8"/>
      </w:tblGrid>
      <w:tr w:rsidR="00D1066E" w:rsidRPr="00CF55A5" w:rsidTr="00CB39A1">
        <w:trPr>
          <w:trHeight w:val="370"/>
          <w:jc w:val="center"/>
        </w:trPr>
        <w:tc>
          <w:tcPr>
            <w:tcW w:w="10308" w:type="dxa"/>
            <w:shd w:val="clear" w:color="auto" w:fill="1F497D"/>
            <w:vAlign w:val="center"/>
          </w:tcPr>
          <w:p w:rsidR="00D1066E" w:rsidRPr="00CF55A5" w:rsidRDefault="0016621A" w:rsidP="003221E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D1066E" w:rsidRPr="00CF55A5" w:rsidTr="00CB39A1">
        <w:trPr>
          <w:trHeight w:val="1390"/>
          <w:jc w:val="center"/>
        </w:trPr>
        <w:tc>
          <w:tcPr>
            <w:tcW w:w="10308" w:type="dxa"/>
            <w:vAlign w:val="center"/>
          </w:tcPr>
          <w:p w:rsidR="00D1066E" w:rsidRPr="00CF55A5" w:rsidRDefault="00D1066E" w:rsidP="003221E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1066E" w:rsidRPr="00CF55A5" w:rsidRDefault="00D1066E" w:rsidP="001E5BB0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color w:val="000000"/>
          <w:sz w:val="20"/>
          <w:szCs w:val="20"/>
        </w:rPr>
      </w:pPr>
    </w:p>
    <w:sectPr w:rsidR="00D1066E" w:rsidRPr="00CF55A5" w:rsidSect="001E5BB0">
      <w:headerReference w:type="default" r:id="rId7"/>
      <w:headerReference w:type="first" r:id="rId8"/>
      <w:pgSz w:w="12242" w:h="15842" w:code="1"/>
      <w:pgMar w:top="1134" w:right="1134" w:bottom="1134" w:left="1134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057" w:rsidRDefault="000E1057">
      <w:r>
        <w:separator/>
      </w:r>
    </w:p>
  </w:endnote>
  <w:endnote w:type="continuationSeparator" w:id="0">
    <w:p w:rsidR="000E1057" w:rsidRDefault="000E1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057" w:rsidRDefault="000E1057">
      <w:r>
        <w:separator/>
      </w:r>
    </w:p>
  </w:footnote>
  <w:footnote w:type="continuationSeparator" w:id="0">
    <w:p w:rsidR="000E1057" w:rsidRDefault="000E1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16621A" w:rsidRPr="00CF55A5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16621A" w:rsidRPr="00CF55A5" w:rsidRDefault="009F4BC6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CF55A5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049C54A" wp14:editId="692276C8">
                <wp:extent cx="838200" cy="685800"/>
                <wp:effectExtent l="0" t="0" r="0" b="0"/>
                <wp:docPr id="3" name="Imagen 2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vAlign w:val="center"/>
        </w:tcPr>
        <w:p w:rsidR="0016621A" w:rsidRPr="00CF55A5" w:rsidRDefault="0016621A" w:rsidP="0016621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F55A5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CASSIMA</w:t>
          </w:r>
          <w:r w:rsidR="00AD1CB7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Y RSE</w:t>
          </w:r>
        </w:p>
      </w:tc>
      <w:tc>
        <w:tcPr>
          <w:tcW w:w="2526" w:type="dxa"/>
          <w:vAlign w:val="center"/>
        </w:tcPr>
        <w:p w:rsidR="0016621A" w:rsidRPr="00CF55A5" w:rsidRDefault="0016621A" w:rsidP="0016621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F55A5">
            <w:rPr>
              <w:rFonts w:ascii="Arial" w:hAnsi="Arial" w:cs="Arial"/>
              <w:b/>
              <w:sz w:val="20"/>
              <w:szCs w:val="20"/>
              <w:lang w:val="es-ES_tradnl"/>
            </w:rPr>
            <w:t>GCS-FO-11</w:t>
          </w:r>
        </w:p>
      </w:tc>
    </w:tr>
    <w:tr w:rsidR="0016621A" w:rsidRPr="00CF55A5">
      <w:trPr>
        <w:trHeight w:val="306"/>
        <w:jc w:val="center"/>
      </w:trPr>
      <w:tc>
        <w:tcPr>
          <w:tcW w:w="1716" w:type="dxa"/>
          <w:vMerge/>
          <w:vAlign w:val="center"/>
        </w:tcPr>
        <w:p w:rsidR="0016621A" w:rsidRPr="00CF55A5" w:rsidRDefault="0016621A" w:rsidP="0016621A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  <w:tc>
        <w:tcPr>
          <w:tcW w:w="5762" w:type="dxa"/>
          <w:gridSpan w:val="2"/>
          <w:vAlign w:val="center"/>
        </w:tcPr>
        <w:p w:rsidR="0016621A" w:rsidRPr="00CF55A5" w:rsidRDefault="0016621A" w:rsidP="0016621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F55A5">
            <w:rPr>
              <w:rFonts w:ascii="Arial" w:hAnsi="Arial" w:cs="Arial"/>
              <w:b/>
              <w:sz w:val="20"/>
              <w:szCs w:val="20"/>
              <w:lang w:val="es-ES_tradnl"/>
            </w:rPr>
            <w:t>ACTA DE REUNIÓN</w:t>
          </w:r>
        </w:p>
      </w:tc>
      <w:tc>
        <w:tcPr>
          <w:tcW w:w="2526" w:type="dxa"/>
          <w:vAlign w:val="center"/>
        </w:tcPr>
        <w:p w:rsidR="0016621A" w:rsidRPr="00CF55A5" w:rsidRDefault="0016621A" w:rsidP="0016621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F55A5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16621A" w:rsidRPr="00CF55A5" w:rsidRDefault="00E3715E" w:rsidP="0016621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F55A5">
            <w:rPr>
              <w:rFonts w:ascii="Arial" w:hAnsi="Arial" w:cs="Arial"/>
              <w:b/>
              <w:sz w:val="20"/>
              <w:szCs w:val="20"/>
              <w:lang w:val="es-ES_tradnl"/>
            </w:rPr>
            <w:t>SUBGERENTE SIG</w:t>
          </w:r>
        </w:p>
      </w:tc>
    </w:tr>
    <w:tr w:rsidR="0016621A" w:rsidRPr="00CF55A5">
      <w:trPr>
        <w:trHeight w:val="343"/>
        <w:jc w:val="center"/>
      </w:trPr>
      <w:tc>
        <w:tcPr>
          <w:tcW w:w="1716" w:type="dxa"/>
          <w:vMerge/>
          <w:vAlign w:val="center"/>
        </w:tcPr>
        <w:p w:rsidR="0016621A" w:rsidRPr="00CF55A5" w:rsidRDefault="0016621A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</w:p>
      </w:tc>
      <w:tc>
        <w:tcPr>
          <w:tcW w:w="2901" w:type="dxa"/>
          <w:vAlign w:val="center"/>
        </w:tcPr>
        <w:p w:rsidR="0016621A" w:rsidRPr="0062256B" w:rsidRDefault="007D42EF" w:rsidP="009F4BC6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62256B">
            <w:rPr>
              <w:rFonts w:ascii="Arial" w:hAnsi="Arial" w:cs="Arial"/>
              <w:sz w:val="20"/>
              <w:szCs w:val="20"/>
            </w:rPr>
            <w:t xml:space="preserve">Versión  </w:t>
          </w:r>
          <w:r w:rsidR="00E3715E" w:rsidRPr="0062256B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2861" w:type="dxa"/>
          <w:vAlign w:val="center"/>
        </w:tcPr>
        <w:p w:rsidR="0016621A" w:rsidRPr="0062256B" w:rsidRDefault="0016621A" w:rsidP="009F4BC6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62256B">
            <w:rPr>
              <w:rFonts w:ascii="Arial" w:hAnsi="Arial" w:cs="Arial"/>
              <w:sz w:val="20"/>
              <w:szCs w:val="20"/>
            </w:rPr>
            <w:t xml:space="preserve">Fecha:   </w:t>
          </w:r>
          <w:r w:rsidR="00E3715E" w:rsidRPr="0062256B">
            <w:rPr>
              <w:rFonts w:ascii="Arial" w:hAnsi="Arial" w:cs="Arial"/>
              <w:sz w:val="20"/>
              <w:szCs w:val="20"/>
            </w:rPr>
            <w:t>23</w:t>
          </w:r>
          <w:r w:rsidRPr="0062256B">
            <w:rPr>
              <w:rFonts w:ascii="Arial" w:hAnsi="Arial" w:cs="Arial"/>
              <w:sz w:val="20"/>
              <w:szCs w:val="20"/>
            </w:rPr>
            <w:t>/</w:t>
          </w:r>
          <w:r w:rsidR="009F4BC6" w:rsidRPr="0062256B">
            <w:rPr>
              <w:rFonts w:ascii="Arial" w:hAnsi="Arial" w:cs="Arial"/>
              <w:sz w:val="20"/>
              <w:szCs w:val="20"/>
            </w:rPr>
            <w:t>01</w:t>
          </w:r>
          <w:r w:rsidRPr="0062256B">
            <w:rPr>
              <w:rFonts w:ascii="Arial" w:hAnsi="Arial" w:cs="Arial"/>
              <w:sz w:val="20"/>
              <w:szCs w:val="20"/>
            </w:rPr>
            <w:t>/20</w:t>
          </w:r>
          <w:r w:rsidR="009F4BC6" w:rsidRPr="0062256B">
            <w:rPr>
              <w:rFonts w:ascii="Arial" w:hAnsi="Arial" w:cs="Arial"/>
              <w:sz w:val="20"/>
              <w:szCs w:val="20"/>
            </w:rPr>
            <w:t>1</w:t>
          </w:r>
          <w:r w:rsidR="00E3715E" w:rsidRPr="0062256B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2526" w:type="dxa"/>
          <w:vAlign w:val="center"/>
        </w:tcPr>
        <w:p w:rsidR="0016621A" w:rsidRPr="0062256B" w:rsidRDefault="0016621A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62256B">
            <w:rPr>
              <w:rFonts w:ascii="Arial" w:hAnsi="Arial" w:cs="Arial"/>
              <w:sz w:val="20"/>
              <w:szCs w:val="20"/>
            </w:rPr>
            <w:t xml:space="preserve">PAG. 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51302C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62256B">
            <w:rPr>
              <w:rFonts w:ascii="Arial" w:hAnsi="Arial" w:cs="Arial"/>
              <w:sz w:val="20"/>
              <w:szCs w:val="20"/>
            </w:rPr>
            <w:t xml:space="preserve">DE 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51302C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16621A" w:rsidRPr="008D687C" w:rsidRDefault="0016621A" w:rsidP="0016621A">
    <w:pPr>
      <w:pStyle w:val="Encabezado"/>
      <w:rPr>
        <w:sz w:val="16"/>
        <w:szCs w:val="16"/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text" w:tblpXSpec="center" w:tblpY="1"/>
      <w:tblOverlap w:val="never"/>
      <w:tblW w:w="103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1912"/>
      <w:gridCol w:w="2127"/>
      <w:gridCol w:w="2126"/>
      <w:gridCol w:w="2024"/>
    </w:tblGrid>
    <w:tr w:rsidR="000A6F0A" w:rsidRPr="001D6D1C">
      <w:trPr>
        <w:cantSplit/>
        <w:trHeight w:val="356"/>
      </w:trPr>
      <w:tc>
        <w:tcPr>
          <w:tcW w:w="2127" w:type="dxa"/>
          <w:vMerge w:val="restart"/>
          <w:vAlign w:val="center"/>
        </w:tcPr>
        <w:p w:rsidR="000A6F0A" w:rsidRPr="001D6D1C" w:rsidRDefault="009F4BC6" w:rsidP="003221E7">
          <w:pPr>
            <w:pStyle w:val="Encabezado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noProof/>
            </w:rPr>
            <w:drawing>
              <wp:anchor distT="0" distB="0" distL="114300" distR="114300" simplePos="0" relativeHeight="251657728" behindDoc="0" locked="0" layoutInCell="1" allowOverlap="1" wp14:anchorId="0FA9B9A0" wp14:editId="7D42F854">
                <wp:simplePos x="0" y="0"/>
                <wp:positionH relativeFrom="column">
                  <wp:posOffset>26035</wp:posOffset>
                </wp:positionH>
                <wp:positionV relativeFrom="paragraph">
                  <wp:posOffset>145415</wp:posOffset>
                </wp:positionV>
                <wp:extent cx="1193165" cy="563245"/>
                <wp:effectExtent l="19050" t="0" r="6985" b="0"/>
                <wp:wrapNone/>
                <wp:docPr id="1" name="Imagen 16" descr="LOGO_G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 descr="LOGO_GM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5833" t="14648" r="8264" b="1848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16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A6F0A" w:rsidRPr="001D6D1C" w:rsidRDefault="000A6F0A" w:rsidP="003221E7">
          <w:pPr>
            <w:pStyle w:val="Encabezado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ind w:left="72"/>
            <w:jc w:val="center"/>
            <w:rPr>
              <w:rFonts w:ascii="Arial" w:hAnsi="Arial" w:cs="Arial"/>
              <w:b/>
              <w:bCs/>
              <w:lang w:val="es-MX"/>
            </w:rPr>
          </w:pPr>
        </w:p>
      </w:tc>
      <w:tc>
        <w:tcPr>
          <w:tcW w:w="8189" w:type="dxa"/>
          <w:gridSpan w:val="4"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s-MX"/>
            </w:rPr>
            <w:t>ACTA DE RE</w:t>
          </w:r>
          <w:r w:rsidR="003E4FDC">
            <w:rPr>
              <w:rFonts w:ascii="Arial" w:hAnsi="Arial" w:cs="Arial"/>
              <w:b/>
              <w:bCs/>
              <w:lang w:val="es-MX"/>
            </w:rPr>
            <w:t>UNIÓN</w:t>
          </w:r>
        </w:p>
      </w:tc>
    </w:tr>
    <w:tr w:rsidR="000A6F0A" w:rsidRPr="001D6D1C">
      <w:trPr>
        <w:cantSplit/>
        <w:trHeight w:hRule="exact" w:val="356"/>
      </w:trPr>
      <w:tc>
        <w:tcPr>
          <w:tcW w:w="2127" w:type="dxa"/>
          <w:vMerge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</w:tc>
      <w:tc>
        <w:tcPr>
          <w:tcW w:w="8189" w:type="dxa"/>
          <w:gridSpan w:val="4"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  <w:r w:rsidRPr="001D6D1C">
            <w:rPr>
              <w:rFonts w:ascii="Arial" w:hAnsi="Arial" w:cs="Arial"/>
              <w:b/>
              <w:bCs/>
              <w:lang w:val="es-MX"/>
            </w:rPr>
            <w:t>PROCESO SISOMAC</w:t>
          </w:r>
        </w:p>
      </w:tc>
    </w:tr>
    <w:tr w:rsidR="000A6F0A" w:rsidRPr="001D6D1C">
      <w:trPr>
        <w:cantSplit/>
        <w:trHeight w:val="557"/>
      </w:trPr>
      <w:tc>
        <w:tcPr>
          <w:tcW w:w="2127" w:type="dxa"/>
          <w:vMerge/>
          <w:tcBorders>
            <w:right w:val="single" w:sz="4" w:space="0" w:color="auto"/>
          </w:tcBorders>
          <w:vAlign w:val="center"/>
        </w:tcPr>
        <w:p w:rsidR="000A6F0A" w:rsidRPr="001D6D1C" w:rsidRDefault="000A6F0A" w:rsidP="003221E7">
          <w:pPr>
            <w:ind w:left="72"/>
            <w:jc w:val="center"/>
            <w:rPr>
              <w:rFonts w:ascii="Arial" w:hAnsi="Arial" w:cs="Arial"/>
              <w:bCs/>
              <w:sz w:val="20"/>
              <w:szCs w:val="20"/>
            </w:rPr>
          </w:pPr>
        </w:p>
      </w:tc>
      <w:tc>
        <w:tcPr>
          <w:tcW w:w="191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bCs/>
              <w:sz w:val="22"/>
              <w:szCs w:val="22"/>
            </w:rPr>
          </w:pPr>
          <w:r w:rsidRPr="00B55EC4">
            <w:rPr>
              <w:rFonts w:ascii="Arial" w:hAnsi="Arial" w:cs="Arial"/>
              <w:b/>
              <w:bCs/>
              <w:sz w:val="22"/>
              <w:szCs w:val="22"/>
            </w:rPr>
            <w:t xml:space="preserve">Versión:                                                                                             </w:t>
          </w:r>
          <w:r w:rsidRPr="00B55EC4">
            <w:rPr>
              <w:rFonts w:ascii="Arial" w:hAnsi="Arial" w:cs="Arial"/>
              <w:bCs/>
              <w:sz w:val="22"/>
              <w:szCs w:val="22"/>
            </w:rPr>
            <w:t>0</w:t>
          </w:r>
        </w:p>
      </w:tc>
      <w:tc>
        <w:tcPr>
          <w:tcW w:w="2127" w:type="dxa"/>
          <w:tcBorders>
            <w:left w:val="single" w:sz="4" w:space="0" w:color="auto"/>
          </w:tcBorders>
          <w:vAlign w:val="center"/>
        </w:tcPr>
        <w:p w:rsidR="000A6F0A" w:rsidRPr="00B55EC4" w:rsidRDefault="000A6F0A" w:rsidP="003221E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Fecha:                           </w:t>
          </w:r>
        </w:p>
        <w:p w:rsidR="000A6F0A" w:rsidRPr="00B55EC4" w:rsidRDefault="001F2AE8" w:rsidP="001F2AE8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02</w:t>
          </w:r>
          <w:r w:rsidR="000A6F0A" w:rsidRPr="00B55EC4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</w:rPr>
            <w:t>10</w:t>
          </w:r>
          <w:r w:rsidR="000A6F0A" w:rsidRPr="00B55EC4">
            <w:rPr>
              <w:rFonts w:ascii="Arial" w:hAnsi="Arial" w:cs="Arial"/>
              <w:sz w:val="22"/>
              <w:szCs w:val="22"/>
            </w:rPr>
            <w:t>/2008</w:t>
          </w:r>
        </w:p>
      </w:tc>
      <w:tc>
        <w:tcPr>
          <w:tcW w:w="2126" w:type="dxa"/>
          <w:vAlign w:val="center"/>
        </w:tcPr>
        <w:p w:rsidR="000A6F0A" w:rsidRPr="00B55EC4" w:rsidRDefault="000A6F0A" w:rsidP="003221E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Página                                                                   </w:t>
          </w:r>
          <w:r w:rsidRPr="00B55EC4">
            <w:rPr>
              <w:rFonts w:ascii="Arial" w:hAnsi="Arial" w:cs="Arial"/>
              <w:sz w:val="22"/>
              <w:szCs w:val="22"/>
            </w:rPr>
            <w:fldChar w:fldCharType="begin"/>
          </w:r>
          <w:r w:rsidRPr="00B55EC4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Pr="00B55EC4">
            <w:rPr>
              <w:rFonts w:ascii="Arial" w:hAnsi="Arial" w:cs="Arial"/>
              <w:sz w:val="22"/>
              <w:szCs w:val="22"/>
            </w:rPr>
            <w:fldChar w:fldCharType="separate"/>
          </w:r>
          <w:r w:rsidR="001F2AE8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B55EC4">
            <w:rPr>
              <w:rFonts w:ascii="Arial" w:hAnsi="Arial" w:cs="Arial"/>
              <w:sz w:val="22"/>
              <w:szCs w:val="22"/>
            </w:rPr>
            <w:fldChar w:fldCharType="end"/>
          </w:r>
          <w:r w:rsidRPr="00B55EC4">
            <w:rPr>
              <w:rFonts w:ascii="Arial" w:hAnsi="Arial" w:cs="Arial"/>
              <w:sz w:val="22"/>
              <w:szCs w:val="22"/>
            </w:rPr>
            <w:t xml:space="preserve"> de </w:t>
          </w:r>
          <w:r w:rsidRPr="00B55EC4">
            <w:rPr>
              <w:rFonts w:ascii="Arial" w:hAnsi="Arial" w:cs="Arial"/>
              <w:sz w:val="22"/>
              <w:szCs w:val="22"/>
            </w:rPr>
            <w:fldChar w:fldCharType="begin"/>
          </w:r>
          <w:r w:rsidRPr="00B55EC4">
            <w:rPr>
              <w:rFonts w:ascii="Arial" w:hAnsi="Arial" w:cs="Arial"/>
              <w:sz w:val="22"/>
              <w:szCs w:val="22"/>
            </w:rPr>
            <w:instrText xml:space="preserve"> NUMPAGES  </w:instrText>
          </w:r>
          <w:r w:rsidRPr="00B55EC4">
            <w:rPr>
              <w:rFonts w:ascii="Arial" w:hAnsi="Arial" w:cs="Arial"/>
              <w:sz w:val="22"/>
              <w:szCs w:val="22"/>
            </w:rPr>
            <w:fldChar w:fldCharType="separate"/>
          </w:r>
          <w:r w:rsidR="00A97B44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B55EC4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2024" w:type="dxa"/>
          <w:vAlign w:val="center"/>
        </w:tcPr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Código:                                           </w:t>
          </w:r>
        </w:p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GSS-FO</w:t>
          </w:r>
          <w:r w:rsidR="00A82B82">
            <w:rPr>
              <w:rFonts w:ascii="Arial" w:hAnsi="Arial" w:cs="Arial"/>
              <w:sz w:val="22"/>
              <w:szCs w:val="22"/>
            </w:rPr>
            <w:t>- 003</w:t>
          </w:r>
        </w:p>
      </w:tc>
    </w:tr>
  </w:tbl>
  <w:p w:rsidR="00D16F0A" w:rsidRDefault="00D1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Pr="000A6F0A" w:rsidRDefault="000A6F0A">
    <w:pPr>
      <w:pStyle w:val="Encabezado"/>
      <w:rPr>
        <w:sz w:val="16"/>
        <w:szCs w:val="16"/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03B5B"/>
    <w:multiLevelType w:val="hybridMultilevel"/>
    <w:tmpl w:val="B79ED3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07A1"/>
    <w:rsid w:val="000720AC"/>
    <w:rsid w:val="00095441"/>
    <w:rsid w:val="00097A00"/>
    <w:rsid w:val="000A6F0A"/>
    <w:rsid w:val="000D0300"/>
    <w:rsid w:val="000E1057"/>
    <w:rsid w:val="0011072E"/>
    <w:rsid w:val="0016621A"/>
    <w:rsid w:val="001E2C48"/>
    <w:rsid w:val="001E5BB0"/>
    <w:rsid w:val="001F2AE8"/>
    <w:rsid w:val="001F47A8"/>
    <w:rsid w:val="001F78E6"/>
    <w:rsid w:val="00200C04"/>
    <w:rsid w:val="00250157"/>
    <w:rsid w:val="00297173"/>
    <w:rsid w:val="002A0E6A"/>
    <w:rsid w:val="002E48CE"/>
    <w:rsid w:val="002F25D9"/>
    <w:rsid w:val="0030089A"/>
    <w:rsid w:val="003008E3"/>
    <w:rsid w:val="00320B7C"/>
    <w:rsid w:val="003221E7"/>
    <w:rsid w:val="00324AAC"/>
    <w:rsid w:val="00346A38"/>
    <w:rsid w:val="00397A7E"/>
    <w:rsid w:val="003E4FDC"/>
    <w:rsid w:val="003F268B"/>
    <w:rsid w:val="00416364"/>
    <w:rsid w:val="004D591B"/>
    <w:rsid w:val="0051302C"/>
    <w:rsid w:val="0053451B"/>
    <w:rsid w:val="00572A59"/>
    <w:rsid w:val="0059307A"/>
    <w:rsid w:val="005D3574"/>
    <w:rsid w:val="00606641"/>
    <w:rsid w:val="0062256B"/>
    <w:rsid w:val="006758E3"/>
    <w:rsid w:val="00685D66"/>
    <w:rsid w:val="006A7FC8"/>
    <w:rsid w:val="006F4FA4"/>
    <w:rsid w:val="006F5682"/>
    <w:rsid w:val="00714748"/>
    <w:rsid w:val="00772855"/>
    <w:rsid w:val="007800D4"/>
    <w:rsid w:val="0079092E"/>
    <w:rsid w:val="007D42EF"/>
    <w:rsid w:val="007E5F5A"/>
    <w:rsid w:val="00865365"/>
    <w:rsid w:val="008D687C"/>
    <w:rsid w:val="008F0A37"/>
    <w:rsid w:val="008F589E"/>
    <w:rsid w:val="0090651E"/>
    <w:rsid w:val="00912626"/>
    <w:rsid w:val="009228D5"/>
    <w:rsid w:val="00932452"/>
    <w:rsid w:val="00936BA1"/>
    <w:rsid w:val="00981675"/>
    <w:rsid w:val="00982A56"/>
    <w:rsid w:val="009A0811"/>
    <w:rsid w:val="009A376A"/>
    <w:rsid w:val="009D351B"/>
    <w:rsid w:val="009F4BC6"/>
    <w:rsid w:val="00A307A1"/>
    <w:rsid w:val="00A82B82"/>
    <w:rsid w:val="00A97B44"/>
    <w:rsid w:val="00AA5613"/>
    <w:rsid w:val="00AB735A"/>
    <w:rsid w:val="00AC35AC"/>
    <w:rsid w:val="00AD1CB7"/>
    <w:rsid w:val="00AE2EF4"/>
    <w:rsid w:val="00B04589"/>
    <w:rsid w:val="00B102AD"/>
    <w:rsid w:val="00B27160"/>
    <w:rsid w:val="00B60621"/>
    <w:rsid w:val="00B83AE5"/>
    <w:rsid w:val="00BA05D7"/>
    <w:rsid w:val="00BB3BB7"/>
    <w:rsid w:val="00BB3D41"/>
    <w:rsid w:val="00BF5344"/>
    <w:rsid w:val="00C9650E"/>
    <w:rsid w:val="00CB27DF"/>
    <w:rsid w:val="00CB39A1"/>
    <w:rsid w:val="00CC54EE"/>
    <w:rsid w:val="00CF55A5"/>
    <w:rsid w:val="00D1066E"/>
    <w:rsid w:val="00D16F0A"/>
    <w:rsid w:val="00D1786D"/>
    <w:rsid w:val="00DB3A33"/>
    <w:rsid w:val="00DB4E7E"/>
    <w:rsid w:val="00DD0246"/>
    <w:rsid w:val="00DE0D50"/>
    <w:rsid w:val="00E26888"/>
    <w:rsid w:val="00E3462A"/>
    <w:rsid w:val="00E3715E"/>
    <w:rsid w:val="00E41503"/>
    <w:rsid w:val="00EB1D16"/>
    <w:rsid w:val="00F10AC7"/>
    <w:rsid w:val="00F27D46"/>
    <w:rsid w:val="00F46417"/>
    <w:rsid w:val="00F67D6E"/>
    <w:rsid w:val="00F7385F"/>
    <w:rsid w:val="00F8187C"/>
    <w:rsid w:val="00FA5555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0346DEF-2D60-4F27-9E9D-87406AE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pPr>
      <w:jc w:val="right"/>
    </w:pPr>
    <w:rPr>
      <w:b/>
      <w:sz w:val="16"/>
      <w:szCs w:val="20"/>
      <w:lang w:val="en-US"/>
    </w:rPr>
  </w:style>
  <w:style w:type="paragraph" w:styleId="Puesto">
    <w:name w:val="Title"/>
    <w:basedOn w:val="Normal"/>
    <w:qFormat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0A6F0A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0157"/>
    <w:rPr>
      <w:sz w:val="24"/>
      <w:szCs w:val="24"/>
    </w:rPr>
  </w:style>
  <w:style w:type="paragraph" w:styleId="Textodeglobo">
    <w:name w:val="Balloon Text"/>
    <w:basedOn w:val="Normal"/>
    <w:link w:val="TextodegloboCar"/>
    <w:rsid w:val="007147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474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esti&#243;n%20CASSIMA\GCS-FO-11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GCS-FO-11 Acta de Reunión</Template>
  <TotalTime>28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COMPAÑIA</vt:lpstr>
    </vt:vector>
  </TitlesOfParts>
  <Company>Hewlett-Packard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COMPAÑIA</dc:title>
  <dc:creator>SIG Ltda</dc:creator>
  <cp:lastModifiedBy>PCPRE023</cp:lastModifiedBy>
  <cp:revision>18</cp:revision>
  <cp:lastPrinted>2014-04-14T21:18:00Z</cp:lastPrinted>
  <dcterms:created xsi:type="dcterms:W3CDTF">2012-02-08T12:45:00Z</dcterms:created>
  <dcterms:modified xsi:type="dcterms:W3CDTF">2015-02-17T20:12:00Z</dcterms:modified>
</cp:coreProperties>
</file>