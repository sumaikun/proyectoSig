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873" w:type="pct"/>
        <w:jc w:val="right"/>
        <w:tblInd w:w="-1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8"/>
        <w:gridCol w:w="2454"/>
      </w:tblGrid>
      <w:tr w:rsidR="00F00D50" w:rsidRPr="00407951" w:rsidTr="00C93384">
        <w:trPr>
          <w:cantSplit/>
          <w:trHeight w:val="367"/>
          <w:jc w:val="right"/>
        </w:trPr>
        <w:tc>
          <w:tcPr>
            <w:tcW w:w="28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1F497D"/>
            <w:vAlign w:val="center"/>
          </w:tcPr>
          <w:p w:rsidR="00F00D50" w:rsidRPr="00407951" w:rsidRDefault="00F00D50" w:rsidP="00F00D50">
            <w:pPr>
              <w:jc w:val="right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C93384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1F497D"/>
              </w:rPr>
              <w:t>Fecha de Elaboración del Plan</w:t>
            </w:r>
            <w:r w:rsidRPr="0040795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111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:rsidR="00F00D50" w:rsidRPr="00407951" w:rsidRDefault="00F00D50" w:rsidP="009B12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8039F" w:rsidRPr="00407951" w:rsidRDefault="0078039F">
      <w:pPr>
        <w:jc w:val="center"/>
        <w:rPr>
          <w:rFonts w:ascii="Arial" w:hAnsi="Arial" w:cs="Arial"/>
          <w:b/>
          <w:sz w:val="10"/>
          <w:szCs w:val="20"/>
        </w:rPr>
      </w:pPr>
    </w:p>
    <w:tbl>
      <w:tblPr>
        <w:tblW w:w="10526" w:type="dxa"/>
        <w:jc w:val="center"/>
        <w:tblInd w:w="-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3"/>
        <w:gridCol w:w="7463"/>
      </w:tblGrid>
      <w:tr w:rsidR="00121C86" w:rsidRPr="00407951" w:rsidTr="00E46A4C">
        <w:trPr>
          <w:cantSplit/>
          <w:trHeight w:val="516"/>
          <w:jc w:val="center"/>
        </w:trPr>
        <w:tc>
          <w:tcPr>
            <w:tcW w:w="3063" w:type="dxa"/>
            <w:shd w:val="clear" w:color="auto" w:fill="1F497D"/>
            <w:vAlign w:val="center"/>
          </w:tcPr>
          <w:p w:rsidR="00121C86" w:rsidRPr="00407951" w:rsidRDefault="00121C86" w:rsidP="00207ECB">
            <w:pPr>
              <w:pStyle w:val="Ttulo5"/>
              <w:jc w:val="right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 xml:space="preserve">Proceso </w:t>
            </w:r>
            <w:r w:rsidR="00F03B9F"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 xml:space="preserve">a </w:t>
            </w:r>
            <w:r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>Auditar</w:t>
            </w:r>
            <w:r w:rsidR="00F03B9F"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7463" w:type="dxa"/>
            <w:vAlign w:val="center"/>
          </w:tcPr>
          <w:p w:rsidR="00121C86" w:rsidRPr="00BA6871" w:rsidRDefault="00121C86" w:rsidP="0020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5E6E" w:rsidRPr="00407951" w:rsidTr="009B12EB">
        <w:trPr>
          <w:cantSplit/>
          <w:trHeight w:val="1010"/>
          <w:jc w:val="center"/>
        </w:trPr>
        <w:tc>
          <w:tcPr>
            <w:tcW w:w="3063" w:type="dxa"/>
            <w:shd w:val="clear" w:color="auto" w:fill="1F497D"/>
            <w:vAlign w:val="center"/>
          </w:tcPr>
          <w:p w:rsidR="00965E6E" w:rsidRPr="00407951" w:rsidRDefault="00E932F4" w:rsidP="00407951">
            <w:pPr>
              <w:pStyle w:val="Ttulo4"/>
              <w:jc w:val="right"/>
              <w:rPr>
                <w:rFonts w:ascii="Arial" w:hAnsi="Arial" w:cs="Arial"/>
                <w:color w:val="FFFFFF"/>
                <w:sz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</w:rPr>
              <w:t>Estándar</w:t>
            </w:r>
            <w:r w:rsidR="00965E6E" w:rsidRPr="00407951">
              <w:rPr>
                <w:rFonts w:ascii="Arial" w:hAnsi="Arial" w:cs="Arial"/>
                <w:color w:val="FFFFFF"/>
                <w:sz w:val="20"/>
              </w:rPr>
              <w:t xml:space="preserve"> / Norma</w:t>
            </w:r>
            <w:r w:rsidR="00F2666D">
              <w:rPr>
                <w:rFonts w:ascii="Arial" w:hAnsi="Arial" w:cs="Arial"/>
                <w:color w:val="FFFFFF"/>
                <w:sz w:val="20"/>
              </w:rPr>
              <w:t xml:space="preserve"> a Auditar</w:t>
            </w:r>
            <w:r w:rsidR="00F03B9F" w:rsidRPr="00407951">
              <w:rPr>
                <w:rFonts w:ascii="Arial" w:hAnsi="Arial" w:cs="Arial"/>
                <w:color w:val="FFFFFF"/>
                <w:sz w:val="20"/>
              </w:rPr>
              <w:t>:</w:t>
            </w:r>
          </w:p>
        </w:tc>
        <w:tc>
          <w:tcPr>
            <w:tcW w:w="7463" w:type="dxa"/>
            <w:vAlign w:val="center"/>
          </w:tcPr>
          <w:p w:rsidR="00965E6E" w:rsidRPr="00BA6871" w:rsidRDefault="00965E6E" w:rsidP="00BA68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4F1D" w:rsidRPr="00407951" w:rsidRDefault="00A64F1D" w:rsidP="00A64F1D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0" w:type="auto"/>
        <w:jc w:val="center"/>
        <w:tblInd w:w="-6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7"/>
        <w:gridCol w:w="7430"/>
      </w:tblGrid>
      <w:tr w:rsidR="00A64F1D" w:rsidRPr="00407951" w:rsidTr="00C93384">
        <w:trPr>
          <w:cantSplit/>
          <w:trHeight w:val="393"/>
          <w:jc w:val="center"/>
        </w:trPr>
        <w:tc>
          <w:tcPr>
            <w:tcW w:w="3127" w:type="dxa"/>
            <w:shd w:val="clear" w:color="auto" w:fill="1F497D"/>
            <w:vAlign w:val="center"/>
          </w:tcPr>
          <w:p w:rsidR="00A64F1D" w:rsidRPr="00407951" w:rsidRDefault="00407951" w:rsidP="00407951">
            <w:pPr>
              <w:pStyle w:val="Ttulo6"/>
              <w:jc w:val="right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Auditor Líder:</w:t>
            </w:r>
          </w:p>
        </w:tc>
        <w:tc>
          <w:tcPr>
            <w:tcW w:w="7430" w:type="dxa"/>
            <w:vAlign w:val="center"/>
          </w:tcPr>
          <w:p w:rsidR="00A64F1D" w:rsidRPr="00407951" w:rsidRDefault="00A64F1D" w:rsidP="004079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64F1D" w:rsidRPr="00407951" w:rsidTr="00C93384">
        <w:trPr>
          <w:cantSplit/>
          <w:trHeight w:val="347"/>
          <w:jc w:val="center"/>
        </w:trPr>
        <w:tc>
          <w:tcPr>
            <w:tcW w:w="3127" w:type="dxa"/>
            <w:shd w:val="clear" w:color="auto" w:fill="1F497D"/>
            <w:vAlign w:val="center"/>
          </w:tcPr>
          <w:p w:rsidR="00A64F1D" w:rsidRPr="00407951" w:rsidRDefault="00407951" w:rsidP="00407951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Equipo Auditor:</w:t>
            </w:r>
          </w:p>
        </w:tc>
        <w:tc>
          <w:tcPr>
            <w:tcW w:w="7430" w:type="dxa"/>
            <w:vAlign w:val="center"/>
          </w:tcPr>
          <w:p w:rsidR="00A64F1D" w:rsidRPr="00407951" w:rsidRDefault="00A64F1D" w:rsidP="004079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64F1D" w:rsidRPr="00407951" w:rsidRDefault="00A64F1D" w:rsidP="00A64F1D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105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4"/>
      </w:tblGrid>
      <w:tr w:rsidR="00A64F1D" w:rsidRPr="00407951" w:rsidTr="00C93384">
        <w:trPr>
          <w:trHeight w:val="439"/>
          <w:jc w:val="center"/>
        </w:trPr>
        <w:tc>
          <w:tcPr>
            <w:tcW w:w="10564" w:type="dxa"/>
            <w:shd w:val="clear" w:color="auto" w:fill="1F497D"/>
            <w:vAlign w:val="center"/>
          </w:tcPr>
          <w:p w:rsidR="00A64F1D" w:rsidRPr="00407951" w:rsidRDefault="00A64F1D" w:rsidP="00F03B9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OBJETO Y ALCANCE</w:t>
            </w:r>
          </w:p>
        </w:tc>
      </w:tr>
      <w:tr w:rsidR="00A64F1D" w:rsidRPr="00407951" w:rsidTr="003C17A1">
        <w:trPr>
          <w:trHeight w:val="1533"/>
          <w:jc w:val="center"/>
        </w:trPr>
        <w:tc>
          <w:tcPr>
            <w:tcW w:w="10564" w:type="dxa"/>
            <w:vAlign w:val="center"/>
          </w:tcPr>
          <w:p w:rsidR="00BA6871" w:rsidRPr="003F220C" w:rsidRDefault="00BA6871" w:rsidP="003F22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262E" w:rsidRPr="00407951" w:rsidRDefault="00AF262E">
      <w:pPr>
        <w:rPr>
          <w:sz w:val="10"/>
          <w:szCs w:val="20"/>
        </w:rPr>
      </w:pPr>
    </w:p>
    <w:tbl>
      <w:tblPr>
        <w:tblW w:w="1071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774"/>
        <w:gridCol w:w="1417"/>
        <w:gridCol w:w="2268"/>
        <w:gridCol w:w="4109"/>
      </w:tblGrid>
      <w:tr w:rsidR="0061324C" w:rsidRPr="00407951" w:rsidTr="0061324C">
        <w:trPr>
          <w:cantSplit/>
          <w:trHeight w:val="530"/>
          <w:jc w:val="center"/>
        </w:trPr>
        <w:tc>
          <w:tcPr>
            <w:tcW w:w="1150" w:type="dxa"/>
            <w:shd w:val="clear" w:color="auto" w:fill="1F497D"/>
            <w:vAlign w:val="center"/>
          </w:tcPr>
          <w:p w:rsidR="0061324C" w:rsidRPr="00407951" w:rsidRDefault="0061324C" w:rsidP="00F00D50">
            <w:pPr>
              <w:pStyle w:val="Ttulo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774" w:type="dxa"/>
            <w:shd w:val="clear" w:color="auto" w:fill="1F497D"/>
            <w:vAlign w:val="center"/>
          </w:tcPr>
          <w:p w:rsidR="0061324C" w:rsidRPr="00407951" w:rsidRDefault="0061324C" w:rsidP="00F00D50">
            <w:pPr>
              <w:pStyle w:val="Ttulo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  <w:szCs w:val="20"/>
              </w:rPr>
              <w:t>Hora</w:t>
            </w:r>
          </w:p>
        </w:tc>
        <w:tc>
          <w:tcPr>
            <w:tcW w:w="1417" w:type="dxa"/>
            <w:shd w:val="clear" w:color="auto" w:fill="1F497D"/>
            <w:vAlign w:val="center"/>
          </w:tcPr>
          <w:p w:rsidR="0061324C" w:rsidRPr="00407951" w:rsidRDefault="0061324C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Auditor</w:t>
            </w:r>
          </w:p>
        </w:tc>
        <w:tc>
          <w:tcPr>
            <w:tcW w:w="2268" w:type="dxa"/>
            <w:shd w:val="clear" w:color="auto" w:fill="1F497D"/>
            <w:vAlign w:val="center"/>
          </w:tcPr>
          <w:p w:rsidR="0061324C" w:rsidRPr="00407951" w:rsidRDefault="0061324C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Lugar </w:t>
            </w:r>
          </w:p>
        </w:tc>
        <w:tc>
          <w:tcPr>
            <w:tcW w:w="4109" w:type="dxa"/>
            <w:shd w:val="clear" w:color="auto" w:fill="1F497D"/>
            <w:vAlign w:val="center"/>
          </w:tcPr>
          <w:p w:rsidR="0061324C" w:rsidRPr="00407951" w:rsidRDefault="0061324C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Área / Departamento / Proceso / Función</w:t>
            </w:r>
          </w:p>
        </w:tc>
      </w:tr>
      <w:tr w:rsidR="0061324C" w:rsidRPr="00407951" w:rsidTr="0061324C">
        <w:trPr>
          <w:cantSplit/>
          <w:trHeight w:val="55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407951" w:rsidRDefault="0061324C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A47B6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Pr="00407951" w:rsidRDefault="0061324C" w:rsidP="00613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Pr="00407951" w:rsidRDefault="0061324C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51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407951" w:rsidRDefault="0061324C" w:rsidP="004D3C5C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A47B6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2E1238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613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7B4994" w:rsidRDefault="0061324C" w:rsidP="007B4994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2E1238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3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7B4994" w:rsidRDefault="0061324C" w:rsidP="007B4994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CC3C48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2E1238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71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7B4994" w:rsidRDefault="0061324C" w:rsidP="007B4994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CC3C48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2E1238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641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0363C2" w:rsidRDefault="0061324C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0363C2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6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0363C2" w:rsidRDefault="0061324C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0363C2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Default="0061324C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C9E" w:rsidRPr="00407951" w:rsidTr="0061324C">
        <w:trPr>
          <w:cantSplit/>
          <w:trHeight w:val="56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86C9E" w:rsidRPr="000363C2" w:rsidRDefault="00686C9E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86C9E" w:rsidRPr="00407951" w:rsidRDefault="00686C9E" w:rsidP="000363C2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86C9E" w:rsidRDefault="00686C9E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86C9E" w:rsidRDefault="00686C9E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86C9E" w:rsidRPr="00407951" w:rsidRDefault="00686C9E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C9E" w:rsidRPr="00407951" w:rsidTr="0061324C">
        <w:trPr>
          <w:cantSplit/>
          <w:trHeight w:val="56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86C9E" w:rsidRPr="000363C2" w:rsidRDefault="00686C9E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86C9E" w:rsidRPr="00407951" w:rsidRDefault="00686C9E" w:rsidP="000363C2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86C9E" w:rsidRDefault="00686C9E" w:rsidP="0061324C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86C9E" w:rsidRDefault="00686C9E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86C9E" w:rsidRPr="00407951" w:rsidRDefault="00686C9E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59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0363C2" w:rsidRDefault="0061324C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Pr="00407951" w:rsidRDefault="0061324C" w:rsidP="00613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24C" w:rsidRPr="00407951" w:rsidTr="0061324C">
        <w:trPr>
          <w:cantSplit/>
          <w:trHeight w:val="539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61324C" w:rsidRPr="000363C2" w:rsidRDefault="0061324C" w:rsidP="000363C2">
            <w:pPr>
              <w:jc w:val="center"/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61324C" w:rsidRPr="00407951" w:rsidRDefault="0061324C" w:rsidP="000363C2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1324C" w:rsidRPr="00407951" w:rsidRDefault="0061324C" w:rsidP="00613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1324C" w:rsidRDefault="0061324C" w:rsidP="009B12EB">
            <w:pPr>
              <w:jc w:val="center"/>
            </w:pPr>
          </w:p>
        </w:tc>
        <w:tc>
          <w:tcPr>
            <w:tcW w:w="4109" w:type="dxa"/>
            <w:shd w:val="clear" w:color="auto" w:fill="auto"/>
            <w:vAlign w:val="center"/>
          </w:tcPr>
          <w:p w:rsidR="0061324C" w:rsidRPr="00407951" w:rsidRDefault="0061324C" w:rsidP="00613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269" w:rsidRPr="00407951" w:rsidRDefault="00653269">
      <w:pPr>
        <w:rPr>
          <w:sz w:val="10"/>
          <w:szCs w:val="20"/>
        </w:rPr>
      </w:pPr>
    </w:p>
    <w:tbl>
      <w:tblPr>
        <w:tblW w:w="1082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4"/>
      </w:tblGrid>
      <w:tr w:rsidR="00653269" w:rsidRPr="00407951" w:rsidTr="00882FE4">
        <w:trPr>
          <w:trHeight w:val="409"/>
          <w:jc w:val="center"/>
        </w:trPr>
        <w:tc>
          <w:tcPr>
            <w:tcW w:w="10824" w:type="dxa"/>
            <w:shd w:val="clear" w:color="auto" w:fill="1F497D"/>
            <w:vAlign w:val="center"/>
          </w:tcPr>
          <w:p w:rsidR="00653269" w:rsidRPr="00407951" w:rsidRDefault="00653269" w:rsidP="00F03B9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OBSERVACIONES</w:t>
            </w:r>
          </w:p>
        </w:tc>
      </w:tr>
      <w:tr w:rsidR="00653269" w:rsidRPr="00407951" w:rsidTr="00882FE4">
        <w:trPr>
          <w:trHeight w:val="1145"/>
          <w:jc w:val="center"/>
        </w:trPr>
        <w:tc>
          <w:tcPr>
            <w:tcW w:w="10824" w:type="dxa"/>
            <w:vAlign w:val="center"/>
          </w:tcPr>
          <w:p w:rsidR="009B12EB" w:rsidRDefault="009B12EB" w:rsidP="003B209B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9B12EB" w:rsidRPr="009B12EB" w:rsidRDefault="009B12EB" w:rsidP="00686C9E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:rsidR="00653269" w:rsidRDefault="00653269">
      <w:pPr>
        <w:rPr>
          <w:sz w:val="10"/>
          <w:szCs w:val="20"/>
        </w:rPr>
      </w:pPr>
    </w:p>
    <w:tbl>
      <w:tblPr>
        <w:tblW w:w="1071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5"/>
        <w:gridCol w:w="3118"/>
        <w:gridCol w:w="2975"/>
      </w:tblGrid>
      <w:tr w:rsidR="00F96A49" w:rsidRPr="00407951" w:rsidTr="00F96A49">
        <w:trPr>
          <w:cantSplit/>
          <w:trHeight w:val="408"/>
          <w:jc w:val="center"/>
        </w:trPr>
        <w:tc>
          <w:tcPr>
            <w:tcW w:w="4625" w:type="dxa"/>
            <w:shd w:val="clear" w:color="auto" w:fill="1F497D" w:themeFill="text2"/>
            <w:vAlign w:val="center"/>
          </w:tcPr>
          <w:p w:rsidR="00F96A49" w:rsidRPr="00407951" w:rsidRDefault="00F96A49" w:rsidP="00994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1F497D" w:themeFill="text2"/>
            <w:vAlign w:val="center"/>
          </w:tcPr>
          <w:p w:rsidR="00F96A49" w:rsidRPr="001A7887" w:rsidRDefault="00F96A49" w:rsidP="00994B50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A788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975" w:type="dxa"/>
            <w:shd w:val="clear" w:color="auto" w:fill="1F497D" w:themeFill="text2"/>
            <w:vAlign w:val="center"/>
          </w:tcPr>
          <w:p w:rsidR="00F96A49" w:rsidRPr="001A7887" w:rsidRDefault="00F96A49" w:rsidP="00994B50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A788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F96A49" w:rsidRPr="00407951" w:rsidTr="00F96A49">
        <w:trPr>
          <w:cantSplit/>
          <w:trHeight w:val="565"/>
          <w:jc w:val="center"/>
        </w:trPr>
        <w:tc>
          <w:tcPr>
            <w:tcW w:w="462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F96A49">
              <w:rPr>
                <w:rFonts w:ascii="Arial" w:hAnsi="Arial" w:cs="Arial"/>
                <w:b/>
                <w:sz w:val="22"/>
              </w:rPr>
              <w:t>Auditor Líder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96A49" w:rsidRPr="00F96A49" w:rsidRDefault="00F96A49" w:rsidP="001A7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A49" w:rsidRPr="00407951" w:rsidTr="00F96A49">
        <w:trPr>
          <w:cantSplit/>
          <w:trHeight w:val="559"/>
          <w:jc w:val="center"/>
        </w:trPr>
        <w:tc>
          <w:tcPr>
            <w:tcW w:w="462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F96A49">
              <w:rPr>
                <w:rFonts w:ascii="Arial" w:hAnsi="Arial" w:cs="Arial"/>
                <w:b/>
                <w:sz w:val="22"/>
              </w:rPr>
              <w:t>Equipo Auditor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96A49" w:rsidRPr="00F96A49" w:rsidRDefault="00F96A49" w:rsidP="001A7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A49" w:rsidRPr="00407951" w:rsidTr="00F96A49">
        <w:trPr>
          <w:cantSplit/>
          <w:trHeight w:val="539"/>
          <w:jc w:val="center"/>
        </w:trPr>
        <w:tc>
          <w:tcPr>
            <w:tcW w:w="462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F96A49">
              <w:rPr>
                <w:rFonts w:ascii="Arial" w:hAnsi="Arial" w:cs="Arial"/>
                <w:b/>
                <w:sz w:val="22"/>
              </w:rPr>
              <w:t>Representante de System Integral Group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96A49" w:rsidRPr="00F96A49" w:rsidRDefault="00F96A49" w:rsidP="001A7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="00F96A49" w:rsidRPr="00F96A49" w:rsidRDefault="00F96A49" w:rsidP="00994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269" w:rsidRPr="00407951" w:rsidRDefault="00653269">
      <w:pPr>
        <w:rPr>
          <w:sz w:val="20"/>
          <w:szCs w:val="20"/>
        </w:rPr>
      </w:pPr>
    </w:p>
    <w:sectPr w:rsidR="00653269" w:rsidRPr="00407951" w:rsidSect="00254664">
      <w:headerReference w:type="default" r:id="rId8"/>
      <w:headerReference w:type="first" r:id="rId9"/>
      <w:pgSz w:w="12242" w:h="15842" w:code="1"/>
      <w:pgMar w:top="1134" w:right="1134" w:bottom="1134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9CF" w:rsidRDefault="00FE39CF">
      <w:r>
        <w:separator/>
      </w:r>
    </w:p>
  </w:endnote>
  <w:endnote w:type="continuationSeparator" w:id="0">
    <w:p w:rsidR="00FE39CF" w:rsidRDefault="00FE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9CF" w:rsidRDefault="00FE39CF">
      <w:r>
        <w:separator/>
      </w:r>
    </w:p>
  </w:footnote>
  <w:footnote w:type="continuationSeparator" w:id="0">
    <w:p w:rsidR="00FE39CF" w:rsidRDefault="00FE3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14011C" w:rsidRPr="00FD1F61" w:rsidTr="00354BC9">
      <w:trPr>
        <w:trHeight w:val="414"/>
        <w:jc w:val="center"/>
      </w:trPr>
      <w:tc>
        <w:tcPr>
          <w:tcW w:w="1716" w:type="dxa"/>
          <w:vMerge w:val="restart"/>
          <w:vAlign w:val="center"/>
        </w:tcPr>
        <w:p w:rsidR="0014011C" w:rsidRPr="00FD1F61" w:rsidRDefault="002E1238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4ECC0CE2" wp14:editId="05170AF4">
                <wp:extent cx="735965" cy="795655"/>
                <wp:effectExtent l="0" t="0" r="6985" b="4445"/>
                <wp:docPr id="1" name="Imagen 5" descr="Descripción: Descripción: Logo SI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Descripción: Descripción: Logo SI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460" r="8139" b="86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14011C" w:rsidRPr="00FD1F61" w:rsidRDefault="00B07B4C" w:rsidP="00354BC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PROCESO GESTIÓN </w:t>
          </w:r>
          <w:r w:rsidR="00354BC9">
            <w:rPr>
              <w:rFonts w:ascii="Arial" w:hAnsi="Arial" w:cs="Arial"/>
              <w:b/>
              <w:sz w:val="20"/>
              <w:szCs w:val="20"/>
              <w:lang w:val="es-ES_tradnl"/>
            </w:rPr>
            <w:t>CASSIMA Y RSE</w:t>
          </w:r>
        </w:p>
      </w:tc>
      <w:tc>
        <w:tcPr>
          <w:tcW w:w="2526" w:type="dxa"/>
          <w:vAlign w:val="center"/>
        </w:tcPr>
        <w:p w:rsidR="0014011C" w:rsidRPr="00FD1F61" w:rsidRDefault="00207ECB" w:rsidP="00207EC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</w:t>
          </w:r>
          <w:r w:rsidR="0014011C"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-FO-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43</w:t>
          </w:r>
        </w:p>
      </w:tc>
    </w:tr>
    <w:tr w:rsidR="0014011C" w:rsidRPr="00FD1F61" w:rsidTr="00354BC9">
      <w:trPr>
        <w:trHeight w:val="562"/>
        <w:jc w:val="center"/>
      </w:trPr>
      <w:tc>
        <w:tcPr>
          <w:tcW w:w="1716" w:type="dxa"/>
          <w:vMerge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PLAN DE AUDITORÍA</w:t>
          </w:r>
        </w:p>
      </w:tc>
      <w:tc>
        <w:tcPr>
          <w:tcW w:w="2526" w:type="dxa"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FD1F61" w:rsidRPr="00FD1F61" w:rsidRDefault="00354BC9" w:rsidP="00FD1F61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GERENCIA GENERAL</w:t>
          </w:r>
        </w:p>
      </w:tc>
    </w:tr>
    <w:tr w:rsidR="0014011C" w:rsidRPr="00FD1F61">
      <w:trPr>
        <w:trHeight w:val="343"/>
        <w:jc w:val="center"/>
      </w:trPr>
      <w:tc>
        <w:tcPr>
          <w:tcW w:w="1716" w:type="dxa"/>
          <w:vMerge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4011C" w:rsidRPr="00B07B4C" w:rsidRDefault="00FD1F61" w:rsidP="00F00D5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07B4C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207ECB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861" w:type="dxa"/>
          <w:vAlign w:val="center"/>
        </w:tcPr>
        <w:p w:rsidR="0014011C" w:rsidRPr="00B07B4C" w:rsidRDefault="00207ECB" w:rsidP="00207ECB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   28</w:t>
          </w:r>
          <w:r w:rsidR="00FD1F61" w:rsidRPr="00B07B4C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="00FD1F61" w:rsidRPr="00B07B4C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2526" w:type="dxa"/>
          <w:vAlign w:val="center"/>
        </w:tcPr>
        <w:p w:rsidR="0014011C" w:rsidRPr="00B07B4C" w:rsidRDefault="0014011C" w:rsidP="00926BDD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B07B4C">
            <w:rPr>
              <w:rFonts w:ascii="Arial" w:hAnsi="Arial" w:cs="Arial"/>
              <w:sz w:val="20"/>
              <w:szCs w:val="20"/>
            </w:rPr>
            <w:t xml:space="preserve">PAG. 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FE39CF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B07B4C">
            <w:rPr>
              <w:rFonts w:ascii="Arial" w:hAnsi="Arial" w:cs="Arial"/>
              <w:sz w:val="20"/>
              <w:szCs w:val="20"/>
            </w:rPr>
            <w:t xml:space="preserve">DE 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FE39CF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4011C" w:rsidRPr="00407951" w:rsidRDefault="0014011C" w:rsidP="00407951">
    <w:pPr>
      <w:pStyle w:val="Encabezado"/>
      <w:jc w:val="center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6"/>
      <w:gridCol w:w="2552"/>
    </w:tblGrid>
    <w:tr w:rsidR="00D10C85">
      <w:trPr>
        <w:cantSplit/>
        <w:trHeight w:val="380"/>
      </w:trPr>
      <w:tc>
        <w:tcPr>
          <w:tcW w:w="2552" w:type="dxa"/>
          <w:vMerge w:val="restart"/>
          <w:vAlign w:val="center"/>
        </w:tcPr>
        <w:p w:rsidR="00D10C85" w:rsidRDefault="002E1238" w:rsidP="007A19B1">
          <w:pPr>
            <w:ind w:left="639"/>
            <w:jc w:val="right"/>
            <w:rPr>
              <w:b/>
              <w:sz w:val="28"/>
            </w:rPr>
          </w:pPr>
          <w:r>
            <w:rPr>
              <w:b/>
              <w:noProof/>
              <w:sz w:val="20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100965</wp:posOffset>
                </wp:positionV>
                <wp:extent cx="1257300" cy="457200"/>
                <wp:effectExtent l="0" t="0" r="0" b="0"/>
                <wp:wrapNone/>
                <wp:docPr id="21" name="Imagen 21" descr="SOLO SIG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OLO SIG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72"/>
            <w:jc w:val="center"/>
            <w:rPr>
              <w:b/>
            </w:rPr>
          </w:pPr>
        </w:p>
      </w:tc>
      <w:tc>
        <w:tcPr>
          <w:tcW w:w="5386" w:type="dxa"/>
          <w:vAlign w:val="center"/>
        </w:tcPr>
        <w:p w:rsidR="00D10C85" w:rsidRDefault="00D10C85" w:rsidP="007A19B1">
          <w:pPr>
            <w:pStyle w:val="Encabezado"/>
            <w:jc w:val="center"/>
            <w:rPr>
              <w:rFonts w:ascii="Tahoma" w:hAnsi="Tahoma" w:cs="Tahoma"/>
              <w:lang w:val="en-US"/>
            </w:rPr>
          </w:pPr>
          <w:r>
            <w:rPr>
              <w:rFonts w:ascii="Tahoma" w:hAnsi="Tahoma" w:cs="Tahoma"/>
              <w:b/>
              <w:lang w:val="en-US"/>
            </w:rPr>
            <w:t>SYSTEM INTEGRAL GROUP LTDA</w:t>
          </w:r>
        </w:p>
      </w:tc>
      <w:tc>
        <w:tcPr>
          <w:tcW w:w="2552" w:type="dxa"/>
          <w:vAlign w:val="center"/>
        </w:tcPr>
        <w:p w:rsidR="00D10C85" w:rsidRDefault="00D10C85" w:rsidP="007A19B1">
          <w:pPr>
            <w:jc w:val="center"/>
            <w:rPr>
              <w:rFonts w:ascii="Tahoma" w:hAnsi="Tahoma" w:cs="Tahoma"/>
              <w:sz w:val="20"/>
              <w:szCs w:val="18"/>
            </w:rPr>
          </w:pPr>
          <w:r>
            <w:rPr>
              <w:rFonts w:ascii="Tahoma" w:hAnsi="Tahoma" w:cs="Tahoma"/>
              <w:sz w:val="20"/>
              <w:szCs w:val="18"/>
              <w:lang w:val="en-US"/>
            </w:rPr>
            <w:t xml:space="preserve">PAG.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6469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  </w:t>
          </w:r>
          <w:r>
            <w:rPr>
              <w:rFonts w:ascii="Tahoma" w:hAnsi="Tahoma" w:cs="Tahoma"/>
              <w:sz w:val="20"/>
              <w:szCs w:val="18"/>
            </w:rPr>
            <w:t xml:space="preserve">DE 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D1F6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</w:p>
      </w:tc>
    </w:tr>
    <w:tr w:rsidR="00D10C85">
      <w:trPr>
        <w:cantSplit/>
        <w:trHeight w:val="380"/>
      </w:trPr>
      <w:tc>
        <w:tcPr>
          <w:tcW w:w="2552" w:type="dxa"/>
          <w:vMerge/>
          <w:vAlign w:val="center"/>
        </w:tcPr>
        <w:p w:rsidR="00D10C85" w:rsidRDefault="00D10C85" w:rsidP="007A19B1">
          <w:pPr>
            <w:ind w:left="639"/>
            <w:jc w:val="right"/>
            <w:rPr>
              <w:b/>
              <w:noProof/>
              <w:sz w:val="20"/>
            </w:rPr>
          </w:pPr>
        </w:p>
      </w:tc>
      <w:tc>
        <w:tcPr>
          <w:tcW w:w="5386" w:type="dxa"/>
          <w:vAlign w:val="center"/>
        </w:tcPr>
        <w:p w:rsidR="00121C86" w:rsidRPr="00121C86" w:rsidRDefault="00D10C85" w:rsidP="00121C86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</w:rPr>
            <w:t>PLAN DE AUDITORIA</w:t>
          </w:r>
        </w:p>
      </w:tc>
      <w:tc>
        <w:tcPr>
          <w:tcW w:w="2552" w:type="dxa"/>
          <w:vAlign w:val="center"/>
        </w:tcPr>
        <w:p w:rsidR="00D10C85" w:rsidRDefault="00D10C85" w:rsidP="007A19B1">
          <w:pPr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Versión 0</w:t>
          </w:r>
        </w:p>
      </w:tc>
    </w:tr>
    <w:tr w:rsidR="00D10C85">
      <w:trPr>
        <w:cantSplit/>
        <w:trHeight w:val="105"/>
      </w:trPr>
      <w:tc>
        <w:tcPr>
          <w:tcW w:w="2552" w:type="dxa"/>
          <w:vMerge/>
          <w:tcBorders>
            <w:bottom w:val="single" w:sz="4" w:space="0" w:color="auto"/>
          </w:tcBorders>
          <w:vAlign w:val="center"/>
        </w:tcPr>
        <w:p w:rsidR="00D10C85" w:rsidRDefault="00D10C85" w:rsidP="007A19B1">
          <w:pPr>
            <w:ind w:left="639"/>
            <w:jc w:val="right"/>
            <w:rPr>
              <w:b/>
              <w:noProof/>
              <w:sz w:val="20"/>
            </w:rPr>
          </w:pPr>
        </w:p>
      </w:tc>
      <w:tc>
        <w:tcPr>
          <w:tcW w:w="5386" w:type="dxa"/>
          <w:tcBorders>
            <w:bottom w:val="single" w:sz="4" w:space="0" w:color="auto"/>
          </w:tcBorders>
          <w:vAlign w:val="center"/>
        </w:tcPr>
        <w:p w:rsidR="00D10C85" w:rsidRDefault="00D10C85" w:rsidP="00D10C85">
          <w:pPr>
            <w:pStyle w:val="Encabezado"/>
            <w:jc w:val="center"/>
            <w:rPr>
              <w:rFonts w:ascii="Tahoma" w:hAnsi="Tahoma" w:cs="Tahoma"/>
              <w:bCs/>
              <w:sz w:val="20"/>
              <w:lang w:val="es-ES_tradnl"/>
            </w:rPr>
          </w:pPr>
          <w:r>
            <w:rPr>
              <w:rFonts w:ascii="Tahoma" w:hAnsi="Tahoma" w:cs="Tahoma"/>
              <w:bCs/>
              <w:sz w:val="20"/>
              <w:lang w:val="es-ES_tradnl"/>
            </w:rPr>
            <w:t>DOF – SIG - 018</w:t>
          </w:r>
        </w:p>
      </w:tc>
      <w:tc>
        <w:tcPr>
          <w:tcW w:w="2552" w:type="dxa"/>
          <w:tcBorders>
            <w:bottom w:val="single" w:sz="4" w:space="0" w:color="auto"/>
          </w:tcBorders>
          <w:vAlign w:val="center"/>
        </w:tcPr>
        <w:p w:rsidR="00D10C85" w:rsidRDefault="00D10C85" w:rsidP="00D10C85">
          <w:pPr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Fecha: 2007-02-01</w:t>
          </w:r>
        </w:p>
      </w:tc>
    </w:tr>
  </w:tbl>
  <w:p w:rsidR="0078039F" w:rsidRDefault="0078039F">
    <w:pPr>
      <w:pStyle w:val="Encabezad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C5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9AE5245"/>
    <w:multiLevelType w:val="hybridMultilevel"/>
    <w:tmpl w:val="58427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61"/>
    <w:rsid w:val="00025F04"/>
    <w:rsid w:val="000363C2"/>
    <w:rsid w:val="0004444C"/>
    <w:rsid w:val="00070D0A"/>
    <w:rsid w:val="000A5450"/>
    <w:rsid w:val="000B118A"/>
    <w:rsid w:val="000C0254"/>
    <w:rsid w:val="00106B8B"/>
    <w:rsid w:val="00121C86"/>
    <w:rsid w:val="0014011C"/>
    <w:rsid w:val="00174629"/>
    <w:rsid w:val="00182468"/>
    <w:rsid w:val="001A1C4B"/>
    <w:rsid w:val="001A7887"/>
    <w:rsid w:val="001B1A39"/>
    <w:rsid w:val="00207ECB"/>
    <w:rsid w:val="00213760"/>
    <w:rsid w:val="00215F65"/>
    <w:rsid w:val="0024545B"/>
    <w:rsid w:val="00254664"/>
    <w:rsid w:val="002B5BD7"/>
    <w:rsid w:val="002D0F9B"/>
    <w:rsid w:val="002E1238"/>
    <w:rsid w:val="00316735"/>
    <w:rsid w:val="00354BC9"/>
    <w:rsid w:val="00362E75"/>
    <w:rsid w:val="00391E71"/>
    <w:rsid w:val="003B209B"/>
    <w:rsid w:val="003B3944"/>
    <w:rsid w:val="003C17A1"/>
    <w:rsid w:val="003C66CE"/>
    <w:rsid w:val="003C7796"/>
    <w:rsid w:val="003D2F09"/>
    <w:rsid w:val="003F220C"/>
    <w:rsid w:val="00404118"/>
    <w:rsid w:val="00407951"/>
    <w:rsid w:val="00433578"/>
    <w:rsid w:val="004565D8"/>
    <w:rsid w:val="004B169B"/>
    <w:rsid w:val="004B6E19"/>
    <w:rsid w:val="004C29B0"/>
    <w:rsid w:val="004F6F45"/>
    <w:rsid w:val="00511FC1"/>
    <w:rsid w:val="00513343"/>
    <w:rsid w:val="0051555C"/>
    <w:rsid w:val="00530DFC"/>
    <w:rsid w:val="005B0E9C"/>
    <w:rsid w:val="005C5654"/>
    <w:rsid w:val="0061324C"/>
    <w:rsid w:val="00653269"/>
    <w:rsid w:val="006603EB"/>
    <w:rsid w:val="006724E4"/>
    <w:rsid w:val="00686C9E"/>
    <w:rsid w:val="006B09F1"/>
    <w:rsid w:val="006C1CD0"/>
    <w:rsid w:val="006E1233"/>
    <w:rsid w:val="006E460A"/>
    <w:rsid w:val="007242DA"/>
    <w:rsid w:val="00731628"/>
    <w:rsid w:val="0073263A"/>
    <w:rsid w:val="00762B29"/>
    <w:rsid w:val="007740A2"/>
    <w:rsid w:val="00775E09"/>
    <w:rsid w:val="0078039F"/>
    <w:rsid w:val="00785C81"/>
    <w:rsid w:val="007A19B1"/>
    <w:rsid w:val="007A7ED5"/>
    <w:rsid w:val="007B4994"/>
    <w:rsid w:val="00833210"/>
    <w:rsid w:val="00841867"/>
    <w:rsid w:val="00881FFC"/>
    <w:rsid w:val="00882FE4"/>
    <w:rsid w:val="008950C0"/>
    <w:rsid w:val="008A6F4D"/>
    <w:rsid w:val="00926BDD"/>
    <w:rsid w:val="0094625B"/>
    <w:rsid w:val="0095127F"/>
    <w:rsid w:val="00957B4A"/>
    <w:rsid w:val="00964693"/>
    <w:rsid w:val="00965E6E"/>
    <w:rsid w:val="009B12EB"/>
    <w:rsid w:val="009C7A40"/>
    <w:rsid w:val="009E25ED"/>
    <w:rsid w:val="00A01AFA"/>
    <w:rsid w:val="00A45CF2"/>
    <w:rsid w:val="00A47B6D"/>
    <w:rsid w:val="00A5276C"/>
    <w:rsid w:val="00A64F1D"/>
    <w:rsid w:val="00A93C2D"/>
    <w:rsid w:val="00AC1791"/>
    <w:rsid w:val="00AD7FB4"/>
    <w:rsid w:val="00AF262E"/>
    <w:rsid w:val="00B07B4C"/>
    <w:rsid w:val="00B65BD2"/>
    <w:rsid w:val="00B97028"/>
    <w:rsid w:val="00BA25E4"/>
    <w:rsid w:val="00BA4297"/>
    <w:rsid w:val="00BA6871"/>
    <w:rsid w:val="00BC780D"/>
    <w:rsid w:val="00BE1664"/>
    <w:rsid w:val="00BF2265"/>
    <w:rsid w:val="00C12317"/>
    <w:rsid w:val="00C1296D"/>
    <w:rsid w:val="00C13958"/>
    <w:rsid w:val="00C27A16"/>
    <w:rsid w:val="00C549CF"/>
    <w:rsid w:val="00C56E32"/>
    <w:rsid w:val="00C70FB3"/>
    <w:rsid w:val="00C758D8"/>
    <w:rsid w:val="00C93384"/>
    <w:rsid w:val="00CA7ED8"/>
    <w:rsid w:val="00CC3C48"/>
    <w:rsid w:val="00CE299F"/>
    <w:rsid w:val="00D10C85"/>
    <w:rsid w:val="00D42307"/>
    <w:rsid w:val="00D676DB"/>
    <w:rsid w:val="00D77711"/>
    <w:rsid w:val="00D86498"/>
    <w:rsid w:val="00DA3E1C"/>
    <w:rsid w:val="00DC4223"/>
    <w:rsid w:val="00DE46A2"/>
    <w:rsid w:val="00E0376F"/>
    <w:rsid w:val="00E060D3"/>
    <w:rsid w:val="00E2437A"/>
    <w:rsid w:val="00E46A4C"/>
    <w:rsid w:val="00E73801"/>
    <w:rsid w:val="00E932F4"/>
    <w:rsid w:val="00EE5D99"/>
    <w:rsid w:val="00F0055A"/>
    <w:rsid w:val="00F00D50"/>
    <w:rsid w:val="00F03B9F"/>
    <w:rsid w:val="00F2666D"/>
    <w:rsid w:val="00F422BD"/>
    <w:rsid w:val="00F907EE"/>
    <w:rsid w:val="00F96A49"/>
    <w:rsid w:val="00FD1AF6"/>
    <w:rsid w:val="00FD1F61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7">
    <w:name w:val="heading 7"/>
    <w:basedOn w:val="Normal"/>
    <w:next w:val="Normal"/>
    <w:qFormat/>
    <w:rsid w:val="00A64F1D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64F1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paragraph" w:customStyle="1" w:styleId="Table">
    <w:name w:val="Table"/>
    <w:basedOn w:val="Normal"/>
    <w:autoRedefine/>
    <w:rsid w:val="00A93C2D"/>
    <w:pPr>
      <w:ind w:firstLine="6"/>
    </w:pPr>
    <w:rPr>
      <w:rFonts w:ascii="Arial" w:hAnsi="Arial"/>
      <w:b/>
      <w:color w:val="FF0000"/>
      <w:sz w:val="16"/>
      <w:szCs w:val="16"/>
      <w:lang w:val="en-GB" w:eastAsia="en-US"/>
    </w:rPr>
  </w:style>
  <w:style w:type="character" w:styleId="Refdecomentario">
    <w:name w:val="annotation reference"/>
    <w:semiHidden/>
    <w:rsid w:val="004B6E19"/>
    <w:rPr>
      <w:sz w:val="16"/>
      <w:szCs w:val="16"/>
    </w:rPr>
  </w:style>
  <w:style w:type="paragraph" w:styleId="Textocomentario">
    <w:name w:val="annotation text"/>
    <w:basedOn w:val="Normal"/>
    <w:semiHidden/>
    <w:rsid w:val="004B6E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B6E19"/>
    <w:rPr>
      <w:b/>
      <w:bCs/>
    </w:rPr>
  </w:style>
  <w:style w:type="paragraph" w:styleId="Textodeglobo">
    <w:name w:val="Balloon Text"/>
    <w:basedOn w:val="Normal"/>
    <w:semiHidden/>
    <w:rsid w:val="004B6E1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121C86"/>
    <w:rPr>
      <w:color w:val="0000FF"/>
      <w:u w:val="single"/>
    </w:rPr>
  </w:style>
  <w:style w:type="paragraph" w:customStyle="1" w:styleId="Default">
    <w:name w:val="Default"/>
    <w:rsid w:val="00BA68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B2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7">
    <w:name w:val="heading 7"/>
    <w:basedOn w:val="Normal"/>
    <w:next w:val="Normal"/>
    <w:qFormat/>
    <w:rsid w:val="00A64F1D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64F1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paragraph" w:customStyle="1" w:styleId="Table">
    <w:name w:val="Table"/>
    <w:basedOn w:val="Normal"/>
    <w:autoRedefine/>
    <w:rsid w:val="00A93C2D"/>
    <w:pPr>
      <w:ind w:firstLine="6"/>
    </w:pPr>
    <w:rPr>
      <w:rFonts w:ascii="Arial" w:hAnsi="Arial"/>
      <w:b/>
      <w:color w:val="FF0000"/>
      <w:sz w:val="16"/>
      <w:szCs w:val="16"/>
      <w:lang w:val="en-GB" w:eastAsia="en-US"/>
    </w:rPr>
  </w:style>
  <w:style w:type="character" w:styleId="Refdecomentario">
    <w:name w:val="annotation reference"/>
    <w:semiHidden/>
    <w:rsid w:val="004B6E19"/>
    <w:rPr>
      <w:sz w:val="16"/>
      <w:szCs w:val="16"/>
    </w:rPr>
  </w:style>
  <w:style w:type="paragraph" w:styleId="Textocomentario">
    <w:name w:val="annotation text"/>
    <w:basedOn w:val="Normal"/>
    <w:semiHidden/>
    <w:rsid w:val="004B6E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B6E19"/>
    <w:rPr>
      <w:b/>
      <w:bCs/>
    </w:rPr>
  </w:style>
  <w:style w:type="paragraph" w:styleId="Textodeglobo">
    <w:name w:val="Balloon Text"/>
    <w:basedOn w:val="Normal"/>
    <w:semiHidden/>
    <w:rsid w:val="004B6E1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121C86"/>
    <w:rPr>
      <w:color w:val="0000FF"/>
      <w:u w:val="single"/>
    </w:rPr>
  </w:style>
  <w:style w:type="paragraph" w:customStyle="1" w:styleId="Default">
    <w:name w:val="Default"/>
    <w:rsid w:val="00BA68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B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20%20Plan%20Auditoria%20V0%202009042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GOL-FO-20 Plan Auditoria V0 20090427</Template>
  <TotalTime>1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Auditoria</vt:lpstr>
    </vt:vector>
  </TitlesOfParts>
  <Company/>
  <LinksUpToDate>false</LinksUpToDate>
  <CharactersWithSpaces>388</CharactersWithSpaces>
  <SharedDoc>false</SharedDoc>
  <HLinks>
    <vt:vector size="6" baseType="variant">
      <vt:variant>
        <vt:i4>3145806</vt:i4>
      </vt:variant>
      <vt:variant>
        <vt:i4>6</vt:i4>
      </vt:variant>
      <vt:variant>
        <vt:i4>0</vt:i4>
      </vt:variant>
      <vt:variant>
        <vt:i4>5</vt:i4>
      </vt:variant>
      <vt:variant>
        <vt:lpwstr>mailto:systemintegral.group@gmail.com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Auditoria</dc:title>
  <dc:subject>F-SIG-E11-01</dc:subject>
  <dc:creator>Daniel Ramírez</dc:creator>
  <cp:lastModifiedBy>Diana Lozano</cp:lastModifiedBy>
  <cp:revision>2</cp:revision>
  <cp:lastPrinted>2006-12-18T14:11:00Z</cp:lastPrinted>
  <dcterms:created xsi:type="dcterms:W3CDTF">2014-03-31T21:20:00Z</dcterms:created>
  <dcterms:modified xsi:type="dcterms:W3CDTF">2014-03-31T21:20:00Z</dcterms:modified>
</cp:coreProperties>
</file>